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5E0AD" w14:textId="77777777" w:rsidR="00665C33" w:rsidRPr="004A12D2" w:rsidRDefault="00581EAC" w:rsidP="00B93228">
      <w:pPr>
        <w:ind w:left="0"/>
        <w:jc w:val="center"/>
      </w:pPr>
      <w:bookmarkStart w:id="0" w:name="OLE_LINK4"/>
      <w:r w:rsidRPr="004A12D2">
        <w:rPr>
          <w:noProof/>
          <w:lang w:eastAsia="pt-BR"/>
        </w:rPr>
        <w:drawing>
          <wp:inline distT="0" distB="0" distL="0" distR="0" wp14:anchorId="24A6B00F" wp14:editId="29BD0804">
            <wp:extent cx="1590675" cy="1600200"/>
            <wp:effectExtent l="0" t="0" r="9525" b="0"/>
            <wp:docPr id="2" name="Imagem 1" descr="Descrição: Descrição: Oi_mass_logo_3_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Oi_mass_logo_3_1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F934" w14:textId="77777777" w:rsidR="00665C33" w:rsidRPr="004A12D2" w:rsidRDefault="00665C33" w:rsidP="00B949A5">
      <w:pPr>
        <w:jc w:val="center"/>
      </w:pPr>
    </w:p>
    <w:p w14:paraId="085D2E1D" w14:textId="77777777" w:rsidR="006C7111" w:rsidRPr="004A12D2" w:rsidRDefault="006C7111" w:rsidP="00B949A5">
      <w:pPr>
        <w:jc w:val="center"/>
      </w:pPr>
    </w:p>
    <w:p w14:paraId="79BEC980" w14:textId="77777777" w:rsidR="006C7111" w:rsidRPr="004A12D2" w:rsidRDefault="006C7111" w:rsidP="00B949A5">
      <w:pPr>
        <w:jc w:val="center"/>
      </w:pPr>
    </w:p>
    <w:p w14:paraId="274531D5" w14:textId="77777777" w:rsidR="00665C33" w:rsidRPr="004A12D2" w:rsidRDefault="005E562B" w:rsidP="00B949A5">
      <w:pPr>
        <w:ind w:left="0"/>
        <w:jc w:val="center"/>
        <w:rPr>
          <w:b/>
          <w:sz w:val="56"/>
        </w:rPr>
      </w:pPr>
      <w:r w:rsidRPr="004A12D2">
        <w:rPr>
          <w:b/>
          <w:sz w:val="56"/>
        </w:rPr>
        <w:t>Visão da Solução</w:t>
      </w:r>
      <w:r w:rsidR="00270434" w:rsidRPr="004A12D2">
        <w:rPr>
          <w:b/>
          <w:sz w:val="56"/>
        </w:rPr>
        <w:t xml:space="preserve"> Final</w:t>
      </w:r>
    </w:p>
    <w:p w14:paraId="24957573" w14:textId="77777777" w:rsidR="006E47B3" w:rsidRPr="004A12D2" w:rsidRDefault="006E47B3" w:rsidP="00B949A5">
      <w:pPr>
        <w:ind w:left="0"/>
        <w:jc w:val="center"/>
        <w:rPr>
          <w:b/>
          <w:sz w:val="56"/>
        </w:rPr>
      </w:pPr>
      <w:r w:rsidRPr="004A12D2">
        <w:rPr>
          <w:b/>
          <w:sz w:val="56"/>
        </w:rPr>
        <w:t>(Documento auxiliar)</w:t>
      </w:r>
    </w:p>
    <w:p w14:paraId="14C771AE" w14:textId="77777777" w:rsidR="00E33A74" w:rsidRPr="004A12D2" w:rsidRDefault="00E33A74" w:rsidP="00360941">
      <w:pPr>
        <w:jc w:val="both"/>
      </w:pPr>
    </w:p>
    <w:p w14:paraId="4260DCD4" w14:textId="77777777" w:rsidR="009F7705" w:rsidRPr="004A12D2" w:rsidRDefault="009F7705" w:rsidP="00360941">
      <w:pPr>
        <w:jc w:val="both"/>
      </w:pPr>
    </w:p>
    <w:p w14:paraId="190488D6" w14:textId="77777777" w:rsidR="004F1E75" w:rsidRPr="004A12D2" w:rsidRDefault="004F1E75" w:rsidP="00360941">
      <w:pPr>
        <w:jc w:val="both"/>
      </w:pPr>
    </w:p>
    <w:p w14:paraId="5E0228B9" w14:textId="77777777" w:rsidR="00901C52" w:rsidRPr="004A12D2" w:rsidRDefault="00901C52" w:rsidP="00901C52">
      <w:pPr>
        <w:rPr>
          <w:b/>
          <w:sz w:val="40"/>
        </w:rPr>
      </w:pPr>
    </w:p>
    <w:p w14:paraId="13E116C7" w14:textId="0E1B7395" w:rsidR="001734D7" w:rsidRPr="004A12D2" w:rsidRDefault="008C1070" w:rsidP="00360941">
      <w:pPr>
        <w:jc w:val="both"/>
        <w:rPr>
          <w:b/>
          <w:sz w:val="40"/>
        </w:rPr>
      </w:pPr>
      <w:r w:rsidRPr="004A12D2">
        <w:rPr>
          <w:b/>
          <w:sz w:val="40"/>
        </w:rPr>
        <w:t>PRJ00020</w:t>
      </w:r>
      <w:r w:rsidR="00803383" w:rsidRPr="004A12D2">
        <w:rPr>
          <w:b/>
          <w:sz w:val="40"/>
        </w:rPr>
        <w:t>122</w:t>
      </w:r>
      <w:r w:rsidRPr="004A12D2">
        <w:rPr>
          <w:b/>
          <w:sz w:val="40"/>
        </w:rPr>
        <w:t xml:space="preserve"> - Disponibilizar novos planos e pacotes para o produto IPTV</w:t>
      </w:r>
    </w:p>
    <w:p w14:paraId="3D339467" w14:textId="77777777" w:rsidR="00A3216E" w:rsidRPr="004A12D2" w:rsidRDefault="00A3216E" w:rsidP="00360941">
      <w:pPr>
        <w:ind w:left="0"/>
        <w:jc w:val="both"/>
      </w:pPr>
      <w:r w:rsidRPr="004A12D2">
        <w:br w:type="page"/>
      </w:r>
    </w:p>
    <w:p w14:paraId="7ED11186" w14:textId="77777777" w:rsidR="00E33A74" w:rsidRPr="004A12D2" w:rsidRDefault="00E33A74" w:rsidP="00360941">
      <w:pPr>
        <w:jc w:val="both"/>
      </w:pPr>
    </w:p>
    <w:tbl>
      <w:tblPr>
        <w:tblW w:w="10207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"/>
        <w:gridCol w:w="2098"/>
        <w:gridCol w:w="3541"/>
        <w:gridCol w:w="1775"/>
        <w:gridCol w:w="1709"/>
      </w:tblGrid>
      <w:tr w:rsidR="007E531F" w:rsidRPr="004A12D2" w14:paraId="7AAD4389" w14:textId="77777777" w:rsidTr="003970CE">
        <w:trPr>
          <w:trHeight w:val="482"/>
        </w:trPr>
        <w:tc>
          <w:tcPr>
            <w:tcW w:w="10207" w:type="dxa"/>
            <w:gridSpan w:val="5"/>
            <w:shd w:val="pct10" w:color="auto" w:fill="auto"/>
            <w:vAlign w:val="center"/>
          </w:tcPr>
          <w:p w14:paraId="359A4747" w14:textId="77777777" w:rsidR="007E531F" w:rsidRPr="004A12D2" w:rsidRDefault="007E531F" w:rsidP="00B949A5">
            <w:pPr>
              <w:pStyle w:val="Heading6"/>
              <w:jc w:val="center"/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</w:pPr>
            <w:r w:rsidRPr="004A12D2">
              <w:rPr>
                <w:rFonts w:ascii="Arial" w:hAnsi="Arial" w:cs="Arial"/>
                <w:b/>
                <w:i w:val="0"/>
                <w:color w:val="auto"/>
                <w:sz w:val="24"/>
                <w:szCs w:val="24"/>
              </w:rPr>
              <w:t>Controle de Versão</w:t>
            </w:r>
          </w:p>
        </w:tc>
      </w:tr>
      <w:tr w:rsidR="003970CE" w:rsidRPr="004A12D2" w14:paraId="21AB644E" w14:textId="77777777" w:rsidTr="005E613A">
        <w:trPr>
          <w:trHeight w:val="390"/>
        </w:trPr>
        <w:tc>
          <w:tcPr>
            <w:tcW w:w="1084" w:type="dxa"/>
            <w:shd w:val="clear" w:color="auto" w:fill="BFBFBF"/>
            <w:vAlign w:val="center"/>
          </w:tcPr>
          <w:p w14:paraId="6404C951" w14:textId="77777777" w:rsidR="007E531F" w:rsidRPr="004A12D2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A12D2">
              <w:rPr>
                <w:b/>
              </w:rPr>
              <w:t>Versão</w:t>
            </w:r>
          </w:p>
        </w:tc>
        <w:tc>
          <w:tcPr>
            <w:tcW w:w="2098" w:type="dxa"/>
            <w:shd w:val="clear" w:color="auto" w:fill="BFBFBF"/>
            <w:vAlign w:val="center"/>
          </w:tcPr>
          <w:p w14:paraId="26AC0DA8" w14:textId="77777777" w:rsidR="007E531F" w:rsidRPr="004A12D2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A12D2">
              <w:rPr>
                <w:b/>
              </w:rPr>
              <w:t>Data</w:t>
            </w:r>
          </w:p>
        </w:tc>
        <w:tc>
          <w:tcPr>
            <w:tcW w:w="3541" w:type="dxa"/>
            <w:shd w:val="clear" w:color="auto" w:fill="BFBFBF"/>
            <w:vAlign w:val="center"/>
          </w:tcPr>
          <w:p w14:paraId="3194A8B8" w14:textId="77777777" w:rsidR="007E531F" w:rsidRPr="004A12D2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A12D2">
              <w:rPr>
                <w:b/>
              </w:rPr>
              <w:t>Descrição da Alteração</w:t>
            </w:r>
          </w:p>
        </w:tc>
        <w:tc>
          <w:tcPr>
            <w:tcW w:w="1775" w:type="dxa"/>
            <w:shd w:val="clear" w:color="auto" w:fill="BFBFBF"/>
            <w:vAlign w:val="center"/>
          </w:tcPr>
          <w:p w14:paraId="2F1967A6" w14:textId="77777777" w:rsidR="007E531F" w:rsidRPr="004A12D2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A12D2">
              <w:rPr>
                <w:b/>
              </w:rPr>
              <w:t>Responsável</w:t>
            </w:r>
          </w:p>
        </w:tc>
        <w:tc>
          <w:tcPr>
            <w:tcW w:w="1709" w:type="dxa"/>
            <w:shd w:val="clear" w:color="auto" w:fill="BFBFBF"/>
            <w:vAlign w:val="center"/>
          </w:tcPr>
          <w:p w14:paraId="7CAA05BF" w14:textId="77777777" w:rsidR="007E531F" w:rsidRPr="004A12D2" w:rsidRDefault="007E531F" w:rsidP="00360941">
            <w:pPr>
              <w:spacing w:after="0"/>
              <w:ind w:left="0"/>
              <w:jc w:val="both"/>
              <w:rPr>
                <w:b/>
              </w:rPr>
            </w:pPr>
            <w:r w:rsidRPr="004A12D2">
              <w:rPr>
                <w:b/>
              </w:rPr>
              <w:t>Aprovado por</w:t>
            </w:r>
          </w:p>
        </w:tc>
      </w:tr>
      <w:tr w:rsidR="003970CE" w:rsidRPr="004A12D2" w14:paraId="0299E092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4733B7D0" w14:textId="77777777" w:rsidR="007E531F" w:rsidRPr="004A12D2" w:rsidRDefault="0022460B" w:rsidP="00360941">
            <w:pPr>
              <w:spacing w:after="100" w:afterAutospacing="1"/>
              <w:ind w:left="0"/>
              <w:jc w:val="both"/>
            </w:pPr>
            <w:r w:rsidRPr="004A12D2">
              <w:t>1.0</w:t>
            </w:r>
          </w:p>
        </w:tc>
        <w:tc>
          <w:tcPr>
            <w:tcW w:w="2098" w:type="dxa"/>
            <w:vAlign w:val="center"/>
          </w:tcPr>
          <w:p w14:paraId="261F783C" w14:textId="58214262" w:rsidR="007E531F" w:rsidRPr="004A12D2" w:rsidRDefault="00FE476B" w:rsidP="004C3AF5">
            <w:pPr>
              <w:spacing w:after="100" w:afterAutospacing="1"/>
              <w:ind w:left="0"/>
              <w:jc w:val="both"/>
            </w:pPr>
            <w:r w:rsidRPr="004A12D2">
              <w:t>19</w:t>
            </w:r>
            <w:r w:rsidR="006E47B3" w:rsidRPr="004A12D2">
              <w:t>/</w:t>
            </w:r>
            <w:r w:rsidR="003D222E" w:rsidRPr="004A12D2">
              <w:t>0</w:t>
            </w:r>
            <w:r w:rsidRPr="004A12D2">
              <w:t>7</w:t>
            </w:r>
            <w:r w:rsidR="00B274CB" w:rsidRPr="004A12D2">
              <w:t>/2017</w:t>
            </w:r>
          </w:p>
        </w:tc>
        <w:tc>
          <w:tcPr>
            <w:tcW w:w="3541" w:type="dxa"/>
            <w:vAlign w:val="center"/>
          </w:tcPr>
          <w:p w14:paraId="20546F30" w14:textId="77777777" w:rsidR="007E531F" w:rsidRPr="004A12D2" w:rsidRDefault="0022460B" w:rsidP="00360941">
            <w:pPr>
              <w:spacing w:after="100" w:afterAutospacing="1"/>
              <w:ind w:left="0"/>
              <w:jc w:val="both"/>
            </w:pPr>
            <w:r w:rsidRPr="004A12D2">
              <w:t>Documento Inicial</w:t>
            </w:r>
          </w:p>
        </w:tc>
        <w:tc>
          <w:tcPr>
            <w:tcW w:w="1775" w:type="dxa"/>
            <w:vAlign w:val="center"/>
          </w:tcPr>
          <w:p w14:paraId="623A52A9" w14:textId="77777777" w:rsidR="007E531F" w:rsidRPr="004A12D2" w:rsidRDefault="006E47B3" w:rsidP="00360941">
            <w:pPr>
              <w:spacing w:after="100" w:afterAutospacing="1"/>
              <w:ind w:left="0"/>
              <w:jc w:val="both"/>
            </w:pPr>
            <w:r w:rsidRPr="004A12D2">
              <w:t>Julio Rodrigues</w:t>
            </w:r>
          </w:p>
        </w:tc>
        <w:tc>
          <w:tcPr>
            <w:tcW w:w="1709" w:type="dxa"/>
            <w:vAlign w:val="center"/>
          </w:tcPr>
          <w:p w14:paraId="72820F82" w14:textId="77777777" w:rsidR="007E531F" w:rsidRPr="004A12D2" w:rsidRDefault="007E531F" w:rsidP="00360941">
            <w:pPr>
              <w:spacing w:after="100" w:afterAutospacing="1"/>
              <w:ind w:left="0"/>
              <w:jc w:val="both"/>
            </w:pPr>
          </w:p>
        </w:tc>
      </w:tr>
      <w:tr w:rsidR="004A12D2" w:rsidRPr="004A12D2" w14:paraId="0B44F80F" w14:textId="77777777" w:rsidTr="005E613A">
        <w:trPr>
          <w:trHeight w:val="424"/>
        </w:trPr>
        <w:tc>
          <w:tcPr>
            <w:tcW w:w="1084" w:type="dxa"/>
            <w:vAlign w:val="center"/>
          </w:tcPr>
          <w:p w14:paraId="1049C1F3" w14:textId="5BF092B2" w:rsidR="004A12D2" w:rsidRPr="004A12D2" w:rsidRDefault="004A12D2" w:rsidP="00360941">
            <w:pPr>
              <w:spacing w:after="100" w:afterAutospacing="1"/>
              <w:ind w:left="0"/>
              <w:jc w:val="both"/>
            </w:pPr>
            <w:r w:rsidRPr="004A12D2">
              <w:t>1.1</w:t>
            </w:r>
          </w:p>
        </w:tc>
        <w:tc>
          <w:tcPr>
            <w:tcW w:w="2098" w:type="dxa"/>
            <w:vAlign w:val="center"/>
          </w:tcPr>
          <w:p w14:paraId="78A23A4D" w14:textId="287754D8" w:rsidR="004A12D2" w:rsidRPr="004A12D2" w:rsidRDefault="004A12D2" w:rsidP="004C3AF5">
            <w:pPr>
              <w:spacing w:after="100" w:afterAutospacing="1"/>
              <w:ind w:left="0"/>
              <w:jc w:val="both"/>
            </w:pPr>
            <w:r w:rsidRPr="004A12D2">
              <w:t>04/10/2017</w:t>
            </w:r>
          </w:p>
        </w:tc>
        <w:tc>
          <w:tcPr>
            <w:tcW w:w="3541" w:type="dxa"/>
            <w:vAlign w:val="center"/>
          </w:tcPr>
          <w:p w14:paraId="02A39091" w14:textId="243AFC2F" w:rsidR="004A12D2" w:rsidRPr="004A12D2" w:rsidRDefault="004A12D2" w:rsidP="00360941">
            <w:pPr>
              <w:spacing w:after="100" w:afterAutospacing="1"/>
              <w:ind w:left="0"/>
              <w:jc w:val="both"/>
            </w:pPr>
            <w:r w:rsidRPr="004A12D2">
              <w:t>Inclusão dos Ids de pacotes</w:t>
            </w:r>
          </w:p>
        </w:tc>
        <w:tc>
          <w:tcPr>
            <w:tcW w:w="1775" w:type="dxa"/>
            <w:vAlign w:val="center"/>
          </w:tcPr>
          <w:p w14:paraId="57EDB010" w14:textId="61BA7993" w:rsidR="004A12D2" w:rsidRPr="004A12D2" w:rsidRDefault="004A12D2" w:rsidP="00360941">
            <w:pPr>
              <w:spacing w:after="100" w:afterAutospacing="1"/>
              <w:ind w:left="0"/>
              <w:jc w:val="both"/>
            </w:pPr>
            <w:r w:rsidRPr="004A12D2">
              <w:t>Julio Rodrigues</w:t>
            </w:r>
          </w:p>
        </w:tc>
        <w:tc>
          <w:tcPr>
            <w:tcW w:w="1709" w:type="dxa"/>
            <w:vAlign w:val="center"/>
          </w:tcPr>
          <w:p w14:paraId="54884828" w14:textId="77777777" w:rsidR="004A12D2" w:rsidRPr="004A12D2" w:rsidRDefault="004A12D2" w:rsidP="00360941">
            <w:pPr>
              <w:spacing w:after="100" w:afterAutospacing="1"/>
              <w:ind w:left="0"/>
              <w:jc w:val="both"/>
            </w:pPr>
          </w:p>
        </w:tc>
      </w:tr>
    </w:tbl>
    <w:p w14:paraId="10DC7E40" w14:textId="77777777" w:rsidR="00D80AE9" w:rsidRPr="004A12D2" w:rsidRDefault="00D80AE9" w:rsidP="00360941">
      <w:pPr>
        <w:jc w:val="both"/>
        <w:rPr>
          <w:sz w:val="24"/>
          <w:szCs w:val="24"/>
        </w:rPr>
      </w:pPr>
    </w:p>
    <w:p w14:paraId="75E40D20" w14:textId="77777777" w:rsidR="009A67DA" w:rsidRPr="004A12D2" w:rsidRDefault="001B38B5" w:rsidP="00360941">
      <w:pPr>
        <w:pStyle w:val="Estilo1"/>
        <w:ind w:left="426"/>
        <w:jc w:val="both"/>
      </w:pPr>
      <w:r w:rsidRPr="004A12D2">
        <w:t>Índice</w:t>
      </w:r>
    </w:p>
    <w:p w14:paraId="48D88773" w14:textId="77777777" w:rsidR="009A67DA" w:rsidRPr="004A12D2" w:rsidRDefault="009A67DA" w:rsidP="00360941">
      <w:pPr>
        <w:pStyle w:val="Estilo1"/>
        <w:jc w:val="both"/>
      </w:pPr>
    </w:p>
    <w:p w14:paraId="35D12650" w14:textId="77777777" w:rsidR="00DD01E7" w:rsidRPr="004A12D2" w:rsidRDefault="00412F09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4A12D2">
        <w:rPr>
          <w:rFonts w:ascii="Calibri" w:hAnsi="Calibri" w:cs="Times New Roman"/>
          <w:b/>
        </w:rPr>
        <w:fldChar w:fldCharType="begin"/>
      </w:r>
      <w:r w:rsidR="0074752B" w:rsidRPr="004A12D2">
        <w:rPr>
          <w:rFonts w:ascii="Calibri" w:hAnsi="Calibri" w:cs="Times New Roman"/>
          <w:b/>
        </w:rPr>
        <w:instrText xml:space="preserve"> TOC \o "1-2" \h \z \u </w:instrText>
      </w:r>
      <w:r w:rsidRPr="004A12D2">
        <w:rPr>
          <w:rFonts w:ascii="Calibri" w:hAnsi="Calibri" w:cs="Times New Roman"/>
          <w:b/>
        </w:rPr>
        <w:fldChar w:fldCharType="separate"/>
      </w:r>
      <w:hyperlink w:anchor="_Toc462150231" w:history="1">
        <w:r w:rsidR="00DD01E7" w:rsidRPr="004A12D2">
          <w:rPr>
            <w:rStyle w:val="Hyperlink"/>
            <w:noProof/>
          </w:rPr>
          <w:t>1.</w:t>
        </w:r>
        <w:r w:rsidR="00DD01E7" w:rsidRPr="004A12D2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4A12D2">
          <w:rPr>
            <w:rStyle w:val="Hyperlink"/>
            <w:noProof/>
          </w:rPr>
          <w:t>Finalidade do Documento</w:t>
        </w:r>
        <w:r w:rsidR="00DD01E7" w:rsidRPr="004A12D2">
          <w:rPr>
            <w:noProof/>
            <w:webHidden/>
          </w:rPr>
          <w:tab/>
        </w:r>
        <w:r w:rsidR="00DD01E7" w:rsidRPr="004A12D2">
          <w:rPr>
            <w:noProof/>
            <w:webHidden/>
          </w:rPr>
          <w:fldChar w:fldCharType="begin"/>
        </w:r>
        <w:r w:rsidR="00DD01E7" w:rsidRPr="004A12D2">
          <w:rPr>
            <w:noProof/>
            <w:webHidden/>
          </w:rPr>
          <w:instrText xml:space="preserve"> PAGEREF _Toc462150231 \h </w:instrText>
        </w:r>
        <w:r w:rsidR="00DD01E7" w:rsidRPr="004A12D2">
          <w:rPr>
            <w:noProof/>
            <w:webHidden/>
          </w:rPr>
        </w:r>
        <w:r w:rsidR="00DD01E7" w:rsidRPr="004A12D2">
          <w:rPr>
            <w:noProof/>
            <w:webHidden/>
          </w:rPr>
          <w:fldChar w:fldCharType="separate"/>
        </w:r>
        <w:r w:rsidR="00DD01E7" w:rsidRPr="004A12D2">
          <w:rPr>
            <w:noProof/>
            <w:webHidden/>
          </w:rPr>
          <w:t>3</w:t>
        </w:r>
        <w:r w:rsidR="00DD01E7" w:rsidRPr="004A12D2">
          <w:rPr>
            <w:noProof/>
            <w:webHidden/>
          </w:rPr>
          <w:fldChar w:fldCharType="end"/>
        </w:r>
      </w:hyperlink>
    </w:p>
    <w:p w14:paraId="33B7953E" w14:textId="77777777" w:rsidR="00DD01E7" w:rsidRPr="004A12D2" w:rsidRDefault="00EE1EA4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hyperlink w:anchor="_Toc462150232" w:history="1">
        <w:r w:rsidR="00DD01E7" w:rsidRPr="004A12D2">
          <w:rPr>
            <w:rStyle w:val="Hyperlink"/>
            <w:noProof/>
          </w:rPr>
          <w:t>2.</w:t>
        </w:r>
        <w:r w:rsidR="00DD01E7" w:rsidRPr="004A12D2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4A12D2">
          <w:rPr>
            <w:rStyle w:val="Hyperlink"/>
            <w:noProof/>
          </w:rPr>
          <w:t>Objetivo da Solução</w:t>
        </w:r>
        <w:r w:rsidR="00DD01E7" w:rsidRPr="004A12D2">
          <w:rPr>
            <w:noProof/>
            <w:webHidden/>
          </w:rPr>
          <w:tab/>
        </w:r>
        <w:r w:rsidR="00DD01E7" w:rsidRPr="004A12D2">
          <w:rPr>
            <w:noProof/>
            <w:webHidden/>
          </w:rPr>
          <w:fldChar w:fldCharType="begin"/>
        </w:r>
        <w:r w:rsidR="00DD01E7" w:rsidRPr="004A12D2">
          <w:rPr>
            <w:noProof/>
            <w:webHidden/>
          </w:rPr>
          <w:instrText xml:space="preserve"> PAGEREF _Toc462150232 \h </w:instrText>
        </w:r>
        <w:r w:rsidR="00DD01E7" w:rsidRPr="004A12D2">
          <w:rPr>
            <w:noProof/>
            <w:webHidden/>
          </w:rPr>
        </w:r>
        <w:r w:rsidR="00DD01E7" w:rsidRPr="004A12D2">
          <w:rPr>
            <w:noProof/>
            <w:webHidden/>
          </w:rPr>
          <w:fldChar w:fldCharType="separate"/>
        </w:r>
        <w:r w:rsidR="00DD01E7" w:rsidRPr="004A12D2">
          <w:rPr>
            <w:noProof/>
            <w:webHidden/>
          </w:rPr>
          <w:t>3</w:t>
        </w:r>
        <w:r w:rsidR="00DD01E7" w:rsidRPr="004A12D2">
          <w:rPr>
            <w:noProof/>
            <w:webHidden/>
          </w:rPr>
          <w:fldChar w:fldCharType="end"/>
        </w:r>
      </w:hyperlink>
    </w:p>
    <w:p w14:paraId="24E53E9F" w14:textId="77777777" w:rsidR="00DD01E7" w:rsidRPr="004A12D2" w:rsidRDefault="00EE1EA4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hyperlink w:anchor="_Toc462150233" w:history="1">
        <w:r w:rsidR="00DD01E7" w:rsidRPr="004A12D2">
          <w:rPr>
            <w:rStyle w:val="Hyperlink"/>
            <w:noProof/>
          </w:rPr>
          <w:t>3.</w:t>
        </w:r>
        <w:r w:rsidR="00DD01E7" w:rsidRPr="004A12D2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DD01E7" w:rsidRPr="004A12D2">
          <w:rPr>
            <w:rStyle w:val="Hyperlink"/>
            <w:noProof/>
          </w:rPr>
          <w:t>Visão Geral – Visão Gráfica da Solução e Descrição</w:t>
        </w:r>
        <w:r w:rsidR="00DD01E7" w:rsidRPr="004A12D2">
          <w:rPr>
            <w:noProof/>
            <w:webHidden/>
          </w:rPr>
          <w:tab/>
        </w:r>
        <w:r w:rsidR="00DD01E7" w:rsidRPr="004A12D2">
          <w:rPr>
            <w:noProof/>
            <w:webHidden/>
          </w:rPr>
          <w:fldChar w:fldCharType="begin"/>
        </w:r>
        <w:r w:rsidR="00DD01E7" w:rsidRPr="004A12D2">
          <w:rPr>
            <w:noProof/>
            <w:webHidden/>
          </w:rPr>
          <w:instrText xml:space="preserve"> PAGEREF _Toc462150233 \h </w:instrText>
        </w:r>
        <w:r w:rsidR="00DD01E7" w:rsidRPr="004A12D2">
          <w:rPr>
            <w:noProof/>
            <w:webHidden/>
          </w:rPr>
        </w:r>
        <w:r w:rsidR="00DD01E7" w:rsidRPr="004A12D2">
          <w:rPr>
            <w:noProof/>
            <w:webHidden/>
          </w:rPr>
          <w:fldChar w:fldCharType="separate"/>
        </w:r>
        <w:r w:rsidR="00DD01E7" w:rsidRPr="004A12D2">
          <w:rPr>
            <w:noProof/>
            <w:webHidden/>
          </w:rPr>
          <w:t>3</w:t>
        </w:r>
        <w:r w:rsidR="00DD01E7" w:rsidRPr="004A12D2">
          <w:rPr>
            <w:noProof/>
            <w:webHidden/>
          </w:rPr>
          <w:fldChar w:fldCharType="end"/>
        </w:r>
      </w:hyperlink>
    </w:p>
    <w:p w14:paraId="09A01E1A" w14:textId="77777777" w:rsidR="00DD01E7" w:rsidRPr="004A12D2" w:rsidRDefault="00EE1EA4">
      <w:pPr>
        <w:pStyle w:val="TOC2"/>
        <w:rPr>
          <w:rFonts w:asciiTheme="minorHAnsi" w:eastAsiaTheme="minorEastAsia" w:hAnsiTheme="minorHAnsi" w:cstheme="minorBidi"/>
          <w:noProof/>
          <w:lang w:val="en-US"/>
        </w:rPr>
      </w:pPr>
      <w:hyperlink w:anchor="_Toc462150234" w:history="1">
        <w:r w:rsidR="00DD01E7" w:rsidRPr="004A12D2">
          <w:rPr>
            <w:rStyle w:val="Hyperlink"/>
            <w:noProof/>
          </w:rPr>
          <w:t>Detalhamento Arbor:</w:t>
        </w:r>
        <w:r w:rsidR="00DD01E7" w:rsidRPr="004A12D2">
          <w:rPr>
            <w:noProof/>
            <w:webHidden/>
          </w:rPr>
          <w:tab/>
        </w:r>
        <w:r w:rsidR="00DD01E7" w:rsidRPr="004A12D2">
          <w:rPr>
            <w:noProof/>
            <w:webHidden/>
          </w:rPr>
          <w:fldChar w:fldCharType="begin"/>
        </w:r>
        <w:r w:rsidR="00DD01E7" w:rsidRPr="004A12D2">
          <w:rPr>
            <w:noProof/>
            <w:webHidden/>
          </w:rPr>
          <w:instrText xml:space="preserve"> PAGEREF _Toc462150234 \h </w:instrText>
        </w:r>
        <w:r w:rsidR="00DD01E7" w:rsidRPr="004A12D2">
          <w:rPr>
            <w:noProof/>
            <w:webHidden/>
          </w:rPr>
        </w:r>
        <w:r w:rsidR="00DD01E7" w:rsidRPr="004A12D2">
          <w:rPr>
            <w:noProof/>
            <w:webHidden/>
          </w:rPr>
          <w:fldChar w:fldCharType="separate"/>
        </w:r>
        <w:r w:rsidR="00DD01E7" w:rsidRPr="004A12D2">
          <w:rPr>
            <w:noProof/>
            <w:webHidden/>
          </w:rPr>
          <w:t>3</w:t>
        </w:r>
        <w:r w:rsidR="00DD01E7" w:rsidRPr="004A12D2">
          <w:rPr>
            <w:noProof/>
            <w:webHidden/>
          </w:rPr>
          <w:fldChar w:fldCharType="end"/>
        </w:r>
      </w:hyperlink>
    </w:p>
    <w:p w14:paraId="5EAF71BB" w14:textId="3DC99487" w:rsidR="00A3216E" w:rsidRPr="004A12D2" w:rsidRDefault="00412F09" w:rsidP="00B4364C">
      <w:pPr>
        <w:pStyle w:val="Estilo1"/>
        <w:jc w:val="both"/>
        <w:rPr>
          <w:b w:val="0"/>
        </w:rPr>
      </w:pPr>
      <w:r w:rsidRPr="004A12D2">
        <w:fldChar w:fldCharType="end"/>
      </w:r>
    </w:p>
    <w:p w14:paraId="0BAB0C2C" w14:textId="77777777" w:rsidR="004E0F01" w:rsidRPr="004A12D2" w:rsidRDefault="00CA64B0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1" w:name="_Toc329703209"/>
      <w:bookmarkStart w:id="2" w:name="_Toc462150149"/>
      <w:bookmarkStart w:id="3" w:name="_Toc462150231"/>
      <w:r w:rsidRPr="004A12D2">
        <w:rPr>
          <w:b/>
          <w:sz w:val="28"/>
          <w:szCs w:val="28"/>
        </w:rPr>
        <w:t>Finalidade</w:t>
      </w:r>
      <w:r w:rsidR="00FF57FC" w:rsidRPr="004A12D2">
        <w:rPr>
          <w:b/>
          <w:sz w:val="28"/>
          <w:szCs w:val="28"/>
        </w:rPr>
        <w:t xml:space="preserve"> do D</w:t>
      </w:r>
      <w:r w:rsidR="009073C2" w:rsidRPr="004A12D2">
        <w:rPr>
          <w:b/>
          <w:sz w:val="28"/>
          <w:szCs w:val="28"/>
        </w:rPr>
        <w:t>ocumento</w:t>
      </w:r>
      <w:bookmarkEnd w:id="1"/>
      <w:bookmarkEnd w:id="2"/>
      <w:bookmarkEnd w:id="3"/>
    </w:p>
    <w:p w14:paraId="3BFEA36A" w14:textId="77777777" w:rsidR="005E562B" w:rsidRPr="004A12D2" w:rsidRDefault="00114D25" w:rsidP="00360941">
      <w:pPr>
        <w:jc w:val="both"/>
      </w:pPr>
      <w:r w:rsidRPr="004A12D2">
        <w:t>Este documento tem o objetivo de agregar informações adicionais à solução proposta.</w:t>
      </w:r>
    </w:p>
    <w:p w14:paraId="32CFF286" w14:textId="77777777" w:rsidR="00E72E34" w:rsidRPr="004A12D2" w:rsidRDefault="00E72E34" w:rsidP="00360941">
      <w:pPr>
        <w:jc w:val="both"/>
      </w:pPr>
    </w:p>
    <w:p w14:paraId="6E97D06D" w14:textId="77777777" w:rsidR="006C17B2" w:rsidRPr="004A12D2" w:rsidRDefault="006C17B2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4" w:name="_Toc329703210"/>
      <w:bookmarkStart w:id="5" w:name="_Toc462150150"/>
      <w:bookmarkStart w:id="6" w:name="_Toc462150232"/>
      <w:r w:rsidRPr="004A12D2">
        <w:rPr>
          <w:b/>
          <w:sz w:val="28"/>
          <w:szCs w:val="28"/>
        </w:rPr>
        <w:t xml:space="preserve">Objetivo </w:t>
      </w:r>
      <w:r w:rsidR="00CA64B0" w:rsidRPr="004A12D2">
        <w:rPr>
          <w:b/>
          <w:sz w:val="28"/>
          <w:szCs w:val="28"/>
        </w:rPr>
        <w:t>da S</w:t>
      </w:r>
      <w:r w:rsidR="00510E7A" w:rsidRPr="004A12D2">
        <w:rPr>
          <w:b/>
          <w:sz w:val="28"/>
          <w:szCs w:val="28"/>
        </w:rPr>
        <w:t>olução</w:t>
      </w:r>
      <w:bookmarkEnd w:id="4"/>
      <w:bookmarkEnd w:id="5"/>
      <w:bookmarkEnd w:id="6"/>
    </w:p>
    <w:p w14:paraId="5123C5F4" w14:textId="0052B537" w:rsidR="00790ECC" w:rsidRPr="004A12D2" w:rsidRDefault="0068116E" w:rsidP="00CB01A4">
      <w:pPr>
        <w:rPr>
          <w:b/>
          <w:i/>
          <w:color w:val="FF0000"/>
          <w:sz w:val="24"/>
          <w:szCs w:val="24"/>
        </w:rPr>
      </w:pPr>
      <w:bookmarkStart w:id="7" w:name="_Toc329703211"/>
      <w:r w:rsidRPr="004A12D2">
        <w:rPr>
          <w:i/>
          <w:color w:val="000000" w:themeColor="text1"/>
        </w:rPr>
        <w:t xml:space="preserve">Solução para </w:t>
      </w:r>
      <w:r w:rsidR="008C1070" w:rsidRPr="004A12D2">
        <w:rPr>
          <w:i/>
          <w:color w:val="000000" w:themeColor="text1"/>
        </w:rPr>
        <w:t>criação de novos planos</w:t>
      </w:r>
      <w:r w:rsidR="009F58E3" w:rsidRPr="004A12D2">
        <w:rPr>
          <w:i/>
          <w:color w:val="000000" w:themeColor="text1"/>
        </w:rPr>
        <w:t xml:space="preserve"> </w:t>
      </w:r>
      <w:r w:rsidR="00FE476B" w:rsidRPr="004A12D2">
        <w:rPr>
          <w:i/>
          <w:color w:val="000000" w:themeColor="text1"/>
        </w:rPr>
        <w:t>Principais</w:t>
      </w:r>
      <w:r w:rsidR="008C1070" w:rsidRPr="004A12D2">
        <w:rPr>
          <w:i/>
          <w:color w:val="000000" w:themeColor="text1"/>
        </w:rPr>
        <w:t xml:space="preserve"> TV Fibra</w:t>
      </w:r>
      <w:r w:rsidR="00653E60" w:rsidRPr="004A12D2">
        <w:rPr>
          <w:i/>
          <w:color w:val="000000" w:themeColor="text1"/>
        </w:rPr>
        <w:t xml:space="preserve"> para Siebel </w:t>
      </w:r>
      <w:r w:rsidR="00FE476B" w:rsidRPr="004A12D2">
        <w:rPr>
          <w:i/>
          <w:color w:val="000000" w:themeColor="text1"/>
        </w:rPr>
        <w:t>8</w:t>
      </w:r>
    </w:p>
    <w:p w14:paraId="646E1242" w14:textId="77777777" w:rsidR="002C21F1" w:rsidRPr="004A12D2" w:rsidRDefault="002C21F1" w:rsidP="00DD01E7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bookmarkStart w:id="8" w:name="_Toc462150151"/>
      <w:bookmarkStart w:id="9" w:name="_Toc462150233"/>
      <w:r w:rsidRPr="004A12D2">
        <w:rPr>
          <w:b/>
          <w:sz w:val="28"/>
          <w:szCs w:val="28"/>
        </w:rPr>
        <w:t xml:space="preserve">Visão Geral – Visão </w:t>
      </w:r>
      <w:r w:rsidR="00905C90" w:rsidRPr="004A12D2">
        <w:rPr>
          <w:b/>
          <w:sz w:val="28"/>
          <w:szCs w:val="28"/>
        </w:rPr>
        <w:t>Gráfica</w:t>
      </w:r>
      <w:r w:rsidRPr="004A12D2">
        <w:rPr>
          <w:b/>
          <w:sz w:val="28"/>
          <w:szCs w:val="28"/>
        </w:rPr>
        <w:t xml:space="preserve"> da Solução</w:t>
      </w:r>
      <w:bookmarkEnd w:id="7"/>
      <w:r w:rsidR="00DD4D22" w:rsidRPr="004A12D2">
        <w:rPr>
          <w:b/>
          <w:sz w:val="28"/>
          <w:szCs w:val="28"/>
        </w:rPr>
        <w:t xml:space="preserve"> e Descrição</w:t>
      </w:r>
      <w:bookmarkEnd w:id="8"/>
      <w:bookmarkEnd w:id="9"/>
    </w:p>
    <w:p w14:paraId="6DBF480A" w14:textId="77777777" w:rsidR="00C55F2F" w:rsidRPr="004A12D2" w:rsidRDefault="00C55F2F" w:rsidP="00C55F2F">
      <w:pPr>
        <w:spacing w:after="0" w:line="240" w:lineRule="auto"/>
        <w:rPr>
          <w:sz w:val="20"/>
          <w:szCs w:val="20"/>
        </w:rPr>
      </w:pPr>
    </w:p>
    <w:p w14:paraId="5E3B8E35" w14:textId="77777777" w:rsidR="00B4364C" w:rsidRPr="004A12D2" w:rsidRDefault="00B4364C" w:rsidP="00C55F2F">
      <w:pPr>
        <w:spacing w:after="0" w:line="240" w:lineRule="auto"/>
        <w:rPr>
          <w:sz w:val="20"/>
          <w:szCs w:val="20"/>
        </w:rPr>
      </w:pPr>
    </w:p>
    <w:p w14:paraId="2DCB7AB8" w14:textId="77777777" w:rsidR="00B4364C" w:rsidRPr="004A12D2" w:rsidRDefault="00B4364C" w:rsidP="00C55F2F">
      <w:pPr>
        <w:spacing w:after="0" w:line="240" w:lineRule="auto"/>
        <w:rPr>
          <w:sz w:val="20"/>
          <w:szCs w:val="20"/>
        </w:rPr>
      </w:pPr>
    </w:p>
    <w:p w14:paraId="722FBB29" w14:textId="77777777" w:rsidR="00C55F2F" w:rsidRPr="004A12D2" w:rsidRDefault="00C55F2F" w:rsidP="00C55F2F">
      <w:pPr>
        <w:spacing w:after="0" w:line="240" w:lineRule="auto"/>
        <w:rPr>
          <w:sz w:val="20"/>
          <w:szCs w:val="20"/>
        </w:rPr>
      </w:pPr>
    </w:p>
    <w:p w14:paraId="2C2BF753" w14:textId="77777777" w:rsidR="00647DFF" w:rsidRPr="004A12D2" w:rsidRDefault="00647DFF" w:rsidP="00DD01E7">
      <w:pPr>
        <w:rPr>
          <w:b/>
          <w:sz w:val="36"/>
          <w:szCs w:val="36"/>
          <w:u w:val="single"/>
        </w:rPr>
      </w:pPr>
      <w:bookmarkStart w:id="10" w:name="_Toc462150234"/>
      <w:r w:rsidRPr="004A12D2">
        <w:rPr>
          <w:b/>
          <w:sz w:val="36"/>
          <w:szCs w:val="36"/>
          <w:u w:val="single"/>
        </w:rPr>
        <w:t>Detalhamento Arbor:</w:t>
      </w:r>
      <w:bookmarkEnd w:id="10"/>
    </w:p>
    <w:bookmarkEnd w:id="0"/>
    <w:p w14:paraId="2DBC067E" w14:textId="60BD6F64" w:rsidR="00B92E70" w:rsidRPr="004A12D2" w:rsidRDefault="002B5463" w:rsidP="00AE435B">
      <w:r w:rsidRPr="004A12D2">
        <w:t>Para atendimento das regras descritas na solicitação, os itens deverão ser c</w:t>
      </w:r>
      <w:r w:rsidR="00BF094E">
        <w:t xml:space="preserve">riados conforme descrito abaixo, devento obrigatoriamente </w:t>
      </w:r>
      <w:bookmarkStart w:id="11" w:name="_GoBack"/>
      <w:bookmarkEnd w:id="11"/>
      <w:r w:rsidR="00BF094E">
        <w:t>utilizar os Ids de pacote informados em cada descrição.</w:t>
      </w:r>
    </w:p>
    <w:sdt>
      <w:sdtPr>
        <w:rPr>
          <w:rFonts w:ascii="Arial" w:eastAsia="Calibri" w:hAnsi="Arial" w:cs="Arial"/>
          <w:color w:val="auto"/>
          <w:sz w:val="22"/>
          <w:szCs w:val="22"/>
          <w:lang w:val="pt-BR"/>
        </w:rPr>
        <w:id w:val="-2103795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51D35C" w14:textId="77777777" w:rsidR="00AC4670" w:rsidRPr="004A12D2" w:rsidRDefault="00AC4670">
          <w:pPr>
            <w:pStyle w:val="TOCHeading"/>
          </w:pPr>
        </w:p>
        <w:p w14:paraId="1A49C079" w14:textId="58097846" w:rsidR="005F4DC5" w:rsidRPr="004A12D2" w:rsidRDefault="00AC4670">
          <w:pPr>
            <w:pStyle w:val="TOC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4A12D2">
            <w:fldChar w:fldCharType="begin"/>
          </w:r>
          <w:r w:rsidRPr="004A12D2">
            <w:instrText xml:space="preserve"> TOC \o "1-3" \h \z \u </w:instrText>
          </w:r>
          <w:r w:rsidRPr="004A12D2">
            <w:fldChar w:fldCharType="separate"/>
          </w:r>
          <w:hyperlink w:anchor="_Toc488850125" w:history="1">
            <w:r w:rsidR="005F4DC5" w:rsidRPr="004A12D2">
              <w:rPr>
                <w:rStyle w:val="Hyperlink"/>
                <w:noProof/>
              </w:rPr>
              <w:t>Criar Planos de TV Fibra principais (Siebel 8)</w:t>
            </w:r>
            <w:r w:rsidR="005F4DC5" w:rsidRPr="004A12D2">
              <w:rPr>
                <w:noProof/>
                <w:webHidden/>
              </w:rPr>
              <w:tab/>
            </w:r>
            <w:r w:rsidR="005F4DC5" w:rsidRPr="004A12D2">
              <w:rPr>
                <w:noProof/>
                <w:webHidden/>
              </w:rPr>
              <w:fldChar w:fldCharType="begin"/>
            </w:r>
            <w:r w:rsidR="005F4DC5" w:rsidRPr="004A12D2">
              <w:rPr>
                <w:noProof/>
                <w:webHidden/>
              </w:rPr>
              <w:instrText xml:space="preserve"> PAGEREF _Toc488850125 \h </w:instrText>
            </w:r>
            <w:r w:rsidR="005F4DC5" w:rsidRPr="004A12D2">
              <w:rPr>
                <w:noProof/>
                <w:webHidden/>
              </w:rPr>
            </w:r>
            <w:r w:rsidR="005F4DC5" w:rsidRPr="004A12D2">
              <w:rPr>
                <w:noProof/>
                <w:webHidden/>
              </w:rPr>
              <w:fldChar w:fldCharType="separate"/>
            </w:r>
            <w:r w:rsidR="005F4DC5" w:rsidRPr="004A12D2">
              <w:rPr>
                <w:noProof/>
                <w:webHidden/>
              </w:rPr>
              <w:t>3</w:t>
            </w:r>
            <w:r w:rsidR="005F4DC5" w:rsidRPr="004A12D2">
              <w:rPr>
                <w:noProof/>
                <w:webHidden/>
              </w:rPr>
              <w:fldChar w:fldCharType="end"/>
            </w:r>
          </w:hyperlink>
        </w:p>
        <w:p w14:paraId="1A69B056" w14:textId="75B98F1A" w:rsidR="005F4DC5" w:rsidRPr="004A12D2" w:rsidRDefault="00EE1EA4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88850126" w:history="1">
            <w:r w:rsidR="005F4DC5" w:rsidRPr="004A12D2">
              <w:rPr>
                <w:rStyle w:val="Hyperlink"/>
                <w:noProof/>
              </w:rPr>
              <w:t>PACOTE Oi TV Start HD</w:t>
            </w:r>
            <w:r w:rsidR="005F4DC5" w:rsidRPr="004A12D2">
              <w:rPr>
                <w:noProof/>
                <w:webHidden/>
              </w:rPr>
              <w:tab/>
            </w:r>
            <w:r w:rsidR="005F4DC5" w:rsidRPr="004A12D2">
              <w:rPr>
                <w:noProof/>
                <w:webHidden/>
              </w:rPr>
              <w:fldChar w:fldCharType="begin"/>
            </w:r>
            <w:r w:rsidR="005F4DC5" w:rsidRPr="004A12D2">
              <w:rPr>
                <w:noProof/>
                <w:webHidden/>
              </w:rPr>
              <w:instrText xml:space="preserve"> PAGEREF _Toc488850126 \h </w:instrText>
            </w:r>
            <w:r w:rsidR="005F4DC5" w:rsidRPr="004A12D2">
              <w:rPr>
                <w:noProof/>
                <w:webHidden/>
              </w:rPr>
            </w:r>
            <w:r w:rsidR="005F4DC5" w:rsidRPr="004A12D2">
              <w:rPr>
                <w:noProof/>
                <w:webHidden/>
              </w:rPr>
              <w:fldChar w:fldCharType="separate"/>
            </w:r>
            <w:r w:rsidR="005F4DC5" w:rsidRPr="004A12D2">
              <w:rPr>
                <w:noProof/>
                <w:webHidden/>
              </w:rPr>
              <w:t>3</w:t>
            </w:r>
            <w:r w:rsidR="005F4DC5" w:rsidRPr="004A12D2">
              <w:rPr>
                <w:noProof/>
                <w:webHidden/>
              </w:rPr>
              <w:fldChar w:fldCharType="end"/>
            </w:r>
          </w:hyperlink>
        </w:p>
        <w:p w14:paraId="639E8691" w14:textId="3DD16C41" w:rsidR="005F4DC5" w:rsidRPr="004A12D2" w:rsidRDefault="00EE1EA4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88850127" w:history="1">
            <w:r w:rsidR="005F4DC5" w:rsidRPr="004A12D2">
              <w:rPr>
                <w:rStyle w:val="Hyperlink"/>
                <w:noProof/>
              </w:rPr>
              <w:t>PACOTE Oi TV Mix HD</w:t>
            </w:r>
            <w:r w:rsidR="005F4DC5" w:rsidRPr="004A12D2">
              <w:rPr>
                <w:noProof/>
                <w:webHidden/>
              </w:rPr>
              <w:tab/>
            </w:r>
            <w:r w:rsidR="005F4DC5" w:rsidRPr="004A12D2">
              <w:rPr>
                <w:noProof/>
                <w:webHidden/>
              </w:rPr>
              <w:fldChar w:fldCharType="begin"/>
            </w:r>
            <w:r w:rsidR="005F4DC5" w:rsidRPr="004A12D2">
              <w:rPr>
                <w:noProof/>
                <w:webHidden/>
              </w:rPr>
              <w:instrText xml:space="preserve"> PAGEREF _Toc488850127 \h </w:instrText>
            </w:r>
            <w:r w:rsidR="005F4DC5" w:rsidRPr="004A12D2">
              <w:rPr>
                <w:noProof/>
                <w:webHidden/>
              </w:rPr>
            </w:r>
            <w:r w:rsidR="005F4DC5" w:rsidRPr="004A12D2">
              <w:rPr>
                <w:noProof/>
                <w:webHidden/>
              </w:rPr>
              <w:fldChar w:fldCharType="separate"/>
            </w:r>
            <w:r w:rsidR="005F4DC5" w:rsidRPr="004A12D2">
              <w:rPr>
                <w:noProof/>
                <w:webHidden/>
              </w:rPr>
              <w:t>3</w:t>
            </w:r>
            <w:r w:rsidR="005F4DC5" w:rsidRPr="004A12D2">
              <w:rPr>
                <w:noProof/>
                <w:webHidden/>
              </w:rPr>
              <w:fldChar w:fldCharType="end"/>
            </w:r>
          </w:hyperlink>
        </w:p>
        <w:p w14:paraId="539D52C6" w14:textId="2330C4CA" w:rsidR="005F4DC5" w:rsidRPr="004A12D2" w:rsidRDefault="00EE1EA4">
          <w:pPr>
            <w:pStyle w:val="TOC3"/>
            <w:tabs>
              <w:tab w:val="right" w:leader="dot" w:pos="9771"/>
            </w:tabs>
            <w:rPr>
              <w:rFonts w:cstheme="minorBidi"/>
              <w:noProof/>
              <w:lang w:val="pt-BR" w:eastAsia="pt-BR"/>
            </w:rPr>
          </w:pPr>
          <w:hyperlink w:anchor="_Toc488850128" w:history="1">
            <w:r w:rsidR="005F4DC5" w:rsidRPr="004A12D2">
              <w:rPr>
                <w:rStyle w:val="Hyperlink"/>
                <w:noProof/>
              </w:rPr>
              <w:t>PACOTE Oi TV Total HD</w:t>
            </w:r>
            <w:r w:rsidR="005F4DC5" w:rsidRPr="004A12D2">
              <w:rPr>
                <w:noProof/>
                <w:webHidden/>
              </w:rPr>
              <w:tab/>
            </w:r>
            <w:r w:rsidR="005F4DC5" w:rsidRPr="004A12D2">
              <w:rPr>
                <w:noProof/>
                <w:webHidden/>
              </w:rPr>
              <w:fldChar w:fldCharType="begin"/>
            </w:r>
            <w:r w:rsidR="005F4DC5" w:rsidRPr="004A12D2">
              <w:rPr>
                <w:noProof/>
                <w:webHidden/>
              </w:rPr>
              <w:instrText xml:space="preserve"> PAGEREF _Toc488850128 \h </w:instrText>
            </w:r>
            <w:r w:rsidR="005F4DC5" w:rsidRPr="004A12D2">
              <w:rPr>
                <w:noProof/>
                <w:webHidden/>
              </w:rPr>
            </w:r>
            <w:r w:rsidR="005F4DC5" w:rsidRPr="004A12D2">
              <w:rPr>
                <w:noProof/>
                <w:webHidden/>
              </w:rPr>
              <w:fldChar w:fldCharType="separate"/>
            </w:r>
            <w:r w:rsidR="005F4DC5" w:rsidRPr="004A12D2">
              <w:rPr>
                <w:noProof/>
                <w:webHidden/>
              </w:rPr>
              <w:t>4</w:t>
            </w:r>
            <w:r w:rsidR="005F4DC5" w:rsidRPr="004A12D2">
              <w:rPr>
                <w:noProof/>
                <w:webHidden/>
              </w:rPr>
              <w:fldChar w:fldCharType="end"/>
            </w:r>
          </w:hyperlink>
        </w:p>
        <w:p w14:paraId="76798E34" w14:textId="078F29F8" w:rsidR="00AC4670" w:rsidRPr="004A12D2" w:rsidRDefault="00AC4670">
          <w:r w:rsidRPr="004A12D2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0516524" w14:textId="77777777" w:rsidR="00AE435B" w:rsidRPr="004A12D2" w:rsidRDefault="00AE435B" w:rsidP="00AE435B"/>
    <w:p w14:paraId="3DA1E07B" w14:textId="62318C54" w:rsidR="002B5463" w:rsidRPr="004A12D2" w:rsidRDefault="0068116E" w:rsidP="00AC4670">
      <w:pPr>
        <w:pStyle w:val="Heading2"/>
        <w:numPr>
          <w:ilvl w:val="0"/>
          <w:numId w:val="0"/>
        </w:numPr>
        <w:ind w:left="792"/>
      </w:pPr>
      <w:bookmarkStart w:id="12" w:name="_Toc488850125"/>
      <w:r w:rsidRPr="004A12D2">
        <w:t xml:space="preserve">Criar </w:t>
      </w:r>
      <w:r w:rsidR="00292398" w:rsidRPr="004A12D2">
        <w:t xml:space="preserve">Planos </w:t>
      </w:r>
      <w:r w:rsidRPr="004A12D2">
        <w:t xml:space="preserve">de </w:t>
      </w:r>
      <w:r w:rsidR="008C1070" w:rsidRPr="004A12D2">
        <w:t>TV Fibra</w:t>
      </w:r>
      <w:r w:rsidR="001C3572" w:rsidRPr="004A12D2">
        <w:t xml:space="preserve"> </w:t>
      </w:r>
      <w:r w:rsidR="00FE476B" w:rsidRPr="004A12D2">
        <w:t>principais</w:t>
      </w:r>
      <w:r w:rsidR="00DE6533" w:rsidRPr="004A12D2">
        <w:t xml:space="preserve"> (</w:t>
      </w:r>
      <w:r w:rsidR="00FE476B" w:rsidRPr="004A12D2">
        <w:t>Siebel 8</w:t>
      </w:r>
      <w:r w:rsidR="00DE6533" w:rsidRPr="004A12D2">
        <w:t>)</w:t>
      </w:r>
      <w:bookmarkEnd w:id="12"/>
      <w:r w:rsidR="00292398" w:rsidRPr="004A12D2">
        <w:br/>
      </w:r>
    </w:p>
    <w:p w14:paraId="062DB6B0" w14:textId="02211B97" w:rsidR="00451BA9" w:rsidRPr="004A12D2" w:rsidRDefault="00AB63AE" w:rsidP="00F4253A">
      <w:pPr>
        <w:pStyle w:val="ListParagraph"/>
        <w:numPr>
          <w:ilvl w:val="0"/>
          <w:numId w:val="19"/>
        </w:numPr>
      </w:pPr>
      <w:r w:rsidRPr="004A12D2">
        <w:t xml:space="preserve">Serão criadas </w:t>
      </w:r>
      <w:r w:rsidR="00FE476B" w:rsidRPr="004A12D2">
        <w:t>3</w:t>
      </w:r>
      <w:r w:rsidR="00451BA9" w:rsidRPr="004A12D2">
        <w:t xml:space="preserve"> assinaturas </w:t>
      </w:r>
      <w:r w:rsidR="00FE476B" w:rsidRPr="004A12D2">
        <w:t>principais</w:t>
      </w:r>
    </w:p>
    <w:p w14:paraId="22C635E9" w14:textId="77777777" w:rsidR="00E14E92" w:rsidRPr="004A12D2" w:rsidRDefault="00E14E92" w:rsidP="00E14E92">
      <w:pPr>
        <w:tabs>
          <w:tab w:val="left" w:pos="3315"/>
        </w:tabs>
        <w:ind w:left="0"/>
      </w:pPr>
    </w:p>
    <w:p w14:paraId="290EF96C" w14:textId="42263A30" w:rsidR="00110486" w:rsidRPr="004A12D2" w:rsidRDefault="008C1070" w:rsidP="00AC4670">
      <w:pPr>
        <w:pStyle w:val="Heading3"/>
        <w:ind w:left="1146"/>
      </w:pPr>
      <w:bookmarkStart w:id="13" w:name="_Toc488850126"/>
      <w:r w:rsidRPr="004A12D2">
        <w:t xml:space="preserve">PACOTE </w:t>
      </w:r>
      <w:r w:rsidR="00FE476B" w:rsidRPr="004A12D2">
        <w:t>Oi TV Start HD</w:t>
      </w:r>
      <w:bookmarkEnd w:id="13"/>
    </w:p>
    <w:p w14:paraId="63C4B1A6" w14:textId="77777777" w:rsidR="00E5089C" w:rsidRPr="004A12D2" w:rsidRDefault="00110486" w:rsidP="001104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TIPO: Assinatura</w:t>
      </w:r>
    </w:p>
    <w:p w14:paraId="6262F7BF" w14:textId="2FFDB674" w:rsidR="00E5089C" w:rsidRPr="004A12D2" w:rsidRDefault="00E5089C" w:rsidP="0038672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 xml:space="preserve">DESCRIÇÃO DO PACOTE: </w:t>
      </w:r>
      <w:r w:rsidR="0038672B" w:rsidRPr="004A12D2">
        <w:rPr>
          <w:sz w:val="20"/>
          <w:szCs w:val="20"/>
        </w:rPr>
        <w:t>Pacote Oi TV Start HD</w:t>
      </w:r>
    </w:p>
    <w:p w14:paraId="334D5DE1" w14:textId="14EF4FE9" w:rsidR="004A12D2" w:rsidRPr="004A12D2" w:rsidRDefault="004A12D2" w:rsidP="004A12D2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4A12D2">
        <w:rPr>
          <w:sz w:val="20"/>
          <w:szCs w:val="20"/>
          <w:highlight w:val="yellow"/>
        </w:rPr>
        <w:t>ID DO PACOTE:</w:t>
      </w:r>
      <w:r w:rsidRPr="004A12D2">
        <w:rPr>
          <w:highlight w:val="yellow"/>
        </w:rPr>
        <w:t xml:space="preserve"> </w:t>
      </w:r>
      <w:r w:rsidRPr="004A12D2">
        <w:rPr>
          <w:sz w:val="20"/>
          <w:szCs w:val="20"/>
          <w:highlight w:val="yellow"/>
        </w:rPr>
        <w:t>36017</w:t>
      </w:r>
    </w:p>
    <w:p w14:paraId="3E836C8A" w14:textId="6B9969EE" w:rsidR="00110486" w:rsidRPr="004A12D2" w:rsidRDefault="00E5089C" w:rsidP="0038672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DESCRIÇÃO DO COMPONENTE:</w:t>
      </w:r>
      <w:r w:rsidR="00110486" w:rsidRPr="004A12D2">
        <w:rPr>
          <w:sz w:val="20"/>
          <w:szCs w:val="20"/>
        </w:rPr>
        <w:t xml:space="preserve"> </w:t>
      </w:r>
      <w:r w:rsidR="0038672B" w:rsidRPr="004A12D2">
        <w:rPr>
          <w:sz w:val="20"/>
          <w:szCs w:val="20"/>
        </w:rPr>
        <w:t>Mensalidade Start HD</w:t>
      </w:r>
    </w:p>
    <w:p w14:paraId="52E7CED6" w14:textId="09C6FA44" w:rsidR="005B0024" w:rsidRPr="004A12D2" w:rsidRDefault="003309EF" w:rsidP="0038672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 xml:space="preserve">DESCRIÇÃO </w:t>
      </w:r>
      <w:r w:rsidR="005B0024" w:rsidRPr="004A12D2">
        <w:rPr>
          <w:sz w:val="20"/>
          <w:szCs w:val="20"/>
        </w:rPr>
        <w:t xml:space="preserve">NA FATURA: </w:t>
      </w:r>
      <w:r w:rsidR="0038672B" w:rsidRPr="004A12D2">
        <w:rPr>
          <w:sz w:val="20"/>
          <w:szCs w:val="20"/>
        </w:rPr>
        <w:t>Mensalidade Start HD</w:t>
      </w:r>
    </w:p>
    <w:p w14:paraId="21F6C661" w14:textId="35DEBA8A" w:rsidR="003C2FD3" w:rsidRPr="004A12D2" w:rsidRDefault="008141C5" w:rsidP="00BD198F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SECAO FATURA:</w:t>
      </w:r>
      <w:r w:rsidR="00893215" w:rsidRPr="004A12D2">
        <w:rPr>
          <w:sz w:val="20"/>
          <w:szCs w:val="20"/>
        </w:rPr>
        <w:t xml:space="preserve"> </w:t>
      </w:r>
      <w:r w:rsidR="00E5089C" w:rsidRPr="004A12D2">
        <w:rPr>
          <w:sz w:val="20"/>
          <w:szCs w:val="20"/>
        </w:rPr>
        <w:t>TV</w:t>
      </w:r>
      <w:r w:rsidR="0038672B" w:rsidRPr="004A12D2">
        <w:rPr>
          <w:sz w:val="20"/>
          <w:szCs w:val="20"/>
        </w:rPr>
        <w:t xml:space="preserve"> (Antiga TV FIBRA)</w:t>
      </w:r>
    </w:p>
    <w:p w14:paraId="7DA017EE" w14:textId="34A84E1F" w:rsidR="008141C5" w:rsidRPr="004A12D2" w:rsidRDefault="008141C5" w:rsidP="004638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 xml:space="preserve">SECAO NOTA FISCAL: </w:t>
      </w:r>
      <w:r w:rsidR="00463820" w:rsidRPr="004A12D2">
        <w:rPr>
          <w:sz w:val="20"/>
          <w:szCs w:val="20"/>
        </w:rPr>
        <w:t>Plano Principal TV</w:t>
      </w:r>
    </w:p>
    <w:p w14:paraId="13253A87" w14:textId="1B2F2560" w:rsidR="003B1F9A" w:rsidRPr="004A12D2" w:rsidRDefault="003B1F9A" w:rsidP="003B1F9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 xml:space="preserve">NIVEL: </w:t>
      </w:r>
      <w:r w:rsidR="0038672B" w:rsidRPr="004A12D2">
        <w:rPr>
          <w:sz w:val="20"/>
          <w:szCs w:val="20"/>
        </w:rPr>
        <w:t>Instância</w:t>
      </w:r>
    </w:p>
    <w:p w14:paraId="164304DE" w14:textId="77777777" w:rsidR="00110486" w:rsidRPr="004A12D2" w:rsidRDefault="00110486" w:rsidP="001104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GANHO: Sem ganho tributário</w:t>
      </w:r>
    </w:p>
    <w:p w14:paraId="241E787D" w14:textId="77777777" w:rsidR="00ED12CB" w:rsidRPr="004A12D2" w:rsidRDefault="00ED12CB" w:rsidP="001104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PRO-RATA: SIM, ativação e inativação</w:t>
      </w:r>
    </w:p>
    <w:p w14:paraId="400123F5" w14:textId="367996A9" w:rsidR="00562FDA" w:rsidRPr="004A12D2" w:rsidRDefault="009B5C0E" w:rsidP="00A572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ABONO E SUSPENSÃO</w:t>
      </w:r>
      <w:r w:rsidR="004135B6" w:rsidRPr="004A12D2">
        <w:rPr>
          <w:sz w:val="20"/>
          <w:szCs w:val="20"/>
        </w:rPr>
        <w:t xml:space="preserve"> DE FRANQUIA</w:t>
      </w:r>
      <w:r w:rsidR="00562FDA" w:rsidRPr="004A12D2">
        <w:rPr>
          <w:sz w:val="20"/>
          <w:szCs w:val="20"/>
        </w:rPr>
        <w:t>: SIM</w:t>
      </w:r>
    </w:p>
    <w:p w14:paraId="7195AB75" w14:textId="78924047" w:rsidR="004135B6" w:rsidRPr="004A12D2" w:rsidRDefault="004135B6" w:rsidP="00A572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CONTESTAÇÃO: SIM</w:t>
      </w:r>
    </w:p>
    <w:p w14:paraId="6DC3FD58" w14:textId="254AB9C2" w:rsidR="000B07F9" w:rsidRPr="004A12D2" w:rsidRDefault="000B07F9" w:rsidP="00A572F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MULTA E JURO: SIM</w:t>
      </w:r>
    </w:p>
    <w:p w14:paraId="06CD51F6" w14:textId="167630ED" w:rsidR="00110486" w:rsidRPr="004A12D2" w:rsidRDefault="00110486" w:rsidP="001104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 xml:space="preserve">OPEN_ITEM: </w:t>
      </w:r>
      <w:r w:rsidR="008C2A41" w:rsidRPr="004A12D2">
        <w:rPr>
          <w:sz w:val="20"/>
          <w:szCs w:val="20"/>
        </w:rPr>
        <w:t>9</w:t>
      </w:r>
      <w:r w:rsidR="00BD198F" w:rsidRPr="004A12D2">
        <w:rPr>
          <w:sz w:val="20"/>
          <w:szCs w:val="20"/>
        </w:rPr>
        <w:t>6</w:t>
      </w:r>
      <w:r w:rsidR="00D61426" w:rsidRPr="004A12D2">
        <w:rPr>
          <w:sz w:val="20"/>
          <w:szCs w:val="20"/>
        </w:rPr>
        <w:t xml:space="preserve"> (</w:t>
      </w:r>
      <w:r w:rsidR="008C2A41" w:rsidRPr="004A12D2">
        <w:rPr>
          <w:sz w:val="20"/>
          <w:szCs w:val="20"/>
        </w:rPr>
        <w:t>Oi TV</w:t>
      </w:r>
      <w:r w:rsidR="00D61426" w:rsidRPr="004A12D2">
        <w:rPr>
          <w:sz w:val="20"/>
          <w:szCs w:val="20"/>
        </w:rPr>
        <w:t>)</w:t>
      </w:r>
    </w:p>
    <w:p w14:paraId="1C6EFB38" w14:textId="7C3EB1E0" w:rsidR="004135B6" w:rsidRPr="004A12D2" w:rsidRDefault="004135B6" w:rsidP="00365B5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 xml:space="preserve">INCIDE CRÉDITO INTERRUPÇÃO TV: SIM </w:t>
      </w:r>
    </w:p>
    <w:p w14:paraId="0C3AE71F" w14:textId="573EDA10" w:rsidR="004135B6" w:rsidRPr="004A12D2" w:rsidRDefault="004135B6" w:rsidP="00365B5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INCIDE CRÉDITO ESTORNO DE ASSINATURA: SIM</w:t>
      </w:r>
    </w:p>
    <w:p w14:paraId="0DCE09AF" w14:textId="549CBF98" w:rsidR="00365B51" w:rsidRPr="004A12D2" w:rsidRDefault="00365B51" w:rsidP="00365B5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IMPOSTOS:</w:t>
      </w:r>
    </w:p>
    <w:p w14:paraId="345644B5" w14:textId="4A21E173" w:rsidR="00365B51" w:rsidRPr="004A12D2" w:rsidRDefault="00365B51" w:rsidP="00365B5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ICMS</w:t>
      </w:r>
      <w:r w:rsidR="004135B6" w:rsidRPr="004A12D2">
        <w:rPr>
          <w:sz w:val="20"/>
          <w:szCs w:val="20"/>
        </w:rPr>
        <w:t xml:space="preserve"> TV</w:t>
      </w:r>
      <w:r w:rsidRPr="004A12D2">
        <w:rPr>
          <w:sz w:val="20"/>
          <w:szCs w:val="20"/>
        </w:rPr>
        <w:t xml:space="preserve"> variando por estado</w:t>
      </w:r>
      <w:r w:rsidR="00EE152D" w:rsidRPr="004A12D2">
        <w:rPr>
          <w:sz w:val="20"/>
          <w:szCs w:val="20"/>
        </w:rPr>
        <w:t xml:space="preserve"> com redução da base de cálculo</w:t>
      </w:r>
    </w:p>
    <w:p w14:paraId="6C96AE31" w14:textId="77777777" w:rsidR="004D4438" w:rsidRPr="004A12D2" w:rsidRDefault="00365B51" w:rsidP="00365B51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PIS/COFINS 3,65%</w:t>
      </w:r>
    </w:p>
    <w:p w14:paraId="10D0BD29" w14:textId="3A99BF30" w:rsidR="0098686A" w:rsidRPr="004A12D2" w:rsidRDefault="0098686A" w:rsidP="004D443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CONTABILIDADE: Recebida em tempo de especificação técnica</w:t>
      </w:r>
    </w:p>
    <w:p w14:paraId="1A5B00DD" w14:textId="1BEC6533" w:rsidR="00E5089C" w:rsidRPr="004A12D2" w:rsidRDefault="0098686A" w:rsidP="004638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 xml:space="preserve">PRECIFICAÇÃO: </w:t>
      </w:r>
      <w:r w:rsidR="00463820" w:rsidRPr="004A12D2">
        <w:rPr>
          <w:sz w:val="20"/>
          <w:szCs w:val="20"/>
        </w:rPr>
        <w:t>R$ 149,90</w:t>
      </w:r>
      <w:r w:rsidR="004D4438" w:rsidRPr="004A12D2">
        <w:rPr>
          <w:sz w:val="20"/>
          <w:szCs w:val="20"/>
        </w:rPr>
        <w:t>.</w:t>
      </w:r>
    </w:p>
    <w:p w14:paraId="12B9E971" w14:textId="25C2CA5E" w:rsidR="00E5089C" w:rsidRPr="004A12D2" w:rsidRDefault="00E5089C" w:rsidP="00E5089C">
      <w:pPr>
        <w:rPr>
          <w:sz w:val="20"/>
          <w:szCs w:val="20"/>
        </w:rPr>
      </w:pPr>
    </w:p>
    <w:p w14:paraId="3A0B4C07" w14:textId="7953F5FA" w:rsidR="005F4DC5" w:rsidRPr="004A12D2" w:rsidRDefault="005F4DC5" w:rsidP="005F4DC5">
      <w:pPr>
        <w:pStyle w:val="Heading3"/>
        <w:ind w:left="1146"/>
      </w:pPr>
      <w:bookmarkStart w:id="14" w:name="_Toc488850127"/>
      <w:r w:rsidRPr="004A12D2">
        <w:t>PACOTE Oi TV Mix HD</w:t>
      </w:r>
      <w:bookmarkEnd w:id="14"/>
    </w:p>
    <w:p w14:paraId="5E706AB4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TIPO: Assinatura</w:t>
      </w:r>
    </w:p>
    <w:p w14:paraId="19BA6425" w14:textId="173F7289" w:rsidR="005F4DC5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DESCRIÇÃO DO PACOTE: Pacote Oi TV Mix HD</w:t>
      </w:r>
    </w:p>
    <w:p w14:paraId="7819ACBC" w14:textId="2DBCABF7" w:rsidR="004A12D2" w:rsidRPr="004A12D2" w:rsidRDefault="004A12D2" w:rsidP="004A12D2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4A12D2">
        <w:rPr>
          <w:sz w:val="20"/>
          <w:szCs w:val="20"/>
          <w:highlight w:val="yellow"/>
        </w:rPr>
        <w:t>ID DO PACOTE: 36018</w:t>
      </w:r>
    </w:p>
    <w:p w14:paraId="1EA0905F" w14:textId="4DFB42DA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DESCRIÇÃO DO COMPONENTE: Mensalidade Mix HD</w:t>
      </w:r>
    </w:p>
    <w:p w14:paraId="10CF5771" w14:textId="649161E6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DESCRIÇÃO NA FATURA: Mensalidade Mix HD</w:t>
      </w:r>
    </w:p>
    <w:p w14:paraId="7D5A5619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SECAO FATURA: TV (Antiga TV FIBRA)</w:t>
      </w:r>
    </w:p>
    <w:p w14:paraId="0DA60B4D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SECAO NOTA FISCAL: Plano Principal TV</w:t>
      </w:r>
    </w:p>
    <w:p w14:paraId="360C3329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NIVEL: Instância</w:t>
      </w:r>
    </w:p>
    <w:p w14:paraId="0D13697D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GANHO: Sem ganho tributário</w:t>
      </w:r>
    </w:p>
    <w:p w14:paraId="3CC29FBA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PRO-RATA: SIM, ativação e inativação</w:t>
      </w:r>
    </w:p>
    <w:p w14:paraId="117668B5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ABONO E SUSPENSÃO DE FRANQUIA: SIM</w:t>
      </w:r>
    </w:p>
    <w:p w14:paraId="069B9BD5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CONTESTAÇÃO: SIM</w:t>
      </w:r>
    </w:p>
    <w:p w14:paraId="1AB5F713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MULTA E JURO: SIM</w:t>
      </w:r>
    </w:p>
    <w:p w14:paraId="51D44C53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lastRenderedPageBreak/>
        <w:t>OPEN_ITEM: 96 (Oi TV)</w:t>
      </w:r>
    </w:p>
    <w:p w14:paraId="5880DD60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 xml:space="preserve">INCIDE CRÉDITO INTERRUPÇÃO TV: SIM </w:t>
      </w:r>
    </w:p>
    <w:p w14:paraId="62B981D1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INCIDE CRÉDITO ESTORNO DE ASSINATURA: SIM</w:t>
      </w:r>
    </w:p>
    <w:p w14:paraId="01B615E2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IMPOSTOS:</w:t>
      </w:r>
    </w:p>
    <w:p w14:paraId="4172223E" w14:textId="77777777" w:rsidR="005F4DC5" w:rsidRPr="004A12D2" w:rsidRDefault="005F4DC5" w:rsidP="005F4DC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ICMS TV variando por estado com redução da base de cálculo</w:t>
      </w:r>
    </w:p>
    <w:p w14:paraId="529885A2" w14:textId="77777777" w:rsidR="005F4DC5" w:rsidRPr="004A12D2" w:rsidRDefault="005F4DC5" w:rsidP="005F4DC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PIS/COFINS 3,65%</w:t>
      </w:r>
    </w:p>
    <w:p w14:paraId="404B71EA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CONTABILIDADE: Recebida em tempo de especificação técnica</w:t>
      </w:r>
    </w:p>
    <w:p w14:paraId="295E0496" w14:textId="20474C7E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PRECIFICAÇÃO: R$ 169,90.</w:t>
      </w:r>
    </w:p>
    <w:p w14:paraId="3CDA4B8B" w14:textId="77777777" w:rsidR="005F4DC5" w:rsidRPr="004A12D2" w:rsidRDefault="005F4DC5" w:rsidP="00E5089C">
      <w:pPr>
        <w:rPr>
          <w:sz w:val="20"/>
          <w:szCs w:val="20"/>
        </w:rPr>
      </w:pPr>
    </w:p>
    <w:p w14:paraId="742BC0B0" w14:textId="77777777" w:rsidR="005F4DC5" w:rsidRPr="004A12D2" w:rsidRDefault="005F4DC5" w:rsidP="005F4DC5">
      <w:pPr>
        <w:rPr>
          <w:sz w:val="20"/>
          <w:szCs w:val="20"/>
        </w:rPr>
      </w:pPr>
    </w:p>
    <w:p w14:paraId="4D8C24EF" w14:textId="705BCA0E" w:rsidR="005F4DC5" w:rsidRPr="004A12D2" w:rsidRDefault="005F4DC5" w:rsidP="005F4DC5">
      <w:pPr>
        <w:pStyle w:val="Heading3"/>
        <w:ind w:left="1146"/>
      </w:pPr>
      <w:bookmarkStart w:id="15" w:name="_Toc488850128"/>
      <w:r w:rsidRPr="004A12D2">
        <w:t>PACOTE Oi TV Total HD</w:t>
      </w:r>
      <w:bookmarkEnd w:id="15"/>
    </w:p>
    <w:p w14:paraId="1471CE8D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TIPO: Assinatura</w:t>
      </w:r>
    </w:p>
    <w:p w14:paraId="6D0DB603" w14:textId="62745623" w:rsidR="005F4DC5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DESCRIÇÃO DO PACOTE: Pacote Oi TV Total HD</w:t>
      </w:r>
    </w:p>
    <w:p w14:paraId="24197042" w14:textId="4CBDC529" w:rsidR="004A12D2" w:rsidRPr="004A12D2" w:rsidRDefault="004A12D2" w:rsidP="004A12D2">
      <w:pPr>
        <w:pStyle w:val="ListParagraph"/>
        <w:numPr>
          <w:ilvl w:val="0"/>
          <w:numId w:val="6"/>
        </w:numPr>
        <w:rPr>
          <w:sz w:val="20"/>
          <w:szCs w:val="20"/>
          <w:highlight w:val="yellow"/>
        </w:rPr>
      </w:pPr>
      <w:r w:rsidRPr="004A12D2">
        <w:rPr>
          <w:sz w:val="20"/>
          <w:szCs w:val="20"/>
          <w:highlight w:val="yellow"/>
        </w:rPr>
        <w:t>ID DO PACOTE: 36019</w:t>
      </w:r>
    </w:p>
    <w:p w14:paraId="420C732C" w14:textId="19200E84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DESCRIÇÃO DO COMPONENTE: Mensalidade Total HD</w:t>
      </w:r>
    </w:p>
    <w:p w14:paraId="72AB2FFB" w14:textId="74438BF1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DESCRIÇÃO NA FATURA: Mensalidade Total HD</w:t>
      </w:r>
    </w:p>
    <w:p w14:paraId="2C5C9796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SECAO FATURA: TV (Antiga TV FIBRA)</w:t>
      </w:r>
    </w:p>
    <w:p w14:paraId="77302271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SECAO NOTA FISCAL: Plano Principal TV</w:t>
      </w:r>
    </w:p>
    <w:p w14:paraId="0CA637CC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NIVEL: Instância</w:t>
      </w:r>
    </w:p>
    <w:p w14:paraId="5FB75291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GANHO: Sem ganho tributário</w:t>
      </w:r>
    </w:p>
    <w:p w14:paraId="16E76D21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PRO-RATA: SIM, ativação e inativação</w:t>
      </w:r>
    </w:p>
    <w:p w14:paraId="47524668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ABONO E SUSPENSÃO DE FRANQUIA: SIM</w:t>
      </w:r>
    </w:p>
    <w:p w14:paraId="3A63DF32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CONTESTAÇÃO: SIM</w:t>
      </w:r>
    </w:p>
    <w:p w14:paraId="24764BB8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MULTA E JURO: SIM</w:t>
      </w:r>
    </w:p>
    <w:p w14:paraId="6943A16A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OPEN_ITEM: 96 (Oi TV)</w:t>
      </w:r>
    </w:p>
    <w:p w14:paraId="62945BF6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 xml:space="preserve">INCIDE CRÉDITO INTERRUPÇÃO TV: SIM </w:t>
      </w:r>
    </w:p>
    <w:p w14:paraId="7098E141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INCIDE CRÉDITO ESTORNO DE ASSINATURA: SIM</w:t>
      </w:r>
    </w:p>
    <w:p w14:paraId="3406623D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IMPOSTOS:</w:t>
      </w:r>
    </w:p>
    <w:p w14:paraId="73F3A017" w14:textId="77777777" w:rsidR="005F4DC5" w:rsidRPr="004A12D2" w:rsidRDefault="005F4DC5" w:rsidP="005F4DC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ICMS TV variando por estado com redução da base de cálculo</w:t>
      </w:r>
    </w:p>
    <w:p w14:paraId="64517BB4" w14:textId="77777777" w:rsidR="005F4DC5" w:rsidRPr="004A12D2" w:rsidRDefault="005F4DC5" w:rsidP="005F4DC5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PIS/COFINS 3,65%</w:t>
      </w:r>
    </w:p>
    <w:p w14:paraId="25039138" w14:textId="77777777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CONTABILIDADE: Recebida em tempo de especificação técnica</w:t>
      </w:r>
    </w:p>
    <w:p w14:paraId="14E6C93E" w14:textId="60208610" w:rsidR="005F4DC5" w:rsidRPr="004A12D2" w:rsidRDefault="005F4DC5" w:rsidP="005F4DC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A12D2">
        <w:rPr>
          <w:sz w:val="20"/>
          <w:szCs w:val="20"/>
        </w:rPr>
        <w:t>PRECIFICAÇÃO: R$ 209,90.</w:t>
      </w:r>
    </w:p>
    <w:p w14:paraId="1297D813" w14:textId="77777777" w:rsidR="009B5C0E" w:rsidRPr="004A12D2" w:rsidRDefault="009B5C0E" w:rsidP="003C2FD3">
      <w:pPr>
        <w:ind w:left="1506"/>
        <w:rPr>
          <w:sz w:val="20"/>
          <w:szCs w:val="20"/>
        </w:rPr>
      </w:pPr>
    </w:p>
    <w:p w14:paraId="6648FF48" w14:textId="5AC94393" w:rsidR="004D4438" w:rsidRPr="004A12D2" w:rsidRDefault="004D4438" w:rsidP="004D4438">
      <w:pPr>
        <w:ind w:left="786"/>
        <w:rPr>
          <w:sz w:val="20"/>
          <w:szCs w:val="20"/>
        </w:rPr>
      </w:pPr>
      <w:r w:rsidRPr="004A12D2">
        <w:rPr>
          <w:sz w:val="20"/>
          <w:szCs w:val="20"/>
        </w:rPr>
        <w:t>Exibição em fatura</w:t>
      </w:r>
      <w:r w:rsidR="00A01F46" w:rsidRPr="004A12D2">
        <w:rPr>
          <w:sz w:val="20"/>
          <w:szCs w:val="20"/>
        </w:rPr>
        <w:t xml:space="preserve"> </w:t>
      </w:r>
      <w:r w:rsidRPr="004A12D2">
        <w:rPr>
          <w:sz w:val="20"/>
          <w:szCs w:val="20"/>
        </w:rPr>
        <w:t>:</w:t>
      </w:r>
    </w:p>
    <w:p w14:paraId="197657B5" w14:textId="0208736A" w:rsidR="0077744E" w:rsidRPr="004A12D2" w:rsidRDefault="005F4DC5" w:rsidP="009B5C0E">
      <w:pPr>
        <w:ind w:left="0"/>
        <w:jc w:val="center"/>
        <w:rPr>
          <w:color w:val="FF0000"/>
          <w:sz w:val="20"/>
          <w:szCs w:val="20"/>
        </w:rPr>
      </w:pPr>
      <w:r w:rsidRPr="004A12D2">
        <w:rPr>
          <w:noProof/>
          <w:lang w:eastAsia="pt-BR"/>
        </w:rPr>
        <w:drawing>
          <wp:inline distT="0" distB="0" distL="0" distR="0" wp14:anchorId="19405E56" wp14:editId="1689BD83">
            <wp:extent cx="6210935" cy="74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89A3" w14:textId="60EE8147" w:rsidR="008141C5" w:rsidRPr="004A12D2" w:rsidRDefault="008141C5" w:rsidP="008141C5">
      <w:pPr>
        <w:pStyle w:val="ListParagraph"/>
        <w:ind w:left="708"/>
        <w:rPr>
          <w:color w:val="FF0000"/>
          <w:sz w:val="20"/>
          <w:szCs w:val="20"/>
        </w:rPr>
      </w:pPr>
      <w:r w:rsidRPr="004A12D2">
        <w:rPr>
          <w:b/>
        </w:rPr>
        <w:t>Nota fiscal:</w:t>
      </w:r>
    </w:p>
    <w:p w14:paraId="6C0F7977" w14:textId="38D31021" w:rsidR="00C759FF" w:rsidRPr="004A12D2" w:rsidRDefault="005F4DC5" w:rsidP="008141C5">
      <w:pPr>
        <w:pStyle w:val="ListParagraph"/>
        <w:ind w:left="708"/>
      </w:pPr>
      <w:r w:rsidRPr="004A12D2">
        <w:rPr>
          <w:noProof/>
          <w:lang w:eastAsia="pt-BR"/>
        </w:rPr>
        <w:lastRenderedPageBreak/>
        <w:drawing>
          <wp:inline distT="0" distB="0" distL="0" distR="0" wp14:anchorId="141E916A" wp14:editId="73BD57A9">
            <wp:extent cx="43815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758D" w14:textId="49A8B168" w:rsidR="008141C5" w:rsidRPr="004A12D2" w:rsidRDefault="008141C5" w:rsidP="008141C5">
      <w:pPr>
        <w:pStyle w:val="ListParagraph"/>
        <w:ind w:left="708"/>
        <w:rPr>
          <w:b/>
        </w:rPr>
      </w:pPr>
      <w:r w:rsidRPr="004A12D2">
        <w:rPr>
          <w:b/>
        </w:rPr>
        <w:t>Capa de faura:</w:t>
      </w:r>
    </w:p>
    <w:p w14:paraId="752D21B9" w14:textId="7E8FC80A" w:rsidR="008141C5" w:rsidRPr="003309EF" w:rsidRDefault="005F4DC5" w:rsidP="008141C5">
      <w:pPr>
        <w:pStyle w:val="ListParagraph"/>
        <w:ind w:left="708"/>
      </w:pPr>
      <w:r w:rsidRPr="004A12D2">
        <w:rPr>
          <w:noProof/>
          <w:lang w:eastAsia="pt-BR"/>
        </w:rPr>
        <w:drawing>
          <wp:inline distT="0" distB="0" distL="0" distR="0" wp14:anchorId="6CFA1493" wp14:editId="50F44FCD">
            <wp:extent cx="520065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CBB5" w14:textId="77777777" w:rsidR="00A25F7A" w:rsidRPr="003C2FD3" w:rsidRDefault="00A25F7A" w:rsidP="00CA591A">
      <w:pPr>
        <w:ind w:left="0"/>
        <w:rPr>
          <w:sz w:val="20"/>
          <w:szCs w:val="20"/>
        </w:rPr>
      </w:pPr>
    </w:p>
    <w:sectPr w:rsidR="00A25F7A" w:rsidRPr="003C2FD3" w:rsidSect="00CB22F3">
      <w:headerReference w:type="default" r:id="rId15"/>
      <w:footerReference w:type="default" r:id="rId16"/>
      <w:pgSz w:w="11906" w:h="16838"/>
      <w:pgMar w:top="568" w:right="849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1A621" w14:textId="77777777" w:rsidR="00EE1EA4" w:rsidRDefault="00EE1EA4" w:rsidP="0074752B">
      <w:r>
        <w:separator/>
      </w:r>
    </w:p>
  </w:endnote>
  <w:endnote w:type="continuationSeparator" w:id="0">
    <w:p w14:paraId="204405C2" w14:textId="77777777" w:rsidR="00EE1EA4" w:rsidRDefault="00EE1EA4" w:rsidP="0074752B">
      <w:r>
        <w:continuationSeparator/>
      </w:r>
    </w:p>
  </w:endnote>
  <w:endnote w:type="continuationNotice" w:id="1">
    <w:p w14:paraId="75F9B1B2" w14:textId="77777777" w:rsidR="00EE1EA4" w:rsidRDefault="00EE1E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4532D" w14:textId="77777777" w:rsidR="00F31F9F" w:rsidRDefault="00F31F9F"/>
  <w:tbl>
    <w:tblPr>
      <w:tblW w:w="4757" w:type="pct"/>
      <w:tblInd w:w="250" w:type="dxa"/>
      <w:tblLayout w:type="fixed"/>
      <w:tblLook w:val="01E0" w:firstRow="1" w:lastRow="1" w:firstColumn="1" w:lastColumn="1" w:noHBand="0" w:noVBand="0"/>
    </w:tblPr>
    <w:tblGrid>
      <w:gridCol w:w="9306"/>
    </w:tblGrid>
    <w:tr w:rsidR="00F31F9F" w:rsidRPr="00F633B9" w14:paraId="29ACFECC" w14:textId="77777777" w:rsidTr="00FD1A0E">
      <w:tc>
        <w:tcPr>
          <w:tcW w:w="5000" w:type="pct"/>
          <w:tcBorders>
            <w:top w:val="single" w:sz="4" w:space="0" w:color="auto"/>
          </w:tcBorders>
        </w:tcPr>
        <w:p w14:paraId="05E7BFB7" w14:textId="77777777" w:rsidR="00F31F9F" w:rsidRPr="00F633B9" w:rsidRDefault="00F31F9F" w:rsidP="008B64A3">
          <w:pPr>
            <w:pStyle w:val="Footer"/>
            <w:tabs>
              <w:tab w:val="left" w:pos="4620"/>
              <w:tab w:val="center" w:pos="5103"/>
              <w:tab w:val="left" w:pos="8222"/>
            </w:tabs>
            <w:ind w:left="0"/>
            <w:jc w:val="both"/>
            <w:rPr>
              <w:rStyle w:val="PageNumber"/>
              <w:snapToGrid w:val="0"/>
              <w:sz w:val="18"/>
            </w:rPr>
          </w:pPr>
          <w:r>
            <w:rPr>
              <w:rStyle w:val="PageNumber"/>
              <w:snapToGrid w:val="0"/>
              <w:sz w:val="18"/>
            </w:rPr>
            <w:t>Versão do template: 2.0</w:t>
          </w:r>
        </w:p>
        <w:p w14:paraId="26B28535" w14:textId="77777777" w:rsidR="00F31F9F" w:rsidRPr="00F633B9" w:rsidRDefault="00F31F9F" w:rsidP="00FD1A0E">
          <w:pPr>
            <w:pStyle w:val="Footer"/>
            <w:tabs>
              <w:tab w:val="center" w:pos="5103"/>
              <w:tab w:val="left" w:pos="8222"/>
            </w:tabs>
            <w:ind w:left="0"/>
            <w:rPr>
              <w:rStyle w:val="PageNumber"/>
              <w:b/>
              <w:snapToGrid w:val="0"/>
              <w:sz w:val="18"/>
              <w:szCs w:val="18"/>
            </w:rPr>
          </w:pPr>
          <w:r w:rsidRPr="00F633B9">
            <w:rPr>
              <w:rStyle w:val="PageNumber"/>
              <w:snapToGrid w:val="0"/>
              <w:sz w:val="18"/>
            </w:rPr>
            <w:t xml:space="preserve">Última atualização do Template: </w:t>
          </w:r>
          <w:r>
            <w:rPr>
              <w:rStyle w:val="PageNumber"/>
              <w:snapToGrid w:val="0"/>
              <w:sz w:val="18"/>
            </w:rPr>
            <w:t>17/12/2013</w:t>
          </w:r>
        </w:p>
      </w:tc>
    </w:tr>
  </w:tbl>
  <w:p w14:paraId="6CB7A8F4" w14:textId="0CCCCFD7" w:rsidR="00F31F9F" w:rsidRDefault="00F31F9F" w:rsidP="00656285">
    <w:pPr>
      <w:pStyle w:val="Footer"/>
      <w:tabs>
        <w:tab w:val="center" w:pos="5103"/>
        <w:tab w:val="left" w:pos="8222"/>
      </w:tabs>
      <w:ind w:left="0"/>
      <w:jc w:val="right"/>
      <w:rPr>
        <w:rStyle w:val="PageNumber"/>
        <w:snapToGrid w:val="0"/>
        <w:sz w:val="18"/>
      </w:rPr>
    </w:pPr>
    <w:r w:rsidRPr="003E2D6A">
      <w:rPr>
        <w:rStyle w:val="PageNumber"/>
        <w:snapToGrid w:val="0"/>
        <w:sz w:val="18"/>
        <w:szCs w:val="18"/>
      </w:rPr>
      <w:t xml:space="preserve">Página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PAGE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BF094E">
      <w:rPr>
        <w:rStyle w:val="PageNumber"/>
        <w:noProof/>
        <w:snapToGrid w:val="0"/>
        <w:sz w:val="18"/>
        <w:szCs w:val="18"/>
      </w:rPr>
      <w:t>2</w:t>
    </w:r>
    <w:r w:rsidRPr="003E2D6A">
      <w:rPr>
        <w:rStyle w:val="PageNumber"/>
        <w:snapToGrid w:val="0"/>
        <w:sz w:val="18"/>
        <w:szCs w:val="18"/>
      </w:rPr>
      <w:fldChar w:fldCharType="end"/>
    </w:r>
    <w:r w:rsidRPr="003E2D6A">
      <w:rPr>
        <w:rStyle w:val="PageNumber"/>
        <w:snapToGrid w:val="0"/>
        <w:sz w:val="18"/>
        <w:szCs w:val="18"/>
      </w:rPr>
      <w:t xml:space="preserve"> de </w:t>
    </w:r>
    <w:r w:rsidRPr="003E2D6A">
      <w:rPr>
        <w:rStyle w:val="PageNumber"/>
        <w:snapToGrid w:val="0"/>
        <w:sz w:val="18"/>
        <w:szCs w:val="18"/>
      </w:rPr>
      <w:fldChar w:fldCharType="begin"/>
    </w:r>
    <w:r w:rsidRPr="003E2D6A">
      <w:rPr>
        <w:rStyle w:val="PageNumber"/>
        <w:snapToGrid w:val="0"/>
        <w:sz w:val="18"/>
        <w:szCs w:val="18"/>
      </w:rPr>
      <w:instrText xml:space="preserve"> NUMPAGES </w:instrText>
    </w:r>
    <w:r w:rsidRPr="003E2D6A">
      <w:rPr>
        <w:rStyle w:val="PageNumber"/>
        <w:snapToGrid w:val="0"/>
        <w:sz w:val="18"/>
        <w:szCs w:val="18"/>
      </w:rPr>
      <w:fldChar w:fldCharType="separate"/>
    </w:r>
    <w:r w:rsidR="00BF094E">
      <w:rPr>
        <w:rStyle w:val="PageNumber"/>
        <w:noProof/>
        <w:snapToGrid w:val="0"/>
        <w:sz w:val="18"/>
        <w:szCs w:val="18"/>
      </w:rPr>
      <w:t>5</w:t>
    </w:r>
    <w:r w:rsidRPr="003E2D6A">
      <w:rPr>
        <w:rStyle w:val="PageNumber"/>
        <w:snapToGrid w:val="0"/>
        <w:sz w:val="18"/>
        <w:szCs w:val="18"/>
      </w:rPr>
      <w:fldChar w:fldCharType="end"/>
    </w:r>
  </w:p>
  <w:p w14:paraId="5CD99878" w14:textId="77777777" w:rsidR="00F31F9F" w:rsidRDefault="00F31F9F" w:rsidP="00656285">
    <w:pPr>
      <w:pStyle w:val="Footer"/>
    </w:pPr>
    <w:r>
      <w:rPr>
        <w:rStyle w:val="PageNumber"/>
        <w:snapToGrid w:val="0"/>
        <w:sz w:val="18"/>
      </w:rPr>
      <w:tab/>
    </w:r>
    <w:r>
      <w:rPr>
        <w:b/>
        <w:sz w:val="18"/>
      </w:rPr>
      <w:t>Documento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B84D5" w14:textId="77777777" w:rsidR="00EE1EA4" w:rsidRDefault="00EE1EA4" w:rsidP="0074752B">
      <w:r>
        <w:separator/>
      </w:r>
    </w:p>
  </w:footnote>
  <w:footnote w:type="continuationSeparator" w:id="0">
    <w:p w14:paraId="76A1E341" w14:textId="77777777" w:rsidR="00EE1EA4" w:rsidRDefault="00EE1EA4" w:rsidP="0074752B">
      <w:r>
        <w:continuationSeparator/>
      </w:r>
    </w:p>
  </w:footnote>
  <w:footnote w:type="continuationNotice" w:id="1">
    <w:p w14:paraId="568E65EF" w14:textId="77777777" w:rsidR="00EE1EA4" w:rsidRDefault="00EE1E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0792C" w14:textId="77777777" w:rsidR="00F31F9F" w:rsidRDefault="00F31F9F">
    <w:pPr>
      <w:pStyle w:val="Header"/>
    </w:pPr>
  </w:p>
  <w:p w14:paraId="5D653B37" w14:textId="77777777" w:rsidR="00F31F9F" w:rsidRDefault="00F31F9F" w:rsidP="00747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D5CCF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ACE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405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360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9E0E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3AF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9A88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18B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CA4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76F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4075E"/>
    <w:multiLevelType w:val="hybridMultilevel"/>
    <w:tmpl w:val="7CF8DCE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02D42C78"/>
    <w:multiLevelType w:val="multilevel"/>
    <w:tmpl w:val="B7BC174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4364342"/>
    <w:multiLevelType w:val="hybridMultilevel"/>
    <w:tmpl w:val="E418E93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13C81EE6"/>
    <w:multiLevelType w:val="hybridMultilevel"/>
    <w:tmpl w:val="4F26F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82C68"/>
    <w:multiLevelType w:val="hybridMultilevel"/>
    <w:tmpl w:val="8DB4A67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EC3665"/>
    <w:multiLevelType w:val="hybridMultilevel"/>
    <w:tmpl w:val="37FC498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CC81697"/>
    <w:multiLevelType w:val="hybridMultilevel"/>
    <w:tmpl w:val="5C9664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CE856F9"/>
    <w:multiLevelType w:val="hybridMultilevel"/>
    <w:tmpl w:val="A3FEAF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753E77"/>
    <w:multiLevelType w:val="hybridMultilevel"/>
    <w:tmpl w:val="ED30DB3A"/>
    <w:lvl w:ilvl="0" w:tplc="B9322C8C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73A04F5"/>
    <w:multiLevelType w:val="hybridMultilevel"/>
    <w:tmpl w:val="63226B92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20" w15:restartNumberingAfterBreak="0">
    <w:nsid w:val="62DA0CCD"/>
    <w:multiLevelType w:val="hybridMultilevel"/>
    <w:tmpl w:val="97ECD8C2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8"/>
  </w:num>
  <w:num w:numId="5">
    <w:abstractNumId w:val="1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0"/>
  </w:num>
  <w:num w:numId="18">
    <w:abstractNumId w:val="15"/>
  </w:num>
  <w:num w:numId="19">
    <w:abstractNumId w:val="20"/>
  </w:num>
  <w:num w:numId="20">
    <w:abstractNumId w:val="13"/>
  </w:num>
  <w:num w:numId="21">
    <w:abstractNumId w:val="11"/>
  </w:num>
  <w:num w:numId="22">
    <w:abstractNumId w:val="11"/>
  </w:num>
  <w:num w:numId="23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DB"/>
    <w:rsid w:val="00002578"/>
    <w:rsid w:val="0000269F"/>
    <w:rsid w:val="00002F34"/>
    <w:rsid w:val="000052F9"/>
    <w:rsid w:val="000053AE"/>
    <w:rsid w:val="00006825"/>
    <w:rsid w:val="00010D7A"/>
    <w:rsid w:val="0001110C"/>
    <w:rsid w:val="00011113"/>
    <w:rsid w:val="00013E4E"/>
    <w:rsid w:val="000147DF"/>
    <w:rsid w:val="000170AA"/>
    <w:rsid w:val="00017417"/>
    <w:rsid w:val="00021276"/>
    <w:rsid w:val="0002205C"/>
    <w:rsid w:val="000253E7"/>
    <w:rsid w:val="00026418"/>
    <w:rsid w:val="00026599"/>
    <w:rsid w:val="00032FA9"/>
    <w:rsid w:val="00033318"/>
    <w:rsid w:val="00034F3C"/>
    <w:rsid w:val="0003736B"/>
    <w:rsid w:val="00041FE0"/>
    <w:rsid w:val="000420C2"/>
    <w:rsid w:val="000459CB"/>
    <w:rsid w:val="00045CC8"/>
    <w:rsid w:val="00046805"/>
    <w:rsid w:val="0004710D"/>
    <w:rsid w:val="00047D15"/>
    <w:rsid w:val="00050CC8"/>
    <w:rsid w:val="00051AB8"/>
    <w:rsid w:val="00055FCB"/>
    <w:rsid w:val="00060646"/>
    <w:rsid w:val="0006684E"/>
    <w:rsid w:val="00070A07"/>
    <w:rsid w:val="00071D42"/>
    <w:rsid w:val="000721F5"/>
    <w:rsid w:val="00074695"/>
    <w:rsid w:val="00074BDE"/>
    <w:rsid w:val="00075823"/>
    <w:rsid w:val="00080A4C"/>
    <w:rsid w:val="000814D7"/>
    <w:rsid w:val="00083CE7"/>
    <w:rsid w:val="00091555"/>
    <w:rsid w:val="0009271A"/>
    <w:rsid w:val="00092D3E"/>
    <w:rsid w:val="00096066"/>
    <w:rsid w:val="0009670A"/>
    <w:rsid w:val="000969B5"/>
    <w:rsid w:val="00097F40"/>
    <w:rsid w:val="000A0418"/>
    <w:rsid w:val="000A3020"/>
    <w:rsid w:val="000A326A"/>
    <w:rsid w:val="000A5B81"/>
    <w:rsid w:val="000A609A"/>
    <w:rsid w:val="000B07F9"/>
    <w:rsid w:val="000B5C3C"/>
    <w:rsid w:val="000B7E49"/>
    <w:rsid w:val="000C1F33"/>
    <w:rsid w:val="000C4ED0"/>
    <w:rsid w:val="000C7E17"/>
    <w:rsid w:val="000D0163"/>
    <w:rsid w:val="000D072D"/>
    <w:rsid w:val="000D2D18"/>
    <w:rsid w:val="000D515D"/>
    <w:rsid w:val="000D60B2"/>
    <w:rsid w:val="000D62B7"/>
    <w:rsid w:val="000D6679"/>
    <w:rsid w:val="000E4083"/>
    <w:rsid w:val="000F34BA"/>
    <w:rsid w:val="000F3925"/>
    <w:rsid w:val="000F6B5D"/>
    <w:rsid w:val="000F715C"/>
    <w:rsid w:val="001033C0"/>
    <w:rsid w:val="0010484A"/>
    <w:rsid w:val="0010565D"/>
    <w:rsid w:val="00105F02"/>
    <w:rsid w:val="00106B92"/>
    <w:rsid w:val="00107583"/>
    <w:rsid w:val="00110486"/>
    <w:rsid w:val="00114D25"/>
    <w:rsid w:val="00115EB7"/>
    <w:rsid w:val="001162A6"/>
    <w:rsid w:val="001164B1"/>
    <w:rsid w:val="0011693C"/>
    <w:rsid w:val="00117DAD"/>
    <w:rsid w:val="001225A8"/>
    <w:rsid w:val="0012443A"/>
    <w:rsid w:val="001266C9"/>
    <w:rsid w:val="00133FD1"/>
    <w:rsid w:val="001363EF"/>
    <w:rsid w:val="00141615"/>
    <w:rsid w:val="0014180B"/>
    <w:rsid w:val="00141DBB"/>
    <w:rsid w:val="00143520"/>
    <w:rsid w:val="0014392E"/>
    <w:rsid w:val="0014499A"/>
    <w:rsid w:val="00145F10"/>
    <w:rsid w:val="00147B24"/>
    <w:rsid w:val="001509CB"/>
    <w:rsid w:val="00151415"/>
    <w:rsid w:val="0015222E"/>
    <w:rsid w:val="00153076"/>
    <w:rsid w:val="00154D38"/>
    <w:rsid w:val="0015501E"/>
    <w:rsid w:val="00160C67"/>
    <w:rsid w:val="00162C55"/>
    <w:rsid w:val="00162ECC"/>
    <w:rsid w:val="00165953"/>
    <w:rsid w:val="00165E89"/>
    <w:rsid w:val="001678B8"/>
    <w:rsid w:val="001707BF"/>
    <w:rsid w:val="001714B2"/>
    <w:rsid w:val="0017158D"/>
    <w:rsid w:val="00172A91"/>
    <w:rsid w:val="001734D7"/>
    <w:rsid w:val="001744DB"/>
    <w:rsid w:val="0017614D"/>
    <w:rsid w:val="00176220"/>
    <w:rsid w:val="001827DD"/>
    <w:rsid w:val="0018434F"/>
    <w:rsid w:val="00185F52"/>
    <w:rsid w:val="00186FEB"/>
    <w:rsid w:val="00193019"/>
    <w:rsid w:val="00193450"/>
    <w:rsid w:val="001939BF"/>
    <w:rsid w:val="00196BE2"/>
    <w:rsid w:val="0019790B"/>
    <w:rsid w:val="001A0C79"/>
    <w:rsid w:val="001A17C3"/>
    <w:rsid w:val="001A3478"/>
    <w:rsid w:val="001A4C6A"/>
    <w:rsid w:val="001A6309"/>
    <w:rsid w:val="001B0173"/>
    <w:rsid w:val="001B132E"/>
    <w:rsid w:val="001B2F5B"/>
    <w:rsid w:val="001B38B5"/>
    <w:rsid w:val="001B3BA8"/>
    <w:rsid w:val="001B40C8"/>
    <w:rsid w:val="001B460A"/>
    <w:rsid w:val="001B580F"/>
    <w:rsid w:val="001B71C4"/>
    <w:rsid w:val="001C3187"/>
    <w:rsid w:val="001C3572"/>
    <w:rsid w:val="001C4042"/>
    <w:rsid w:val="001C61ED"/>
    <w:rsid w:val="001C6DF3"/>
    <w:rsid w:val="001D0632"/>
    <w:rsid w:val="001D3482"/>
    <w:rsid w:val="001D5EC7"/>
    <w:rsid w:val="001D7F75"/>
    <w:rsid w:val="001E15CE"/>
    <w:rsid w:val="001E3A41"/>
    <w:rsid w:val="001E4A6A"/>
    <w:rsid w:val="001E7BF8"/>
    <w:rsid w:val="001F1BB6"/>
    <w:rsid w:val="001F7707"/>
    <w:rsid w:val="00201334"/>
    <w:rsid w:val="00203B9E"/>
    <w:rsid w:val="00206972"/>
    <w:rsid w:val="0020740E"/>
    <w:rsid w:val="00212634"/>
    <w:rsid w:val="00217085"/>
    <w:rsid w:val="00221D64"/>
    <w:rsid w:val="0022289B"/>
    <w:rsid w:val="00222B5E"/>
    <w:rsid w:val="0022396B"/>
    <w:rsid w:val="0022460B"/>
    <w:rsid w:val="00224DD5"/>
    <w:rsid w:val="002279BA"/>
    <w:rsid w:val="002301CD"/>
    <w:rsid w:val="00235764"/>
    <w:rsid w:val="00236C53"/>
    <w:rsid w:val="00240A3F"/>
    <w:rsid w:val="00241C0F"/>
    <w:rsid w:val="00246549"/>
    <w:rsid w:val="002507EB"/>
    <w:rsid w:val="00251CF1"/>
    <w:rsid w:val="00252656"/>
    <w:rsid w:val="002542BD"/>
    <w:rsid w:val="00255A49"/>
    <w:rsid w:val="00260730"/>
    <w:rsid w:val="002614B1"/>
    <w:rsid w:val="00261F77"/>
    <w:rsid w:val="0026410A"/>
    <w:rsid w:val="00264C29"/>
    <w:rsid w:val="00270434"/>
    <w:rsid w:val="00271DA6"/>
    <w:rsid w:val="00272F43"/>
    <w:rsid w:val="002751F3"/>
    <w:rsid w:val="002751FE"/>
    <w:rsid w:val="002764C0"/>
    <w:rsid w:val="002774BC"/>
    <w:rsid w:val="00277549"/>
    <w:rsid w:val="002824F4"/>
    <w:rsid w:val="00283E31"/>
    <w:rsid w:val="00284186"/>
    <w:rsid w:val="002909B5"/>
    <w:rsid w:val="002919C7"/>
    <w:rsid w:val="00292398"/>
    <w:rsid w:val="00293C91"/>
    <w:rsid w:val="002954DF"/>
    <w:rsid w:val="002A5B59"/>
    <w:rsid w:val="002B0ED9"/>
    <w:rsid w:val="002B163E"/>
    <w:rsid w:val="002B1A15"/>
    <w:rsid w:val="002B2A68"/>
    <w:rsid w:val="002B5463"/>
    <w:rsid w:val="002B572D"/>
    <w:rsid w:val="002C21F1"/>
    <w:rsid w:val="002C2A4B"/>
    <w:rsid w:val="002C413B"/>
    <w:rsid w:val="002C4207"/>
    <w:rsid w:val="002C5A32"/>
    <w:rsid w:val="002C71E2"/>
    <w:rsid w:val="002D0774"/>
    <w:rsid w:val="002D0A80"/>
    <w:rsid w:val="002D1594"/>
    <w:rsid w:val="002D23CD"/>
    <w:rsid w:val="002D695B"/>
    <w:rsid w:val="002E671C"/>
    <w:rsid w:val="002E6D39"/>
    <w:rsid w:val="002E7D50"/>
    <w:rsid w:val="002F0DC4"/>
    <w:rsid w:val="002F2786"/>
    <w:rsid w:val="002F3466"/>
    <w:rsid w:val="002F41C0"/>
    <w:rsid w:val="002F52E0"/>
    <w:rsid w:val="00302408"/>
    <w:rsid w:val="003044F9"/>
    <w:rsid w:val="0030493E"/>
    <w:rsid w:val="003067CE"/>
    <w:rsid w:val="00313C41"/>
    <w:rsid w:val="00313E39"/>
    <w:rsid w:val="00313FF8"/>
    <w:rsid w:val="0031503C"/>
    <w:rsid w:val="00316758"/>
    <w:rsid w:val="00316F5D"/>
    <w:rsid w:val="00321139"/>
    <w:rsid w:val="00325AA6"/>
    <w:rsid w:val="003300DA"/>
    <w:rsid w:val="003309EF"/>
    <w:rsid w:val="0033199C"/>
    <w:rsid w:val="00331C67"/>
    <w:rsid w:val="003325AC"/>
    <w:rsid w:val="00333DC8"/>
    <w:rsid w:val="00334DAB"/>
    <w:rsid w:val="003356DD"/>
    <w:rsid w:val="003358F7"/>
    <w:rsid w:val="0034045F"/>
    <w:rsid w:val="0034154F"/>
    <w:rsid w:val="00342F5D"/>
    <w:rsid w:val="00343CAD"/>
    <w:rsid w:val="00344F4B"/>
    <w:rsid w:val="00346835"/>
    <w:rsid w:val="003508F7"/>
    <w:rsid w:val="00352E96"/>
    <w:rsid w:val="003546F8"/>
    <w:rsid w:val="00355E3D"/>
    <w:rsid w:val="003606C3"/>
    <w:rsid w:val="00360941"/>
    <w:rsid w:val="00361BA4"/>
    <w:rsid w:val="00362D81"/>
    <w:rsid w:val="003630EB"/>
    <w:rsid w:val="00363B12"/>
    <w:rsid w:val="00365B51"/>
    <w:rsid w:val="003669D9"/>
    <w:rsid w:val="00370644"/>
    <w:rsid w:val="0037586B"/>
    <w:rsid w:val="003767CD"/>
    <w:rsid w:val="0038672B"/>
    <w:rsid w:val="00386C8E"/>
    <w:rsid w:val="003912E2"/>
    <w:rsid w:val="00393977"/>
    <w:rsid w:val="00394DDD"/>
    <w:rsid w:val="003970CE"/>
    <w:rsid w:val="003A041A"/>
    <w:rsid w:val="003A0A99"/>
    <w:rsid w:val="003A1EA2"/>
    <w:rsid w:val="003A3003"/>
    <w:rsid w:val="003A3488"/>
    <w:rsid w:val="003A44FB"/>
    <w:rsid w:val="003A4E5A"/>
    <w:rsid w:val="003A53EF"/>
    <w:rsid w:val="003B0CA2"/>
    <w:rsid w:val="003B1F9A"/>
    <w:rsid w:val="003B4D1E"/>
    <w:rsid w:val="003B5367"/>
    <w:rsid w:val="003C0EC9"/>
    <w:rsid w:val="003C2FD3"/>
    <w:rsid w:val="003C6E15"/>
    <w:rsid w:val="003D130F"/>
    <w:rsid w:val="003D222E"/>
    <w:rsid w:val="003D26E6"/>
    <w:rsid w:val="003D52BB"/>
    <w:rsid w:val="003E0482"/>
    <w:rsid w:val="003E20E5"/>
    <w:rsid w:val="003E3409"/>
    <w:rsid w:val="003E43A8"/>
    <w:rsid w:val="003E49C7"/>
    <w:rsid w:val="003E76D6"/>
    <w:rsid w:val="003F2C93"/>
    <w:rsid w:val="003F30DF"/>
    <w:rsid w:val="003F3B4B"/>
    <w:rsid w:val="003F679E"/>
    <w:rsid w:val="003F7217"/>
    <w:rsid w:val="003F7A6B"/>
    <w:rsid w:val="00400304"/>
    <w:rsid w:val="00403BB1"/>
    <w:rsid w:val="00404528"/>
    <w:rsid w:val="00404624"/>
    <w:rsid w:val="0040592A"/>
    <w:rsid w:val="004127D9"/>
    <w:rsid w:val="00412F09"/>
    <w:rsid w:val="004135B6"/>
    <w:rsid w:val="00414762"/>
    <w:rsid w:val="004151EE"/>
    <w:rsid w:val="004161C3"/>
    <w:rsid w:val="004161ED"/>
    <w:rsid w:val="00416AE5"/>
    <w:rsid w:val="00416AED"/>
    <w:rsid w:val="00426179"/>
    <w:rsid w:val="00431345"/>
    <w:rsid w:val="004314E4"/>
    <w:rsid w:val="0043611A"/>
    <w:rsid w:val="004362DF"/>
    <w:rsid w:val="00437198"/>
    <w:rsid w:val="00442281"/>
    <w:rsid w:val="0044423E"/>
    <w:rsid w:val="00444E60"/>
    <w:rsid w:val="004466C9"/>
    <w:rsid w:val="00446D18"/>
    <w:rsid w:val="00450260"/>
    <w:rsid w:val="00451BA9"/>
    <w:rsid w:val="00452643"/>
    <w:rsid w:val="00460BF0"/>
    <w:rsid w:val="00462319"/>
    <w:rsid w:val="00463820"/>
    <w:rsid w:val="004665B0"/>
    <w:rsid w:val="00466EB8"/>
    <w:rsid w:val="0047039A"/>
    <w:rsid w:val="00470409"/>
    <w:rsid w:val="00470733"/>
    <w:rsid w:val="00470AD6"/>
    <w:rsid w:val="00472BC2"/>
    <w:rsid w:val="00473D76"/>
    <w:rsid w:val="004758E9"/>
    <w:rsid w:val="00476B9F"/>
    <w:rsid w:val="00477750"/>
    <w:rsid w:val="0048282F"/>
    <w:rsid w:val="00483BC1"/>
    <w:rsid w:val="004847C8"/>
    <w:rsid w:val="00486823"/>
    <w:rsid w:val="004914CD"/>
    <w:rsid w:val="00492A5D"/>
    <w:rsid w:val="004939B7"/>
    <w:rsid w:val="00494888"/>
    <w:rsid w:val="0049666B"/>
    <w:rsid w:val="004A12D2"/>
    <w:rsid w:val="004A1D36"/>
    <w:rsid w:val="004A6315"/>
    <w:rsid w:val="004A679C"/>
    <w:rsid w:val="004A702F"/>
    <w:rsid w:val="004B3FA5"/>
    <w:rsid w:val="004B4D66"/>
    <w:rsid w:val="004B591C"/>
    <w:rsid w:val="004C2554"/>
    <w:rsid w:val="004C35F8"/>
    <w:rsid w:val="004C3AF5"/>
    <w:rsid w:val="004C7812"/>
    <w:rsid w:val="004D4438"/>
    <w:rsid w:val="004D76A9"/>
    <w:rsid w:val="004D7C76"/>
    <w:rsid w:val="004E0F01"/>
    <w:rsid w:val="004E1515"/>
    <w:rsid w:val="004E45A4"/>
    <w:rsid w:val="004E58B3"/>
    <w:rsid w:val="004E6726"/>
    <w:rsid w:val="004F1464"/>
    <w:rsid w:val="004F1E75"/>
    <w:rsid w:val="004F4D6C"/>
    <w:rsid w:val="004F583F"/>
    <w:rsid w:val="004F66FD"/>
    <w:rsid w:val="00501598"/>
    <w:rsid w:val="0050246D"/>
    <w:rsid w:val="00503661"/>
    <w:rsid w:val="005041C5"/>
    <w:rsid w:val="00510C81"/>
    <w:rsid w:val="00510E7A"/>
    <w:rsid w:val="00511436"/>
    <w:rsid w:val="00512B2A"/>
    <w:rsid w:val="005134A6"/>
    <w:rsid w:val="00516200"/>
    <w:rsid w:val="00516814"/>
    <w:rsid w:val="00520454"/>
    <w:rsid w:val="005219ED"/>
    <w:rsid w:val="00533670"/>
    <w:rsid w:val="00533F30"/>
    <w:rsid w:val="005400A0"/>
    <w:rsid w:val="005403A9"/>
    <w:rsid w:val="0054739A"/>
    <w:rsid w:val="00547BE0"/>
    <w:rsid w:val="005518B9"/>
    <w:rsid w:val="00552764"/>
    <w:rsid w:val="00553508"/>
    <w:rsid w:val="00553D1D"/>
    <w:rsid w:val="0055410E"/>
    <w:rsid w:val="005575BD"/>
    <w:rsid w:val="00561AF5"/>
    <w:rsid w:val="0056234A"/>
    <w:rsid w:val="00562FDA"/>
    <w:rsid w:val="0056612C"/>
    <w:rsid w:val="00567162"/>
    <w:rsid w:val="00570E84"/>
    <w:rsid w:val="00571F39"/>
    <w:rsid w:val="005749BB"/>
    <w:rsid w:val="00574B19"/>
    <w:rsid w:val="00581EAC"/>
    <w:rsid w:val="00582671"/>
    <w:rsid w:val="00585CC1"/>
    <w:rsid w:val="00590360"/>
    <w:rsid w:val="00590E0A"/>
    <w:rsid w:val="00592826"/>
    <w:rsid w:val="0059592A"/>
    <w:rsid w:val="00595FA5"/>
    <w:rsid w:val="00597C37"/>
    <w:rsid w:val="005A181B"/>
    <w:rsid w:val="005A1876"/>
    <w:rsid w:val="005A1AEC"/>
    <w:rsid w:val="005A594D"/>
    <w:rsid w:val="005A7E73"/>
    <w:rsid w:val="005B0024"/>
    <w:rsid w:val="005B0CC0"/>
    <w:rsid w:val="005B0D74"/>
    <w:rsid w:val="005B28EA"/>
    <w:rsid w:val="005B2D0B"/>
    <w:rsid w:val="005B49D0"/>
    <w:rsid w:val="005C2E1A"/>
    <w:rsid w:val="005C3EEF"/>
    <w:rsid w:val="005C5938"/>
    <w:rsid w:val="005C6F9D"/>
    <w:rsid w:val="005D74BD"/>
    <w:rsid w:val="005E562B"/>
    <w:rsid w:val="005E5E7E"/>
    <w:rsid w:val="005E613A"/>
    <w:rsid w:val="005E6D3F"/>
    <w:rsid w:val="005F0262"/>
    <w:rsid w:val="005F1573"/>
    <w:rsid w:val="005F205D"/>
    <w:rsid w:val="005F41F3"/>
    <w:rsid w:val="005F4744"/>
    <w:rsid w:val="005F4771"/>
    <w:rsid w:val="005F4DC5"/>
    <w:rsid w:val="005F5520"/>
    <w:rsid w:val="005F7123"/>
    <w:rsid w:val="00601058"/>
    <w:rsid w:val="00602DA2"/>
    <w:rsid w:val="006034AD"/>
    <w:rsid w:val="006038DB"/>
    <w:rsid w:val="00604652"/>
    <w:rsid w:val="00604E50"/>
    <w:rsid w:val="00607058"/>
    <w:rsid w:val="00607DDD"/>
    <w:rsid w:val="0061107E"/>
    <w:rsid w:val="00613B4C"/>
    <w:rsid w:val="0061531C"/>
    <w:rsid w:val="00616B8D"/>
    <w:rsid w:val="006172D7"/>
    <w:rsid w:val="006174A7"/>
    <w:rsid w:val="0061755E"/>
    <w:rsid w:val="00620A19"/>
    <w:rsid w:val="006246B9"/>
    <w:rsid w:val="006257CF"/>
    <w:rsid w:val="0063223F"/>
    <w:rsid w:val="006334E8"/>
    <w:rsid w:val="006403D7"/>
    <w:rsid w:val="00642B36"/>
    <w:rsid w:val="00643314"/>
    <w:rsid w:val="00643892"/>
    <w:rsid w:val="0064797B"/>
    <w:rsid w:val="00647DFF"/>
    <w:rsid w:val="00650A43"/>
    <w:rsid w:val="00651669"/>
    <w:rsid w:val="00653E60"/>
    <w:rsid w:val="00655D49"/>
    <w:rsid w:val="00656184"/>
    <w:rsid w:val="00656285"/>
    <w:rsid w:val="00657426"/>
    <w:rsid w:val="00661E8A"/>
    <w:rsid w:val="00665186"/>
    <w:rsid w:val="00665C33"/>
    <w:rsid w:val="006716F1"/>
    <w:rsid w:val="00674AFB"/>
    <w:rsid w:val="0067623B"/>
    <w:rsid w:val="00680BD6"/>
    <w:rsid w:val="00680C7F"/>
    <w:rsid w:val="0068116E"/>
    <w:rsid w:val="00681527"/>
    <w:rsid w:val="006828A9"/>
    <w:rsid w:val="00685208"/>
    <w:rsid w:val="006856C5"/>
    <w:rsid w:val="00686108"/>
    <w:rsid w:val="006906EE"/>
    <w:rsid w:val="006947BC"/>
    <w:rsid w:val="0069527C"/>
    <w:rsid w:val="006966E7"/>
    <w:rsid w:val="00696EF4"/>
    <w:rsid w:val="006A2F58"/>
    <w:rsid w:val="006A55DA"/>
    <w:rsid w:val="006A73AA"/>
    <w:rsid w:val="006A7AB1"/>
    <w:rsid w:val="006B012C"/>
    <w:rsid w:val="006B09C8"/>
    <w:rsid w:val="006B27A9"/>
    <w:rsid w:val="006C17B2"/>
    <w:rsid w:val="006C5B4C"/>
    <w:rsid w:val="006C612E"/>
    <w:rsid w:val="006C673D"/>
    <w:rsid w:val="006C7111"/>
    <w:rsid w:val="006D76A6"/>
    <w:rsid w:val="006D7773"/>
    <w:rsid w:val="006D7836"/>
    <w:rsid w:val="006E0441"/>
    <w:rsid w:val="006E04CF"/>
    <w:rsid w:val="006E18EF"/>
    <w:rsid w:val="006E2E46"/>
    <w:rsid w:val="006E47B3"/>
    <w:rsid w:val="006E4A96"/>
    <w:rsid w:val="006E4E2C"/>
    <w:rsid w:val="006E4E3D"/>
    <w:rsid w:val="006E7D12"/>
    <w:rsid w:val="006F0F45"/>
    <w:rsid w:val="006F0FE2"/>
    <w:rsid w:val="006F3308"/>
    <w:rsid w:val="006F42B8"/>
    <w:rsid w:val="006F57A2"/>
    <w:rsid w:val="006F5F66"/>
    <w:rsid w:val="006F6AE1"/>
    <w:rsid w:val="00702E8D"/>
    <w:rsid w:val="0070360D"/>
    <w:rsid w:val="007039FF"/>
    <w:rsid w:val="00703EDC"/>
    <w:rsid w:val="0070471E"/>
    <w:rsid w:val="00704BFF"/>
    <w:rsid w:val="00711D59"/>
    <w:rsid w:val="007120F0"/>
    <w:rsid w:val="00713C42"/>
    <w:rsid w:val="00717EE3"/>
    <w:rsid w:val="007216EB"/>
    <w:rsid w:val="00721863"/>
    <w:rsid w:val="00723136"/>
    <w:rsid w:val="0072367A"/>
    <w:rsid w:val="00724992"/>
    <w:rsid w:val="00725E62"/>
    <w:rsid w:val="00733ADF"/>
    <w:rsid w:val="00737463"/>
    <w:rsid w:val="00740817"/>
    <w:rsid w:val="0074122A"/>
    <w:rsid w:val="00742C0A"/>
    <w:rsid w:val="00743E88"/>
    <w:rsid w:val="00744110"/>
    <w:rsid w:val="00745C1E"/>
    <w:rsid w:val="00746F48"/>
    <w:rsid w:val="00747158"/>
    <w:rsid w:val="0074731B"/>
    <w:rsid w:val="0074752B"/>
    <w:rsid w:val="00747786"/>
    <w:rsid w:val="0075371F"/>
    <w:rsid w:val="00754F8D"/>
    <w:rsid w:val="00755819"/>
    <w:rsid w:val="007566FA"/>
    <w:rsid w:val="00760A92"/>
    <w:rsid w:val="007627F5"/>
    <w:rsid w:val="00763AC3"/>
    <w:rsid w:val="00770815"/>
    <w:rsid w:val="007712C9"/>
    <w:rsid w:val="007718B7"/>
    <w:rsid w:val="00772367"/>
    <w:rsid w:val="00773844"/>
    <w:rsid w:val="007746F1"/>
    <w:rsid w:val="0077744E"/>
    <w:rsid w:val="00777491"/>
    <w:rsid w:val="007800ED"/>
    <w:rsid w:val="00782995"/>
    <w:rsid w:val="00783F35"/>
    <w:rsid w:val="00784E9D"/>
    <w:rsid w:val="007906CE"/>
    <w:rsid w:val="00790ECC"/>
    <w:rsid w:val="007912F2"/>
    <w:rsid w:val="00797677"/>
    <w:rsid w:val="00797A0E"/>
    <w:rsid w:val="007A08C7"/>
    <w:rsid w:val="007A4FD5"/>
    <w:rsid w:val="007A5771"/>
    <w:rsid w:val="007A5D7D"/>
    <w:rsid w:val="007A6379"/>
    <w:rsid w:val="007B0274"/>
    <w:rsid w:val="007B1C8A"/>
    <w:rsid w:val="007B26B0"/>
    <w:rsid w:val="007B28AA"/>
    <w:rsid w:val="007B577F"/>
    <w:rsid w:val="007C2A52"/>
    <w:rsid w:val="007C3568"/>
    <w:rsid w:val="007C446D"/>
    <w:rsid w:val="007C47E2"/>
    <w:rsid w:val="007C5D92"/>
    <w:rsid w:val="007C66C5"/>
    <w:rsid w:val="007C7781"/>
    <w:rsid w:val="007D44A7"/>
    <w:rsid w:val="007D46C8"/>
    <w:rsid w:val="007D5ABF"/>
    <w:rsid w:val="007D68A0"/>
    <w:rsid w:val="007D6951"/>
    <w:rsid w:val="007D7884"/>
    <w:rsid w:val="007E1D2C"/>
    <w:rsid w:val="007E1F82"/>
    <w:rsid w:val="007E461F"/>
    <w:rsid w:val="007E46DB"/>
    <w:rsid w:val="007E531F"/>
    <w:rsid w:val="007E5A9A"/>
    <w:rsid w:val="007E7442"/>
    <w:rsid w:val="007F26B3"/>
    <w:rsid w:val="007F3CA2"/>
    <w:rsid w:val="007F3E0F"/>
    <w:rsid w:val="007F48D8"/>
    <w:rsid w:val="007F5424"/>
    <w:rsid w:val="008026FF"/>
    <w:rsid w:val="00803383"/>
    <w:rsid w:val="00804EE8"/>
    <w:rsid w:val="0081131D"/>
    <w:rsid w:val="008115BD"/>
    <w:rsid w:val="008135BF"/>
    <w:rsid w:val="008141C5"/>
    <w:rsid w:val="00820135"/>
    <w:rsid w:val="00820680"/>
    <w:rsid w:val="00822407"/>
    <w:rsid w:val="00823081"/>
    <w:rsid w:val="0082373F"/>
    <w:rsid w:val="00824115"/>
    <w:rsid w:val="00824333"/>
    <w:rsid w:val="00824E5A"/>
    <w:rsid w:val="00836F5B"/>
    <w:rsid w:val="00837F77"/>
    <w:rsid w:val="00841CF4"/>
    <w:rsid w:val="00844FDB"/>
    <w:rsid w:val="00846335"/>
    <w:rsid w:val="008471A0"/>
    <w:rsid w:val="00852E0F"/>
    <w:rsid w:val="0085401E"/>
    <w:rsid w:val="008612A8"/>
    <w:rsid w:val="008629E8"/>
    <w:rsid w:val="008637F0"/>
    <w:rsid w:val="00867F99"/>
    <w:rsid w:val="00873393"/>
    <w:rsid w:val="008740E7"/>
    <w:rsid w:val="008747A9"/>
    <w:rsid w:val="00876159"/>
    <w:rsid w:val="00876C5B"/>
    <w:rsid w:val="00882AF3"/>
    <w:rsid w:val="008863A6"/>
    <w:rsid w:val="0089132E"/>
    <w:rsid w:val="00891F81"/>
    <w:rsid w:val="00892FFF"/>
    <w:rsid w:val="00893215"/>
    <w:rsid w:val="00893909"/>
    <w:rsid w:val="00896871"/>
    <w:rsid w:val="008A41C0"/>
    <w:rsid w:val="008A4B52"/>
    <w:rsid w:val="008A5736"/>
    <w:rsid w:val="008A64C9"/>
    <w:rsid w:val="008B056F"/>
    <w:rsid w:val="008B0A3B"/>
    <w:rsid w:val="008B0B14"/>
    <w:rsid w:val="008B4E82"/>
    <w:rsid w:val="008B5B12"/>
    <w:rsid w:val="008B64A3"/>
    <w:rsid w:val="008B7085"/>
    <w:rsid w:val="008B7B57"/>
    <w:rsid w:val="008C02F2"/>
    <w:rsid w:val="008C1070"/>
    <w:rsid w:val="008C11CA"/>
    <w:rsid w:val="008C2A41"/>
    <w:rsid w:val="008D065C"/>
    <w:rsid w:val="008E16FE"/>
    <w:rsid w:val="008E58F0"/>
    <w:rsid w:val="008F0E1F"/>
    <w:rsid w:val="008F3038"/>
    <w:rsid w:val="008F5B09"/>
    <w:rsid w:val="008F6938"/>
    <w:rsid w:val="009003A9"/>
    <w:rsid w:val="0090088D"/>
    <w:rsid w:val="00901C52"/>
    <w:rsid w:val="009025DF"/>
    <w:rsid w:val="00904CBF"/>
    <w:rsid w:val="00905C90"/>
    <w:rsid w:val="009073C2"/>
    <w:rsid w:val="009079B8"/>
    <w:rsid w:val="00913B5B"/>
    <w:rsid w:val="009146F5"/>
    <w:rsid w:val="009166AA"/>
    <w:rsid w:val="009221CA"/>
    <w:rsid w:val="009276AB"/>
    <w:rsid w:val="00927E8B"/>
    <w:rsid w:val="009335A2"/>
    <w:rsid w:val="00933CA7"/>
    <w:rsid w:val="0094227A"/>
    <w:rsid w:val="009450C1"/>
    <w:rsid w:val="00945412"/>
    <w:rsid w:val="00946EE2"/>
    <w:rsid w:val="009474C7"/>
    <w:rsid w:val="00951377"/>
    <w:rsid w:val="00952360"/>
    <w:rsid w:val="00952913"/>
    <w:rsid w:val="00952DB6"/>
    <w:rsid w:val="00953A28"/>
    <w:rsid w:val="009568DB"/>
    <w:rsid w:val="00956CFF"/>
    <w:rsid w:val="0096235B"/>
    <w:rsid w:val="009634CF"/>
    <w:rsid w:val="00963BA4"/>
    <w:rsid w:val="00965519"/>
    <w:rsid w:val="009661B6"/>
    <w:rsid w:val="00966DC2"/>
    <w:rsid w:val="0097024A"/>
    <w:rsid w:val="00970390"/>
    <w:rsid w:val="00971FBB"/>
    <w:rsid w:val="0097256F"/>
    <w:rsid w:val="00973231"/>
    <w:rsid w:val="009737B5"/>
    <w:rsid w:val="00973ADB"/>
    <w:rsid w:val="0097519E"/>
    <w:rsid w:val="00980E88"/>
    <w:rsid w:val="009827CA"/>
    <w:rsid w:val="00982953"/>
    <w:rsid w:val="0098397F"/>
    <w:rsid w:val="0098686A"/>
    <w:rsid w:val="00987BE7"/>
    <w:rsid w:val="009933EC"/>
    <w:rsid w:val="00993F17"/>
    <w:rsid w:val="00994801"/>
    <w:rsid w:val="00994F7B"/>
    <w:rsid w:val="009979A3"/>
    <w:rsid w:val="009A07A4"/>
    <w:rsid w:val="009A0EF6"/>
    <w:rsid w:val="009A2EE0"/>
    <w:rsid w:val="009A3C6E"/>
    <w:rsid w:val="009A67DA"/>
    <w:rsid w:val="009A7077"/>
    <w:rsid w:val="009A7581"/>
    <w:rsid w:val="009A7B01"/>
    <w:rsid w:val="009B0572"/>
    <w:rsid w:val="009B24B6"/>
    <w:rsid w:val="009B51E0"/>
    <w:rsid w:val="009B557F"/>
    <w:rsid w:val="009B572B"/>
    <w:rsid w:val="009B5BD5"/>
    <w:rsid w:val="009B5C0E"/>
    <w:rsid w:val="009B6D2B"/>
    <w:rsid w:val="009B7FF5"/>
    <w:rsid w:val="009C0090"/>
    <w:rsid w:val="009C0BE5"/>
    <w:rsid w:val="009C2F07"/>
    <w:rsid w:val="009C407A"/>
    <w:rsid w:val="009C45B5"/>
    <w:rsid w:val="009C4829"/>
    <w:rsid w:val="009C7469"/>
    <w:rsid w:val="009D4807"/>
    <w:rsid w:val="009D4B7F"/>
    <w:rsid w:val="009D6CFC"/>
    <w:rsid w:val="009E095C"/>
    <w:rsid w:val="009E263E"/>
    <w:rsid w:val="009F5070"/>
    <w:rsid w:val="009F58E3"/>
    <w:rsid w:val="009F7705"/>
    <w:rsid w:val="009F7E3C"/>
    <w:rsid w:val="00A01533"/>
    <w:rsid w:val="00A01F46"/>
    <w:rsid w:val="00A038F2"/>
    <w:rsid w:val="00A05590"/>
    <w:rsid w:val="00A07276"/>
    <w:rsid w:val="00A11143"/>
    <w:rsid w:val="00A114F1"/>
    <w:rsid w:val="00A140AD"/>
    <w:rsid w:val="00A17BFC"/>
    <w:rsid w:val="00A250EB"/>
    <w:rsid w:val="00A25F7A"/>
    <w:rsid w:val="00A274AC"/>
    <w:rsid w:val="00A31748"/>
    <w:rsid w:val="00A3216E"/>
    <w:rsid w:val="00A325DA"/>
    <w:rsid w:val="00A34110"/>
    <w:rsid w:val="00A34C8A"/>
    <w:rsid w:val="00A355DB"/>
    <w:rsid w:val="00A35DA6"/>
    <w:rsid w:val="00A36D4B"/>
    <w:rsid w:val="00A37A4F"/>
    <w:rsid w:val="00A4739F"/>
    <w:rsid w:val="00A523A5"/>
    <w:rsid w:val="00A554C1"/>
    <w:rsid w:val="00A572F6"/>
    <w:rsid w:val="00A60CA2"/>
    <w:rsid w:val="00A60FBB"/>
    <w:rsid w:val="00A62AF6"/>
    <w:rsid w:val="00A62BCB"/>
    <w:rsid w:val="00A62CBF"/>
    <w:rsid w:val="00A6467A"/>
    <w:rsid w:val="00A7173D"/>
    <w:rsid w:val="00A753A5"/>
    <w:rsid w:val="00A775B5"/>
    <w:rsid w:val="00A778DD"/>
    <w:rsid w:val="00A8349E"/>
    <w:rsid w:val="00A85AC5"/>
    <w:rsid w:val="00A86198"/>
    <w:rsid w:val="00A90013"/>
    <w:rsid w:val="00A91B14"/>
    <w:rsid w:val="00A924BB"/>
    <w:rsid w:val="00A95B5E"/>
    <w:rsid w:val="00A9624E"/>
    <w:rsid w:val="00AA10F4"/>
    <w:rsid w:val="00AA1E85"/>
    <w:rsid w:val="00AA58EA"/>
    <w:rsid w:val="00AA5962"/>
    <w:rsid w:val="00AA5EA7"/>
    <w:rsid w:val="00AA5F9B"/>
    <w:rsid w:val="00AB0931"/>
    <w:rsid w:val="00AB2780"/>
    <w:rsid w:val="00AB3C44"/>
    <w:rsid w:val="00AB51BA"/>
    <w:rsid w:val="00AB63AE"/>
    <w:rsid w:val="00AB693B"/>
    <w:rsid w:val="00AC4670"/>
    <w:rsid w:val="00AC697E"/>
    <w:rsid w:val="00AC7231"/>
    <w:rsid w:val="00AD14B3"/>
    <w:rsid w:val="00AD41A5"/>
    <w:rsid w:val="00AD5495"/>
    <w:rsid w:val="00AE0F4D"/>
    <w:rsid w:val="00AE2FF4"/>
    <w:rsid w:val="00AE435B"/>
    <w:rsid w:val="00AE5474"/>
    <w:rsid w:val="00AE550C"/>
    <w:rsid w:val="00AF323F"/>
    <w:rsid w:val="00AF5CE1"/>
    <w:rsid w:val="00AF61F3"/>
    <w:rsid w:val="00AF6309"/>
    <w:rsid w:val="00AF7647"/>
    <w:rsid w:val="00B00944"/>
    <w:rsid w:val="00B02FBB"/>
    <w:rsid w:val="00B05025"/>
    <w:rsid w:val="00B06235"/>
    <w:rsid w:val="00B067A5"/>
    <w:rsid w:val="00B116AB"/>
    <w:rsid w:val="00B12287"/>
    <w:rsid w:val="00B14432"/>
    <w:rsid w:val="00B17AB4"/>
    <w:rsid w:val="00B20DFC"/>
    <w:rsid w:val="00B240AE"/>
    <w:rsid w:val="00B27431"/>
    <w:rsid w:val="00B274CB"/>
    <w:rsid w:val="00B33999"/>
    <w:rsid w:val="00B4047D"/>
    <w:rsid w:val="00B42630"/>
    <w:rsid w:val="00B4364C"/>
    <w:rsid w:val="00B43C0C"/>
    <w:rsid w:val="00B44D57"/>
    <w:rsid w:val="00B44F2B"/>
    <w:rsid w:val="00B466A5"/>
    <w:rsid w:val="00B51A1E"/>
    <w:rsid w:val="00B52883"/>
    <w:rsid w:val="00B5502B"/>
    <w:rsid w:val="00B5519E"/>
    <w:rsid w:val="00B56C43"/>
    <w:rsid w:val="00B573BB"/>
    <w:rsid w:val="00B60DD6"/>
    <w:rsid w:val="00B6794F"/>
    <w:rsid w:val="00B72139"/>
    <w:rsid w:val="00B812E7"/>
    <w:rsid w:val="00B8357F"/>
    <w:rsid w:val="00B83D53"/>
    <w:rsid w:val="00B8535D"/>
    <w:rsid w:val="00B90122"/>
    <w:rsid w:val="00B92725"/>
    <w:rsid w:val="00B92E70"/>
    <w:rsid w:val="00B93228"/>
    <w:rsid w:val="00B93589"/>
    <w:rsid w:val="00B949A5"/>
    <w:rsid w:val="00B968F3"/>
    <w:rsid w:val="00B96A5C"/>
    <w:rsid w:val="00BA0213"/>
    <w:rsid w:val="00BA37F2"/>
    <w:rsid w:val="00BA381A"/>
    <w:rsid w:val="00BA3E88"/>
    <w:rsid w:val="00BA42EA"/>
    <w:rsid w:val="00BA5135"/>
    <w:rsid w:val="00BA6C70"/>
    <w:rsid w:val="00BA7523"/>
    <w:rsid w:val="00BB0470"/>
    <w:rsid w:val="00BB282D"/>
    <w:rsid w:val="00BB5090"/>
    <w:rsid w:val="00BB564C"/>
    <w:rsid w:val="00BB5F21"/>
    <w:rsid w:val="00BB6FDA"/>
    <w:rsid w:val="00BC2341"/>
    <w:rsid w:val="00BC245E"/>
    <w:rsid w:val="00BC3F7D"/>
    <w:rsid w:val="00BC5A15"/>
    <w:rsid w:val="00BD1094"/>
    <w:rsid w:val="00BD167C"/>
    <w:rsid w:val="00BD198F"/>
    <w:rsid w:val="00BD25B7"/>
    <w:rsid w:val="00BD3F2B"/>
    <w:rsid w:val="00BD58DC"/>
    <w:rsid w:val="00BD678C"/>
    <w:rsid w:val="00BD6CAF"/>
    <w:rsid w:val="00BD76E5"/>
    <w:rsid w:val="00BE3997"/>
    <w:rsid w:val="00BE5385"/>
    <w:rsid w:val="00BE6F46"/>
    <w:rsid w:val="00BF094E"/>
    <w:rsid w:val="00BF1D5C"/>
    <w:rsid w:val="00BF2AC4"/>
    <w:rsid w:val="00BF2AE3"/>
    <w:rsid w:val="00BF4427"/>
    <w:rsid w:val="00BF570A"/>
    <w:rsid w:val="00C00C81"/>
    <w:rsid w:val="00C02822"/>
    <w:rsid w:val="00C02C7A"/>
    <w:rsid w:val="00C0406B"/>
    <w:rsid w:val="00C0445A"/>
    <w:rsid w:val="00C05408"/>
    <w:rsid w:val="00C06905"/>
    <w:rsid w:val="00C07490"/>
    <w:rsid w:val="00C110EB"/>
    <w:rsid w:val="00C13703"/>
    <w:rsid w:val="00C14A80"/>
    <w:rsid w:val="00C14C6B"/>
    <w:rsid w:val="00C17FCD"/>
    <w:rsid w:val="00C218A7"/>
    <w:rsid w:val="00C24333"/>
    <w:rsid w:val="00C250A2"/>
    <w:rsid w:val="00C30982"/>
    <w:rsid w:val="00C32EE1"/>
    <w:rsid w:val="00C34731"/>
    <w:rsid w:val="00C34E79"/>
    <w:rsid w:val="00C35C64"/>
    <w:rsid w:val="00C37E3A"/>
    <w:rsid w:val="00C44090"/>
    <w:rsid w:val="00C4627C"/>
    <w:rsid w:val="00C47216"/>
    <w:rsid w:val="00C5087C"/>
    <w:rsid w:val="00C513DF"/>
    <w:rsid w:val="00C51EB9"/>
    <w:rsid w:val="00C5257E"/>
    <w:rsid w:val="00C53475"/>
    <w:rsid w:val="00C53D7B"/>
    <w:rsid w:val="00C545C8"/>
    <w:rsid w:val="00C545E3"/>
    <w:rsid w:val="00C54F4C"/>
    <w:rsid w:val="00C551CD"/>
    <w:rsid w:val="00C55F2F"/>
    <w:rsid w:val="00C577F7"/>
    <w:rsid w:val="00C57976"/>
    <w:rsid w:val="00C607A0"/>
    <w:rsid w:val="00C63312"/>
    <w:rsid w:val="00C6630B"/>
    <w:rsid w:val="00C67905"/>
    <w:rsid w:val="00C7162F"/>
    <w:rsid w:val="00C72030"/>
    <w:rsid w:val="00C7571B"/>
    <w:rsid w:val="00C759FF"/>
    <w:rsid w:val="00C75C87"/>
    <w:rsid w:val="00C7730C"/>
    <w:rsid w:val="00C77A70"/>
    <w:rsid w:val="00C80058"/>
    <w:rsid w:val="00C80FAB"/>
    <w:rsid w:val="00C81EE8"/>
    <w:rsid w:val="00C83578"/>
    <w:rsid w:val="00C83641"/>
    <w:rsid w:val="00C85911"/>
    <w:rsid w:val="00C85BFB"/>
    <w:rsid w:val="00C8662B"/>
    <w:rsid w:val="00C8772A"/>
    <w:rsid w:val="00C90221"/>
    <w:rsid w:val="00C914AE"/>
    <w:rsid w:val="00C93341"/>
    <w:rsid w:val="00C96861"/>
    <w:rsid w:val="00C96D4A"/>
    <w:rsid w:val="00CA312D"/>
    <w:rsid w:val="00CA3C7E"/>
    <w:rsid w:val="00CA456A"/>
    <w:rsid w:val="00CA4E4B"/>
    <w:rsid w:val="00CA591A"/>
    <w:rsid w:val="00CA64B0"/>
    <w:rsid w:val="00CA6967"/>
    <w:rsid w:val="00CA7049"/>
    <w:rsid w:val="00CA77D5"/>
    <w:rsid w:val="00CB01A4"/>
    <w:rsid w:val="00CB22F3"/>
    <w:rsid w:val="00CB2D05"/>
    <w:rsid w:val="00CB38E3"/>
    <w:rsid w:val="00CB48BF"/>
    <w:rsid w:val="00CB4B88"/>
    <w:rsid w:val="00CB64B3"/>
    <w:rsid w:val="00CC0A1E"/>
    <w:rsid w:val="00CC3FC7"/>
    <w:rsid w:val="00CC4C6B"/>
    <w:rsid w:val="00CD0A7B"/>
    <w:rsid w:val="00CD4F36"/>
    <w:rsid w:val="00CD52BE"/>
    <w:rsid w:val="00CD555E"/>
    <w:rsid w:val="00CD60F0"/>
    <w:rsid w:val="00CE53FD"/>
    <w:rsid w:val="00CE5BBB"/>
    <w:rsid w:val="00CE6099"/>
    <w:rsid w:val="00CE7677"/>
    <w:rsid w:val="00CF0774"/>
    <w:rsid w:val="00CF260D"/>
    <w:rsid w:val="00D00450"/>
    <w:rsid w:val="00D05158"/>
    <w:rsid w:val="00D07D12"/>
    <w:rsid w:val="00D10198"/>
    <w:rsid w:val="00D10919"/>
    <w:rsid w:val="00D1721B"/>
    <w:rsid w:val="00D2009D"/>
    <w:rsid w:val="00D21279"/>
    <w:rsid w:val="00D23CC4"/>
    <w:rsid w:val="00D26F46"/>
    <w:rsid w:val="00D30DCD"/>
    <w:rsid w:val="00D3211B"/>
    <w:rsid w:val="00D33296"/>
    <w:rsid w:val="00D335DE"/>
    <w:rsid w:val="00D352EE"/>
    <w:rsid w:val="00D35506"/>
    <w:rsid w:val="00D416BC"/>
    <w:rsid w:val="00D44836"/>
    <w:rsid w:val="00D44DA1"/>
    <w:rsid w:val="00D44FC9"/>
    <w:rsid w:val="00D47BF3"/>
    <w:rsid w:val="00D47CCF"/>
    <w:rsid w:val="00D51222"/>
    <w:rsid w:val="00D545A0"/>
    <w:rsid w:val="00D55FAC"/>
    <w:rsid w:val="00D57843"/>
    <w:rsid w:val="00D60C20"/>
    <w:rsid w:val="00D61426"/>
    <w:rsid w:val="00D631C8"/>
    <w:rsid w:val="00D65479"/>
    <w:rsid w:val="00D703F1"/>
    <w:rsid w:val="00D714BD"/>
    <w:rsid w:val="00D728DF"/>
    <w:rsid w:val="00D75B97"/>
    <w:rsid w:val="00D761D7"/>
    <w:rsid w:val="00D77750"/>
    <w:rsid w:val="00D80679"/>
    <w:rsid w:val="00D80AE9"/>
    <w:rsid w:val="00D83A0A"/>
    <w:rsid w:val="00D8791F"/>
    <w:rsid w:val="00D91A84"/>
    <w:rsid w:val="00D9710F"/>
    <w:rsid w:val="00DA66C8"/>
    <w:rsid w:val="00DB082F"/>
    <w:rsid w:val="00DB1440"/>
    <w:rsid w:val="00DB23F0"/>
    <w:rsid w:val="00DB2B1C"/>
    <w:rsid w:val="00DB2D60"/>
    <w:rsid w:val="00DB381B"/>
    <w:rsid w:val="00DB57EB"/>
    <w:rsid w:val="00DB7E22"/>
    <w:rsid w:val="00DC1D57"/>
    <w:rsid w:val="00DC2700"/>
    <w:rsid w:val="00DC3713"/>
    <w:rsid w:val="00DC78BD"/>
    <w:rsid w:val="00DD01E7"/>
    <w:rsid w:val="00DD1382"/>
    <w:rsid w:val="00DD4D22"/>
    <w:rsid w:val="00DE00A3"/>
    <w:rsid w:val="00DE6533"/>
    <w:rsid w:val="00DE7DA2"/>
    <w:rsid w:val="00DF2340"/>
    <w:rsid w:val="00DF278F"/>
    <w:rsid w:val="00DF3363"/>
    <w:rsid w:val="00DF7AFB"/>
    <w:rsid w:val="00E02DAA"/>
    <w:rsid w:val="00E03B8B"/>
    <w:rsid w:val="00E04B00"/>
    <w:rsid w:val="00E063F8"/>
    <w:rsid w:val="00E12015"/>
    <w:rsid w:val="00E14257"/>
    <w:rsid w:val="00E14E92"/>
    <w:rsid w:val="00E21B5F"/>
    <w:rsid w:val="00E2444B"/>
    <w:rsid w:val="00E249F2"/>
    <w:rsid w:val="00E33A74"/>
    <w:rsid w:val="00E4165F"/>
    <w:rsid w:val="00E42108"/>
    <w:rsid w:val="00E4720F"/>
    <w:rsid w:val="00E478D9"/>
    <w:rsid w:val="00E5089C"/>
    <w:rsid w:val="00E51C5E"/>
    <w:rsid w:val="00E51CC3"/>
    <w:rsid w:val="00E531EF"/>
    <w:rsid w:val="00E56CDD"/>
    <w:rsid w:val="00E571E8"/>
    <w:rsid w:val="00E600BA"/>
    <w:rsid w:val="00E61179"/>
    <w:rsid w:val="00E62A5C"/>
    <w:rsid w:val="00E63323"/>
    <w:rsid w:val="00E64BE7"/>
    <w:rsid w:val="00E66B45"/>
    <w:rsid w:val="00E67D88"/>
    <w:rsid w:val="00E72663"/>
    <w:rsid w:val="00E72B3E"/>
    <w:rsid w:val="00E72E34"/>
    <w:rsid w:val="00E80721"/>
    <w:rsid w:val="00E82E77"/>
    <w:rsid w:val="00E84520"/>
    <w:rsid w:val="00E86526"/>
    <w:rsid w:val="00E86BCB"/>
    <w:rsid w:val="00E87175"/>
    <w:rsid w:val="00E92D83"/>
    <w:rsid w:val="00E93923"/>
    <w:rsid w:val="00E93DD4"/>
    <w:rsid w:val="00E95489"/>
    <w:rsid w:val="00E977C8"/>
    <w:rsid w:val="00EA2D4B"/>
    <w:rsid w:val="00EA437C"/>
    <w:rsid w:val="00EA4F06"/>
    <w:rsid w:val="00EA5231"/>
    <w:rsid w:val="00EA6675"/>
    <w:rsid w:val="00EA7357"/>
    <w:rsid w:val="00EB0124"/>
    <w:rsid w:val="00EB0CEC"/>
    <w:rsid w:val="00EB0EF1"/>
    <w:rsid w:val="00EB7499"/>
    <w:rsid w:val="00EC23B0"/>
    <w:rsid w:val="00EC24E7"/>
    <w:rsid w:val="00ED0837"/>
    <w:rsid w:val="00ED12CB"/>
    <w:rsid w:val="00ED638C"/>
    <w:rsid w:val="00ED75A9"/>
    <w:rsid w:val="00EE027B"/>
    <w:rsid w:val="00EE152D"/>
    <w:rsid w:val="00EE1EA4"/>
    <w:rsid w:val="00EE2572"/>
    <w:rsid w:val="00EF013F"/>
    <w:rsid w:val="00EF05A7"/>
    <w:rsid w:val="00EF06BE"/>
    <w:rsid w:val="00EF1A95"/>
    <w:rsid w:val="00EF47A4"/>
    <w:rsid w:val="00F014D5"/>
    <w:rsid w:val="00F0417D"/>
    <w:rsid w:val="00F05CE8"/>
    <w:rsid w:val="00F06D5D"/>
    <w:rsid w:val="00F1071A"/>
    <w:rsid w:val="00F1215C"/>
    <w:rsid w:val="00F13966"/>
    <w:rsid w:val="00F14F71"/>
    <w:rsid w:val="00F161C5"/>
    <w:rsid w:val="00F20434"/>
    <w:rsid w:val="00F228EB"/>
    <w:rsid w:val="00F25D7F"/>
    <w:rsid w:val="00F26FFB"/>
    <w:rsid w:val="00F31F9F"/>
    <w:rsid w:val="00F330DD"/>
    <w:rsid w:val="00F361C0"/>
    <w:rsid w:val="00F3738D"/>
    <w:rsid w:val="00F37A25"/>
    <w:rsid w:val="00F37B9A"/>
    <w:rsid w:val="00F41513"/>
    <w:rsid w:val="00F41670"/>
    <w:rsid w:val="00F4253A"/>
    <w:rsid w:val="00F5214E"/>
    <w:rsid w:val="00F5274E"/>
    <w:rsid w:val="00F52FAE"/>
    <w:rsid w:val="00F53477"/>
    <w:rsid w:val="00F53482"/>
    <w:rsid w:val="00F54F72"/>
    <w:rsid w:val="00F56398"/>
    <w:rsid w:val="00F633B9"/>
    <w:rsid w:val="00F63A17"/>
    <w:rsid w:val="00F64D7C"/>
    <w:rsid w:val="00F65FD1"/>
    <w:rsid w:val="00F67AC7"/>
    <w:rsid w:val="00F73623"/>
    <w:rsid w:val="00F7672B"/>
    <w:rsid w:val="00F77F18"/>
    <w:rsid w:val="00F801EA"/>
    <w:rsid w:val="00F81138"/>
    <w:rsid w:val="00F831B5"/>
    <w:rsid w:val="00F87761"/>
    <w:rsid w:val="00F92159"/>
    <w:rsid w:val="00F92921"/>
    <w:rsid w:val="00F935F6"/>
    <w:rsid w:val="00F9469D"/>
    <w:rsid w:val="00F947F8"/>
    <w:rsid w:val="00F967A9"/>
    <w:rsid w:val="00FA052C"/>
    <w:rsid w:val="00FA1BC4"/>
    <w:rsid w:val="00FA55EA"/>
    <w:rsid w:val="00FA7BF7"/>
    <w:rsid w:val="00FB3843"/>
    <w:rsid w:val="00FB443E"/>
    <w:rsid w:val="00FB44B4"/>
    <w:rsid w:val="00FB563D"/>
    <w:rsid w:val="00FC034C"/>
    <w:rsid w:val="00FC03B0"/>
    <w:rsid w:val="00FC2885"/>
    <w:rsid w:val="00FC59E2"/>
    <w:rsid w:val="00FC5C75"/>
    <w:rsid w:val="00FC5F73"/>
    <w:rsid w:val="00FC79B2"/>
    <w:rsid w:val="00FD145F"/>
    <w:rsid w:val="00FD1A0E"/>
    <w:rsid w:val="00FD38CE"/>
    <w:rsid w:val="00FD42F1"/>
    <w:rsid w:val="00FD79F2"/>
    <w:rsid w:val="00FD7E9B"/>
    <w:rsid w:val="00FE2319"/>
    <w:rsid w:val="00FE32D8"/>
    <w:rsid w:val="00FE476B"/>
    <w:rsid w:val="00FE5AD1"/>
    <w:rsid w:val="00FF192D"/>
    <w:rsid w:val="00FF19C7"/>
    <w:rsid w:val="00FF2ED6"/>
    <w:rsid w:val="00FF57FC"/>
    <w:rsid w:val="00FF6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4EF03"/>
  <w15:docId w15:val="{DB13A765-52BD-471B-B4AD-BEF0CE6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463"/>
    <w:pPr>
      <w:spacing w:after="200" w:line="276" w:lineRule="auto"/>
      <w:ind w:left="426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aliases w:val="1,h1,Header 1,Head1,Título 1 Big,H1&lt;------------------,Título N1,H1,Attribute Heading 1,Arial 14 Fett,Arial 14 Fett1,Arial 14 Fett2,Heading 1- not bold,II+,I,tchead,1 ghost,g,ghost,1 h3,Capitolo,H11,H12,H13,H14,H15,H16,H17,H18,H111,H121,H131"/>
    <w:basedOn w:val="Estilo1"/>
    <w:next w:val="Normal"/>
    <w:link w:val="Heading1Char"/>
    <w:qFormat/>
    <w:rsid w:val="00510C81"/>
    <w:pPr>
      <w:numPr>
        <w:numId w:val="1"/>
      </w:numPr>
      <w:outlineLvl w:val="0"/>
    </w:pPr>
  </w:style>
  <w:style w:type="paragraph" w:styleId="Heading2">
    <w:name w:val="heading 2"/>
    <w:aliases w:val="h2,2,Header 2,H2,(Alt+2),Chapter Number/Appendix Letter,chn,TF-Overskrit 2,H2&lt;------------------,A Head,Attribute Heading 2,a,Chapter Title,A,A.B.C.,l2,2 headline,headline,Reset numbering,Heading 2- not bold,WS Hd-Lft-18ptFt-SCaps-Brder,PARA2"/>
    <w:basedOn w:val="Estilo1"/>
    <w:next w:val="Normal"/>
    <w:link w:val="Heading2Char"/>
    <w:qFormat/>
    <w:rsid w:val="00510C81"/>
    <w:pPr>
      <w:numPr>
        <w:ilvl w:val="1"/>
        <w:numId w:val="1"/>
      </w:numPr>
      <w:outlineLvl w:val="1"/>
    </w:pPr>
  </w:style>
  <w:style w:type="paragraph" w:styleId="Heading3">
    <w:name w:val="heading 3"/>
    <w:aliases w:val="H3,3,H3&lt;------------------"/>
    <w:basedOn w:val="Normal"/>
    <w:next w:val="Normal"/>
    <w:link w:val="Heading3Char"/>
    <w:qFormat/>
    <w:rsid w:val="00080A4C"/>
    <w:pPr>
      <w:keepNext/>
      <w:autoSpaceDE w:val="0"/>
      <w:autoSpaceDN w:val="0"/>
      <w:adjustRightInd w:val="0"/>
      <w:spacing w:after="0" w:line="240" w:lineRule="auto"/>
      <w:outlineLvl w:val="2"/>
    </w:pPr>
    <w:rPr>
      <w:rFonts w:eastAsia="Times New Roman"/>
      <w:b/>
      <w:bCs/>
      <w:szCs w:val="20"/>
      <w:lang w:eastAsia="pt-BR"/>
    </w:rPr>
  </w:style>
  <w:style w:type="paragraph" w:styleId="Heading4">
    <w:name w:val="heading 4"/>
    <w:aliases w:val="H4,4"/>
    <w:basedOn w:val="Normal"/>
    <w:next w:val="Normal"/>
    <w:link w:val="Heading4Char"/>
    <w:qFormat/>
    <w:rsid w:val="00080A4C"/>
    <w:pPr>
      <w:keepNext/>
      <w:spacing w:after="0" w:line="240" w:lineRule="auto"/>
      <w:outlineLvl w:val="3"/>
    </w:pPr>
    <w:rPr>
      <w:rFonts w:eastAsia="Times New Roman"/>
      <w:b/>
      <w:bCs/>
      <w:sz w:val="24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080A4C"/>
    <w:pPr>
      <w:keepNext/>
      <w:autoSpaceDE w:val="0"/>
      <w:autoSpaceDN w:val="0"/>
      <w:adjustRightInd w:val="0"/>
      <w:spacing w:after="0" w:line="240" w:lineRule="auto"/>
      <w:outlineLvl w:val="4"/>
    </w:pPr>
    <w:rPr>
      <w:rFonts w:eastAsia="Times New Roman"/>
      <w:b/>
      <w:bCs/>
      <w:sz w:val="24"/>
      <w:szCs w:val="20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1F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ulo"/>
    <w:link w:val="Estilo1Char"/>
    <w:qFormat/>
    <w:rsid w:val="00D80AE9"/>
  </w:style>
  <w:style w:type="paragraph" w:customStyle="1" w:styleId="Titulo">
    <w:name w:val="Titulo"/>
    <w:basedOn w:val="ListParagraph"/>
    <w:link w:val="TituloChar"/>
    <w:qFormat/>
    <w:rsid w:val="00251CF1"/>
    <w:pPr>
      <w:ind w:left="0"/>
    </w:pPr>
    <w:rPr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51CF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51CF1"/>
  </w:style>
  <w:style w:type="character" w:customStyle="1" w:styleId="TituloChar">
    <w:name w:val="Titulo Char"/>
    <w:link w:val="Titulo"/>
    <w:rsid w:val="00251CF1"/>
    <w:rPr>
      <w:rFonts w:ascii="Arial" w:hAnsi="Arial" w:cs="Arial"/>
      <w:b/>
      <w:sz w:val="24"/>
      <w:szCs w:val="24"/>
    </w:rPr>
  </w:style>
  <w:style w:type="character" w:customStyle="1" w:styleId="Estilo1Char">
    <w:name w:val="Estilo1 Char"/>
    <w:link w:val="Estilo1"/>
    <w:rsid w:val="00D80AE9"/>
    <w:rPr>
      <w:rFonts w:ascii="Arial" w:hAnsi="Arial" w:cs="Arial"/>
      <w:b/>
      <w:sz w:val="24"/>
      <w:szCs w:val="24"/>
    </w:rPr>
  </w:style>
  <w:style w:type="character" w:customStyle="1" w:styleId="Heading1Char">
    <w:name w:val="Heading 1 Char"/>
    <w:aliases w:val="1 Char,h1 Char,Header 1 Char,Head1 Char,Título 1 Big Char,H1&lt;------------------ Char,Título N1 Char,H1 Char,Attribute Heading 1 Char,Arial 14 Fett Char,Arial 14 Fett1 Char,Arial 14 Fett2 Char,Heading 1- not bold Char,II+ Char,I Char"/>
    <w:link w:val="Heading1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2Char">
    <w:name w:val="Heading 2 Char"/>
    <w:aliases w:val="h2 Char,2 Char,Header 2 Char,H2 Char,(Alt+2) Char,Chapter Number/Appendix Letter Char,chn Char,TF-Overskrit 2 Char,H2&lt;------------------ Char,A Head Char,Attribute Heading 2 Char,a Char,Chapter Title Char,A Char,A.B.C. Char,l2 Char"/>
    <w:link w:val="Heading2"/>
    <w:rsid w:val="00510C81"/>
    <w:rPr>
      <w:rFonts w:ascii="Arial" w:hAnsi="Arial" w:cs="Arial"/>
      <w:b/>
      <w:sz w:val="24"/>
      <w:szCs w:val="24"/>
      <w:lang w:eastAsia="en-US"/>
    </w:rPr>
  </w:style>
  <w:style w:type="character" w:customStyle="1" w:styleId="Heading3Char">
    <w:name w:val="Heading 3 Char"/>
    <w:aliases w:val="H3 Char,3 Char,H3&lt;------------------ Char"/>
    <w:link w:val="Heading3"/>
    <w:rsid w:val="00080A4C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Heading4Char">
    <w:name w:val="Heading 4 Char"/>
    <w:aliases w:val="H4 Char,4 Char"/>
    <w:link w:val="Heading4"/>
    <w:rsid w:val="00080A4C"/>
    <w:rPr>
      <w:rFonts w:ascii="Arial" w:eastAsia="Times New Roman" w:hAnsi="Arial" w:cs="Arial"/>
      <w:b/>
      <w:bCs/>
      <w:sz w:val="24"/>
      <w:lang w:eastAsia="pt-BR"/>
    </w:rPr>
  </w:style>
  <w:style w:type="character" w:customStyle="1" w:styleId="Heading5Char">
    <w:name w:val="Heading 5 Char"/>
    <w:link w:val="Heading5"/>
    <w:rsid w:val="00080A4C"/>
    <w:rPr>
      <w:rFonts w:ascii="Arial" w:eastAsia="Times New Roman" w:hAnsi="Arial" w:cs="Arial"/>
      <w:b/>
      <w:bCs/>
      <w:sz w:val="24"/>
      <w:szCs w:val="20"/>
      <w:lang w:eastAsia="pt-BR"/>
    </w:rPr>
  </w:style>
  <w:style w:type="character" w:customStyle="1" w:styleId="Heading6Char">
    <w:name w:val="Heading 6 Char"/>
    <w:link w:val="Heading6"/>
    <w:uiPriority w:val="9"/>
    <w:semiHidden/>
    <w:rsid w:val="007E531F"/>
    <w:rPr>
      <w:rFonts w:ascii="Cambria" w:eastAsia="Times New Roman" w:hAnsi="Cambria" w:cs="Times New Roman"/>
      <w:i/>
      <w:iCs/>
      <w:color w:val="243F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5C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F1"/>
  </w:style>
  <w:style w:type="paragraph" w:styleId="Footer">
    <w:name w:val="footer"/>
    <w:basedOn w:val="Normal"/>
    <w:link w:val="FooterChar"/>
    <w:uiPriority w:val="99"/>
    <w:unhideWhenUsed/>
    <w:rsid w:val="00251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F1"/>
  </w:style>
  <w:style w:type="table" w:styleId="TableGrid">
    <w:name w:val="Table Grid"/>
    <w:basedOn w:val="TableNormal"/>
    <w:uiPriority w:val="59"/>
    <w:rsid w:val="00A35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105F02"/>
    <w:rPr>
      <w:bCs/>
      <w:i/>
      <w:i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9568DB"/>
    <w:pPr>
      <w:tabs>
        <w:tab w:val="left" w:pos="567"/>
        <w:tab w:val="right" w:leader="dot" w:pos="9771"/>
      </w:tabs>
      <w:spacing w:after="100"/>
      <w:ind w:left="0"/>
    </w:pPr>
  </w:style>
  <w:style w:type="character" w:styleId="Hyperlink">
    <w:name w:val="Hyperlink"/>
    <w:uiPriority w:val="99"/>
    <w:unhideWhenUsed/>
    <w:rsid w:val="00510C8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68DB"/>
    <w:pPr>
      <w:tabs>
        <w:tab w:val="left" w:pos="426"/>
        <w:tab w:val="right" w:leader="dot" w:pos="9771"/>
      </w:tabs>
      <w:spacing w:after="100"/>
      <w:ind w:left="0"/>
    </w:pPr>
  </w:style>
  <w:style w:type="paragraph" w:styleId="NormalIndent">
    <w:name w:val="Normal Indent"/>
    <w:basedOn w:val="Normal"/>
    <w:uiPriority w:val="99"/>
    <w:rsid w:val="00656285"/>
    <w:pPr>
      <w:spacing w:after="280" w:line="240" w:lineRule="auto"/>
      <w:ind w:left="720" w:right="-2"/>
    </w:pPr>
    <w:rPr>
      <w:rFonts w:eastAsia="Times New Roman" w:cs="Times New Roman"/>
      <w:szCs w:val="20"/>
    </w:rPr>
  </w:style>
  <w:style w:type="character" w:styleId="PageNumber">
    <w:name w:val="page number"/>
    <w:uiPriority w:val="99"/>
    <w:rsid w:val="00656285"/>
    <w:rPr>
      <w:rFonts w:cs="Times New Roman"/>
    </w:rPr>
  </w:style>
  <w:style w:type="paragraph" w:customStyle="1" w:styleId="CorpoCaptulo">
    <w:name w:val="Corpo Capítulo"/>
    <w:rsid w:val="00185F52"/>
    <w:pPr>
      <w:ind w:left="454"/>
      <w:jc w:val="both"/>
    </w:pPr>
    <w:rPr>
      <w:rFonts w:ascii="Arial" w:eastAsia="Times New Roman" w:hAnsi="Arial"/>
      <w:sz w:val="22"/>
    </w:rPr>
  </w:style>
  <w:style w:type="character" w:styleId="Emphasis">
    <w:name w:val="Emphasis"/>
    <w:basedOn w:val="DefaultParagraphFont"/>
    <w:uiPriority w:val="20"/>
    <w:qFormat/>
    <w:rsid w:val="00AF61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0ECC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C4627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c51">
    <w:name w:val="sc51"/>
    <w:basedOn w:val="DefaultParagraphFont"/>
    <w:rsid w:val="00F5347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534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5347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F534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DefaultParagraphFont"/>
    <w:rsid w:val="00F5347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F5347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1D5E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643314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1">
    <w:name w:val="a1"/>
    <w:basedOn w:val="Normal"/>
    <w:rsid w:val="00E14E92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2">
    <w:name w:val="a2"/>
    <w:basedOn w:val="Normal"/>
    <w:rsid w:val="00E14E92"/>
    <w:pPr>
      <w:spacing w:before="100" w:beforeAutospacing="1" w:after="100" w:afterAutospacing="1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51">
    <w:name w:val="f51"/>
    <w:basedOn w:val="DefaultParagraphFont"/>
    <w:rsid w:val="00E14E92"/>
    <w:rPr>
      <w:rFonts w:ascii="Arial" w:hAnsi="Arial" w:cs="Arial" w:hint="default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2398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92398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customStyle="1" w:styleId="msonormal0">
    <w:name w:val="msonormal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eastAsia="pt-BR"/>
    </w:rPr>
  </w:style>
  <w:style w:type="paragraph" w:customStyle="1" w:styleId="font5">
    <w:name w:val="font5"/>
    <w:basedOn w:val="Normal"/>
    <w:rsid w:val="00400304"/>
    <w:pPr>
      <w:spacing w:before="100" w:beforeAutospacing="1" w:after="100" w:afterAutospacing="1" w:line="240" w:lineRule="auto"/>
      <w:ind w:left="0"/>
    </w:pPr>
    <w:rPr>
      <w:rFonts w:eastAsiaTheme="minorHAnsi"/>
      <w:b/>
      <w:bCs/>
      <w:color w:val="FF0000"/>
      <w:sz w:val="16"/>
      <w:szCs w:val="16"/>
      <w:lang w:eastAsia="pt-BR"/>
    </w:rPr>
  </w:style>
  <w:style w:type="paragraph" w:customStyle="1" w:styleId="font6">
    <w:name w:val="font6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ahoma" w:eastAsiaTheme="minorHAnsi" w:hAnsi="Tahoma" w:cs="Tahoma"/>
      <w:color w:val="000000"/>
      <w:sz w:val="18"/>
      <w:szCs w:val="18"/>
      <w:lang w:eastAsia="pt-BR"/>
    </w:rPr>
  </w:style>
  <w:style w:type="paragraph" w:customStyle="1" w:styleId="font7">
    <w:name w:val="font7"/>
    <w:basedOn w:val="Normal"/>
    <w:rsid w:val="00400304"/>
    <w:pPr>
      <w:spacing w:before="100" w:beforeAutospacing="1" w:after="100" w:afterAutospacing="1" w:line="240" w:lineRule="auto"/>
      <w:ind w:left="0"/>
    </w:pPr>
    <w:rPr>
      <w:rFonts w:ascii="Tahoma" w:eastAsiaTheme="minorHAnsi" w:hAnsi="Tahoma" w:cs="Tahoma"/>
      <w:b/>
      <w:bCs/>
      <w:color w:val="000000"/>
      <w:sz w:val="18"/>
      <w:szCs w:val="18"/>
      <w:lang w:eastAsia="pt-BR"/>
    </w:rPr>
  </w:style>
  <w:style w:type="paragraph" w:customStyle="1" w:styleId="xl64">
    <w:name w:val="xl64"/>
    <w:basedOn w:val="Normal"/>
    <w:rsid w:val="00400304"/>
    <w:pPr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sz w:val="16"/>
      <w:szCs w:val="16"/>
      <w:lang w:eastAsia="pt-BR"/>
    </w:rPr>
  </w:style>
  <w:style w:type="paragraph" w:customStyle="1" w:styleId="xl65">
    <w:name w:val="xl65"/>
    <w:basedOn w:val="Normal"/>
    <w:rsid w:val="00400304"/>
    <w:pPr>
      <w:shd w:val="clear" w:color="auto" w:fill="FFFFFF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sz w:val="16"/>
      <w:szCs w:val="16"/>
      <w:lang w:eastAsia="pt-BR"/>
    </w:rPr>
  </w:style>
  <w:style w:type="paragraph" w:customStyle="1" w:styleId="xl66">
    <w:name w:val="xl66"/>
    <w:basedOn w:val="Normal"/>
    <w:rsid w:val="00400304"/>
    <w:pPr>
      <w:shd w:val="clear" w:color="auto" w:fill="525252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color w:val="FFFFFF"/>
      <w:sz w:val="16"/>
      <w:szCs w:val="16"/>
      <w:lang w:eastAsia="pt-BR"/>
    </w:rPr>
  </w:style>
  <w:style w:type="paragraph" w:customStyle="1" w:styleId="xl67">
    <w:name w:val="xl67"/>
    <w:basedOn w:val="Normal"/>
    <w:rsid w:val="00400304"/>
    <w:pPr>
      <w:shd w:val="clear" w:color="auto" w:fill="FFFFFF"/>
      <w:spacing w:before="100" w:beforeAutospacing="1" w:after="100" w:afterAutospacing="1" w:line="240" w:lineRule="auto"/>
      <w:ind w:left="0"/>
    </w:pPr>
    <w:rPr>
      <w:rFonts w:ascii="Times New Roman" w:eastAsiaTheme="minorHAnsi" w:hAnsi="Times New Roman" w:cs="Times New Roman"/>
      <w:sz w:val="24"/>
      <w:szCs w:val="24"/>
      <w:lang w:eastAsia="pt-BR"/>
    </w:rPr>
  </w:style>
  <w:style w:type="paragraph" w:customStyle="1" w:styleId="xl68">
    <w:name w:val="xl68"/>
    <w:basedOn w:val="Normal"/>
    <w:rsid w:val="00400304"/>
    <w:pPr>
      <w:shd w:val="clear" w:color="auto" w:fill="525252"/>
      <w:spacing w:before="100" w:beforeAutospacing="1" w:after="100" w:afterAutospacing="1" w:line="240" w:lineRule="auto"/>
      <w:ind w:left="0"/>
      <w:jc w:val="center"/>
    </w:pPr>
    <w:rPr>
      <w:rFonts w:eastAsiaTheme="minorHAnsi"/>
      <w:b/>
      <w:bCs/>
      <w:color w:val="FFFFFF"/>
      <w:sz w:val="16"/>
      <w:szCs w:val="16"/>
      <w:lang w:eastAsia="pt-BR"/>
    </w:rPr>
  </w:style>
  <w:style w:type="paragraph" w:customStyle="1" w:styleId="xl69">
    <w:name w:val="xl69"/>
    <w:basedOn w:val="Normal"/>
    <w:rsid w:val="00400304"/>
    <w:pPr>
      <w:spacing w:before="100" w:beforeAutospacing="1" w:after="100" w:afterAutospacing="1" w:line="240" w:lineRule="auto"/>
      <w:ind w:left="0"/>
      <w:jc w:val="center"/>
    </w:pPr>
    <w:rPr>
      <w:rFonts w:eastAsiaTheme="minorHAnsi"/>
      <w:sz w:val="16"/>
      <w:szCs w:val="16"/>
      <w:lang w:eastAsia="pt-BR"/>
    </w:rPr>
  </w:style>
  <w:style w:type="character" w:customStyle="1" w:styleId="emailstyle27">
    <w:name w:val="emailstyle27"/>
    <w:basedOn w:val="DefaultParagraphFont"/>
    <w:semiHidden/>
    <w:rsid w:val="00400304"/>
    <w:rPr>
      <w:rFonts w:ascii="Calibri" w:hAnsi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I341696\Documents\MARCELO%20FONSECA\STI\84525%20-%20GT%20Desconto%20RC%20franquia_com%20anexo\84525%20-%20Vis&#227;o%20da%20Solu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49F4BB575B9704D9BEC920E4BF590B1" ma:contentTypeVersion="0" ma:contentTypeDescription="Crie um novo documento." ma:contentTypeScope="" ma:versionID="c7c39eed5af8abfe503e5577f4525c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4825F-CE8D-412D-ACDF-192EC17A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BBAE64-C8C8-41B1-B93C-159B639C8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146552A-78EC-4992-8734-A72982EE57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9C53FF-3CB5-4BD4-828A-F35AB3AC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84525 - Visão da Solução.dot</Template>
  <TotalTime>759</TotalTime>
  <Pages>5</Pages>
  <Words>593</Words>
  <Characters>3207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Visão da Solução</vt:lpstr>
      <vt:lpstr>Visão da Solução</vt:lpstr>
    </vt:vector>
  </TitlesOfParts>
  <Company>Microsoft</Company>
  <LinksUpToDate>false</LinksUpToDate>
  <CharactersWithSpaces>3793</CharactersWithSpaces>
  <SharedDoc>false</SharedDoc>
  <HLinks>
    <vt:vector size="114" baseType="variant"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_Toc375052226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_Toc375052225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_Toc375052224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_Toc375052223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_Toc375052222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_Toc375052221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_Toc375052220</vt:lpwstr>
      </vt:variant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_Toc375052219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_Toc375052218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_Toc375052217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_Toc375052216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_Toc375052215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_Toc375052214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_Toc375052213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_Toc375052212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_Toc375052211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_Toc375052210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_Toc375052209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_Toc375052208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da Solução</dc:title>
  <dc:subject/>
  <dc:creator>Profile</dc:creator>
  <cp:keywords/>
  <dc:description/>
  <cp:lastModifiedBy>Rodrigues, Julio C.</cp:lastModifiedBy>
  <cp:revision>39</cp:revision>
  <cp:lastPrinted>2012-09-18T16:17:00Z</cp:lastPrinted>
  <dcterms:created xsi:type="dcterms:W3CDTF">2017-03-07T18:29:00Z</dcterms:created>
  <dcterms:modified xsi:type="dcterms:W3CDTF">2017-10-04T18:15:00Z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0x010100749F4BB575B9704D9BEC920E4BF590B1</vt:lpwstr>
  </property>
</Properties>
</file>
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8D625" w14:textId="77777777" w:rsidR="00665C33" w:rsidRPr="00D80AE9" w:rsidRDefault="00581EAC" w:rsidP="00B93228">
      <w:pPr>
        <w:ind w:left="0"/>
        <w:jc w:val="center"/>
      </w:pPr>
      <w:bookmarkStart w:id="0" w:name="OLE_LINK4"/>
      <w:r>
        <w:rPr>
          <w:noProof/>
          <w:lang w:eastAsia="pt-BR"/>
        </w:rPr>
        <w:drawing>
          <wp:inline distT="0" distB="0" distL="0" distR="0" wp14:anchorId="24A6B00F" wp14:editId="29BD0804">
            <wp:extent cx="1590675" cy="1600200"/>
            <wp:effectExtent l="0" t="0" r="9525" b="0"/>
            <wp:docPr id="2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38C9" w14:textId="77777777" w:rsidR="00665C33" w:rsidRDefault="00665C33" w:rsidP="00B949A5">
      <w:pPr>
        <w:jc w:val="center"/>
      </w:pPr>
    </w:p>
    <w:p w14:paraId="7FBB4DDC" w14:textId="77777777" w:rsidR="006C7111" w:rsidRDefault="006C7111" w:rsidP="00B949A5">
      <w:pPr>
        <w:jc w:val="center"/>
      </w:pPr>
    </w:p>
    <w:p w14:paraId="4FA6DEC4" w14:textId="77777777" w:rsidR="006C7111" w:rsidRPr="00D80AE9" w:rsidRDefault="006C7111" w:rsidP="00B949A5">
      <w:pPr>
        <w:jc w:val="center"/>
      </w:pPr>
    </w:p>
    <w:p w14:paraId="4FBCEA22" w14:textId="77777777" w:rsidR="00665C33" w:rsidRDefault="005E562B" w:rsidP="00B949A5">
      <w:pPr>
        <w:ind w:left="0"/>
        <w:jc w:val="center"/>
        <w:rPr>
          <w:b/>
          <w:sz w:val="56"/>
        </w:rPr>
      </w:pPr>
      <w:r w:rsidRPr="006C7111">
        <w:rPr>
          <w:b/>
          <w:sz w:val="56"/>
        </w:rPr>
        <w:t>Visão da Solução</w:t>
      </w:r>
      <w:r w:rsidR="00270434">
        <w:rPr>
          <w:b/>
          <w:sz w:val="56"/>
        </w:rPr>
        <w:t xml:space="preserve"> Final</w:t>
      </w:r>
    </w:p>
    <w:p w14:paraId="1D6EE788" w14:textId="77777777" w:rsidR="006E47B3" w:rsidRPr="006C7111" w:rsidRDefault="006E47B3" w:rsidP="00B949A5">
      <w:pPr>
        <w:ind w:left="0"/>
        <w:jc w:val="center"/>
        <w:rPr>
          <w:b/>
          <w:sz w:val="56"/>
        </w:rPr>
      </w:pPr>
      <w:r>
        <w:rPr>
          <w:b/>
          <w:sz w:val="56"/>
        </w:rPr>
        <w:t>(Documento auxiliar)</w:t>
      </w:r>
    </w:p>
    <w:p w14:paraId="42B50354" w14:textId="77777777" w:rsidR="00E33A74" w:rsidRDefault="00E33A74" w:rsidP="00360941">
      <w:pPr>
        <w:jc w:val="both"/>
      </w:pPr>
    </w:p>
    <w:p w14:paraId="354D8CD3" w14:textId="77777777" w:rsidR="009F7705" w:rsidRDefault="009F7705" w:rsidP="00360941">
      <w:pPr>
        <w:jc w:val="both"/>
      </w:pPr>
    </w:p>
    <w:p w14:paraId="7B205649" w14:textId="77777777" w:rsidR="004F1E75" w:rsidRDefault="004F1E75" w:rsidP="00360941">
      <w:pPr>
        <w:jc w:val="both"/>
      </w:pPr>
    </w:p>
    <w:p w14:paraId="229B3458" w14:textId="77777777" w:rsidR="00901C52" w:rsidRPr="00901C52" w:rsidRDefault="00901C52" w:rsidP="00901C52">
      <w:pPr>
        <w:rPr>
          <w:b/>
          <w:sz w:val="40"/>
        </w:rPr>
      </w:pPr>
    </w:p>
    <w:p w14:paraId="3733D755" w14:textId="77777777" w:rsidR="001734D7" w:rsidRPr="004C3AF5" w:rsidRDefault="008C1070" w:rsidP="00360941">
      <w:pPr>
        <w:jc w:val="both"/>
        <w:rPr>
          <w:b/>
          <w:sz w:val="40"/>
        </w:rPr>
      </w:pPr>
      <w:r w:rsidRPr="008C1070">
        <w:rPr>
          <w:b/>
          <w:sz w:val="40"/>
        </w:rPr>
        <w:t>PRJ00020</w:t>
      </w:r>
      <w:r w:rsidR="00C615A1">
        <w:rPr>
          <w:b/>
          <w:sz w:val="40"/>
        </w:rPr>
        <w:t>1</w:t>
      </w:r>
      <w:r w:rsidRPr="008C1070">
        <w:rPr>
          <w:b/>
          <w:sz w:val="40"/>
        </w:rPr>
        <w:t>22 - Disponibilizar novos planos e pacotes para o produto IPTV</w:t>
      </w:r>
    </w:p>
    <w:p w14:paraId="5AD896AB" w14:textId="77777777" w:rsidR="00A3216E" w:rsidRDefault="00A3216E" w:rsidP="00360941">
      <w:pPr>
        <w:ind w:left="0"/>
        <w:jc w:val="both"/>
      </w:pPr>
      <w:r>
        <w:br w:type="page"/>
      </w:r>
    </w:p>
    <w:p w14:paraId="42190034" w14:textId="77777777" w:rsidR="00E33A74" w:rsidRPr="00D80AE9" w:rsidRDefault="00E33A74" w:rsidP="00360941">
      <w:pPr>
        <w:jc w:val="both"/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2098"/>
        <w:gridCol w:w="3541"/>
        <w:gridCol w:w="1775"/>
        <w:gridCol w:w="1709"/>
      </w:tblGrid>
      <w:tr w:rsidR="007E531F" w:rsidRPr="00F633B9" w14:paraId="5B4B5AFE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54299BD0" w14:textId="77777777" w:rsidR="007E531F" w:rsidRPr="00F633B9" w:rsidRDefault="007E531F" w:rsidP="00B949A5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F633B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Controle de Versão</w:t>
            </w:r>
          </w:p>
        </w:tc>
      </w:tr>
      <w:tr w:rsidR="003970CE" w:rsidRPr="004665B0" w14:paraId="0AB3541A" w14:textId="77777777" w:rsidTr="005E613A">
        <w:trPr>
          <w:trHeight w:val="390"/>
        </w:trPr>
        <w:tc>
          <w:tcPr>
            <w:tcW w:w="1084" w:type="dxa"/>
            <w:shd w:val="clear" w:color="auto" w:fill="BFBFBF"/>
            <w:vAlign w:val="center"/>
          </w:tcPr>
          <w:p w14:paraId="74EEB9B5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Versão</w:t>
            </w:r>
          </w:p>
        </w:tc>
        <w:tc>
          <w:tcPr>
            <w:tcW w:w="2098" w:type="dxa"/>
            <w:shd w:val="clear" w:color="auto" w:fill="BFBFBF"/>
            <w:vAlign w:val="center"/>
          </w:tcPr>
          <w:p w14:paraId="05574321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Data</w:t>
            </w:r>
          </w:p>
        </w:tc>
        <w:tc>
          <w:tcPr>
            <w:tcW w:w="3541" w:type="dxa"/>
            <w:shd w:val="clear" w:color="auto" w:fill="BFBFBF"/>
            <w:vAlign w:val="center"/>
          </w:tcPr>
          <w:p w14:paraId="7FB6EB87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Descrição da Alteração</w:t>
            </w:r>
          </w:p>
        </w:tc>
        <w:tc>
          <w:tcPr>
            <w:tcW w:w="1775" w:type="dxa"/>
            <w:shd w:val="clear" w:color="auto" w:fill="BFBFBF"/>
            <w:vAlign w:val="center"/>
          </w:tcPr>
          <w:p w14:paraId="27769022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Responsável</w:t>
            </w:r>
          </w:p>
        </w:tc>
        <w:tc>
          <w:tcPr>
            <w:tcW w:w="1709" w:type="dxa"/>
            <w:shd w:val="clear" w:color="auto" w:fill="BFBFBF"/>
            <w:vAlign w:val="center"/>
          </w:tcPr>
          <w:p w14:paraId="0A842605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Aprovado por</w:t>
            </w:r>
          </w:p>
        </w:tc>
      </w:tr>
      <w:tr w:rsidR="003970CE" w:rsidRPr="00F633B9" w14:paraId="39B0BF57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1CAE2B76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1.0</w:t>
            </w:r>
          </w:p>
        </w:tc>
        <w:tc>
          <w:tcPr>
            <w:tcW w:w="2098" w:type="dxa"/>
            <w:vAlign w:val="center"/>
          </w:tcPr>
          <w:p w14:paraId="60C60251" w14:textId="18F7CB3A" w:rsidR="007E531F" w:rsidRPr="00F633B9" w:rsidRDefault="00C819F2" w:rsidP="004C3AF5">
            <w:pPr>
              <w:spacing w:after="100" w:afterAutospacing="1"/>
              <w:ind w:left="0"/>
              <w:jc w:val="both"/>
            </w:pPr>
            <w:r>
              <w:t>04</w:t>
            </w:r>
            <w:r w:rsidR="006E47B3">
              <w:t>/</w:t>
            </w:r>
            <w:r w:rsidR="003D222E">
              <w:t>0</w:t>
            </w:r>
            <w:r>
              <w:t>8</w:t>
            </w:r>
            <w:r w:rsidR="00B274CB">
              <w:t>/2017</w:t>
            </w:r>
          </w:p>
        </w:tc>
        <w:tc>
          <w:tcPr>
            <w:tcW w:w="3541" w:type="dxa"/>
            <w:vAlign w:val="center"/>
          </w:tcPr>
          <w:p w14:paraId="2753BCF6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Documento Inicial</w:t>
            </w:r>
          </w:p>
        </w:tc>
        <w:tc>
          <w:tcPr>
            <w:tcW w:w="1775" w:type="dxa"/>
            <w:vAlign w:val="center"/>
          </w:tcPr>
          <w:p w14:paraId="5284F38C" w14:textId="77777777" w:rsidR="007E531F" w:rsidRPr="00F633B9" w:rsidRDefault="006E47B3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518014F4" w14:textId="77777777" w:rsidR="007E531F" w:rsidRPr="00F633B9" w:rsidRDefault="007E531F" w:rsidP="00360941">
            <w:pPr>
              <w:spacing w:after="100" w:afterAutospacing="1"/>
              <w:ind w:left="0"/>
              <w:jc w:val="both"/>
            </w:pPr>
          </w:p>
        </w:tc>
      </w:tr>
      <w:tr w:rsidR="007A3E52" w:rsidRPr="00F633B9" w14:paraId="0C3D932F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7DE69EE7" w14:textId="1F5D1E18" w:rsidR="007A3E52" w:rsidRDefault="007A3E52" w:rsidP="00360941">
            <w:pPr>
              <w:spacing w:after="100" w:afterAutospacing="1"/>
              <w:ind w:left="0"/>
              <w:jc w:val="both"/>
            </w:pPr>
            <w:r>
              <w:t>2.0</w:t>
            </w:r>
          </w:p>
        </w:tc>
        <w:tc>
          <w:tcPr>
            <w:tcW w:w="2098" w:type="dxa"/>
            <w:vAlign w:val="center"/>
          </w:tcPr>
          <w:p w14:paraId="136B0CE4" w14:textId="25919CE0" w:rsidR="007A3E52" w:rsidRDefault="007A3E52" w:rsidP="004C3AF5">
            <w:pPr>
              <w:spacing w:after="100" w:afterAutospacing="1"/>
              <w:ind w:left="0"/>
              <w:jc w:val="both"/>
            </w:pPr>
            <w:r>
              <w:t>23/08/2017</w:t>
            </w:r>
          </w:p>
        </w:tc>
        <w:tc>
          <w:tcPr>
            <w:tcW w:w="3541" w:type="dxa"/>
            <w:vAlign w:val="center"/>
          </w:tcPr>
          <w:p w14:paraId="0CDA3BCE" w14:textId="0596D04F" w:rsidR="007A3E52" w:rsidRDefault="007A3E52" w:rsidP="00360941">
            <w:pPr>
              <w:spacing w:after="100" w:afterAutospacing="1"/>
              <w:ind w:left="0"/>
              <w:jc w:val="both"/>
            </w:pPr>
            <w:r>
              <w:t>Revisão de escopo</w:t>
            </w:r>
          </w:p>
        </w:tc>
        <w:tc>
          <w:tcPr>
            <w:tcW w:w="1775" w:type="dxa"/>
            <w:vAlign w:val="center"/>
          </w:tcPr>
          <w:p w14:paraId="2B35116C" w14:textId="25AACC78" w:rsidR="007A3E52" w:rsidRDefault="007A3E52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2DEA2FEE" w14:textId="77777777" w:rsidR="007A3E52" w:rsidRPr="00F633B9" w:rsidRDefault="007A3E52" w:rsidP="00360941">
            <w:pPr>
              <w:spacing w:after="100" w:afterAutospacing="1"/>
              <w:ind w:left="0"/>
              <w:jc w:val="both"/>
            </w:pPr>
          </w:p>
        </w:tc>
      </w:tr>
    </w:tbl>
    <w:p w14:paraId="27BF945D" w14:textId="77777777" w:rsidR="00D80AE9" w:rsidRPr="00D80AE9" w:rsidRDefault="00D80AE9" w:rsidP="00360941">
      <w:pPr>
        <w:jc w:val="both"/>
        <w:rPr>
          <w:sz w:val="24"/>
          <w:szCs w:val="24"/>
        </w:rPr>
      </w:pPr>
    </w:p>
    <w:p w14:paraId="7BAB73EC" w14:textId="77777777" w:rsidR="009A67DA" w:rsidRPr="009A67DA" w:rsidRDefault="001B38B5" w:rsidP="00360941">
      <w:pPr>
        <w:pStyle w:val="Estilo1"/>
        <w:ind w:left="426"/>
        <w:jc w:val="both"/>
      </w:pPr>
      <w:r>
        <w:t>Índice</w:t>
      </w:r>
    </w:p>
    <w:p w14:paraId="7B8B1127" w14:textId="77777777" w:rsidR="009A67DA" w:rsidRDefault="009A67DA" w:rsidP="00360941">
      <w:pPr>
        <w:pStyle w:val="Estilo1"/>
        <w:jc w:val="both"/>
      </w:pPr>
    </w:p>
    <w:p w14:paraId="211DFF14" w14:textId="77777777" w:rsidR="00DD01E7" w:rsidRDefault="00412F09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62150231" w:history="1">
        <w:r w:rsidR="00DD01E7" w:rsidRPr="00625A1B">
          <w:rPr>
            <w:rStyle w:val="Hyperlink"/>
            <w:noProof/>
          </w:rPr>
          <w:t>1.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Finalidade do Documento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_Toc462150231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16CF6A20" w14:textId="77777777" w:rsidR="00DD01E7" w:rsidRDefault="00A9390F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2" w:history="1">
        <w:r w:rsidR="00DD01E7" w:rsidRPr="00625A1B">
          <w:rPr>
            <w:rStyle w:val="Hyperlink"/>
            <w:noProof/>
          </w:rPr>
          <w:t>2.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Objetivo da Solução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_Toc462150232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2E270885" w14:textId="77777777" w:rsidR="00DD01E7" w:rsidRDefault="00A9390F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3" w:history="1">
        <w:r w:rsidR="00DD01E7" w:rsidRPr="00625A1B">
          <w:rPr>
            <w:rStyle w:val="Hyperlink"/>
            <w:noProof/>
          </w:rPr>
          <w:t>3.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Visão Geral – Visão Gráfica da Solução e Descrição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_Toc462150233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2A7EA751" w14:textId="77777777" w:rsidR="00DD01E7" w:rsidRDefault="00A9390F">
      <w:pPr>
        <w:pStyle w:val="TOC2"/>
        <w:rPr>
          <w:rFonts w:asciiTheme="minorHAnsi" w:eastAsiaTheme="minorEastAsia" w:hAnsiTheme="minorHAnsi" w:cstheme="minorBidi"/>
          <w:noProof/>
          <w:lang w:val="en-US"/>
        </w:rPr>
      </w:pPr>
      <w:hyperlink w:anchor="_Toc462150234" w:history="1">
        <w:r w:rsidR="00DD01E7" w:rsidRPr="00625A1B">
          <w:rPr>
            <w:rStyle w:val="Hyperlink"/>
            <w:noProof/>
          </w:rPr>
          <w:t>Detalhamento Arbor:</w:t>
        </w:r>
        <w:bookmarkStart w:id="1" w:name="_GoBack"/>
        <w:bookmarkEnd w:id="1"/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_Toc462150234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57E58F76" w14:textId="77777777" w:rsidR="00A3216E" w:rsidRDefault="00412F09" w:rsidP="00B4364C">
      <w:pPr>
        <w:pStyle w:val="Estilo1"/>
        <w:jc w:val="both"/>
        <w:rPr>
          <w:b w:val="0"/>
        </w:rPr>
      </w:pPr>
      <w:r>
        <w:fldChar w:fldCharType="end"/>
      </w:r>
    </w:p>
    <w:p w14:paraId="1CBD952F" w14:textId="77777777" w:rsidR="004E0F01" w:rsidRPr="00DD01E7" w:rsidRDefault="00CA64B0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2" w:name="_Toc329703209"/>
      <w:bookmarkStart w:id="3" w:name="_Toc462150149"/>
      <w:bookmarkStart w:id="4" w:name="_Toc462150231"/>
      <w:r w:rsidRPr="00DD01E7">
        <w:rPr>
          <w:b/>
          <w:sz w:val="28"/>
          <w:szCs w:val="28"/>
        </w:rPr>
        <w:t>Finalidade</w:t>
      </w:r>
      <w:r w:rsidR="00FF57FC" w:rsidRPr="00DD01E7">
        <w:rPr>
          <w:b/>
          <w:sz w:val="28"/>
          <w:szCs w:val="28"/>
        </w:rPr>
        <w:t xml:space="preserve"> do D</w:t>
      </w:r>
      <w:r w:rsidR="009073C2" w:rsidRPr="00DD01E7">
        <w:rPr>
          <w:b/>
          <w:sz w:val="28"/>
          <w:szCs w:val="28"/>
        </w:rPr>
        <w:t>ocumento</w:t>
      </w:r>
      <w:bookmarkEnd w:id="2"/>
      <w:bookmarkEnd w:id="3"/>
      <w:bookmarkEnd w:id="4"/>
    </w:p>
    <w:p w14:paraId="3010F475" w14:textId="77777777" w:rsidR="005E562B" w:rsidRDefault="00114D25" w:rsidP="00360941">
      <w:pPr>
        <w:jc w:val="both"/>
      </w:pPr>
      <w:r>
        <w:t>Este documento tem o objetivo de agregar informações adicionais à solução proposta.</w:t>
      </w:r>
    </w:p>
    <w:p w14:paraId="157EF1D1" w14:textId="77777777" w:rsidR="00E72E34" w:rsidRDefault="00E72E34" w:rsidP="00360941">
      <w:pPr>
        <w:jc w:val="both"/>
      </w:pPr>
    </w:p>
    <w:p w14:paraId="420F9313" w14:textId="77777777" w:rsidR="006C17B2" w:rsidRPr="00DD01E7" w:rsidRDefault="006C17B2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5" w:name="_Toc329703210"/>
      <w:bookmarkStart w:id="6" w:name="_Toc462150150"/>
      <w:bookmarkStart w:id="7" w:name="_Toc462150232"/>
      <w:r w:rsidRPr="00DD01E7">
        <w:rPr>
          <w:b/>
          <w:sz w:val="28"/>
          <w:szCs w:val="28"/>
        </w:rPr>
        <w:t xml:space="preserve">Objetivo </w:t>
      </w:r>
      <w:r w:rsidR="00CA64B0" w:rsidRPr="00DD01E7">
        <w:rPr>
          <w:b/>
          <w:sz w:val="28"/>
          <w:szCs w:val="28"/>
        </w:rPr>
        <w:t>da S</w:t>
      </w:r>
      <w:r w:rsidR="00510E7A" w:rsidRPr="00DD01E7">
        <w:rPr>
          <w:b/>
          <w:sz w:val="28"/>
          <w:szCs w:val="28"/>
        </w:rPr>
        <w:t>olução</w:t>
      </w:r>
      <w:bookmarkEnd w:id="5"/>
      <w:bookmarkEnd w:id="6"/>
      <w:bookmarkEnd w:id="7"/>
    </w:p>
    <w:p w14:paraId="6A8A29EC" w14:textId="153DFEFE" w:rsidR="00790ECC" w:rsidRPr="001162A6" w:rsidRDefault="0068116E" w:rsidP="00CB01A4">
      <w:pPr>
        <w:rPr>
          <w:b/>
          <w:i/>
          <w:color w:val="FF0000"/>
          <w:sz w:val="24"/>
          <w:szCs w:val="24"/>
        </w:rPr>
      </w:pPr>
      <w:bookmarkStart w:id="8" w:name="_Toc329703211"/>
      <w:r>
        <w:rPr>
          <w:i/>
          <w:color w:val="000000" w:themeColor="text1"/>
        </w:rPr>
        <w:t xml:space="preserve">Solução para </w:t>
      </w:r>
      <w:r w:rsidR="008C1070">
        <w:rPr>
          <w:i/>
          <w:color w:val="000000" w:themeColor="text1"/>
        </w:rPr>
        <w:t xml:space="preserve">criação de </w:t>
      </w:r>
      <w:r w:rsidR="00C819F2">
        <w:rPr>
          <w:i/>
          <w:color w:val="000000" w:themeColor="text1"/>
        </w:rPr>
        <w:t xml:space="preserve">26 </w:t>
      </w:r>
      <w:r w:rsidR="004F56F1">
        <w:rPr>
          <w:i/>
          <w:color w:val="000000" w:themeColor="text1"/>
        </w:rPr>
        <w:t>novos descontos permanentes</w:t>
      </w:r>
      <w:r w:rsidR="00C819F2">
        <w:rPr>
          <w:i/>
          <w:color w:val="000000" w:themeColor="text1"/>
        </w:rPr>
        <w:t xml:space="preserve"> e temporários</w:t>
      </w:r>
      <w:r w:rsidR="003E42BC">
        <w:rPr>
          <w:i/>
          <w:color w:val="000000" w:themeColor="text1"/>
        </w:rPr>
        <w:t xml:space="preserve"> para Siebel 8</w:t>
      </w:r>
      <w:r w:rsidR="004F56F1">
        <w:rPr>
          <w:i/>
          <w:color w:val="000000" w:themeColor="text1"/>
        </w:rPr>
        <w:t>.</w:t>
      </w:r>
    </w:p>
    <w:p w14:paraId="517743C3" w14:textId="77777777" w:rsidR="002C21F1" w:rsidRPr="00DD01E7" w:rsidRDefault="002C21F1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9" w:name="_Toc462150151"/>
      <w:bookmarkStart w:id="10" w:name="_Toc462150233"/>
      <w:r w:rsidRPr="00DD01E7">
        <w:rPr>
          <w:b/>
          <w:sz w:val="28"/>
          <w:szCs w:val="28"/>
        </w:rPr>
        <w:t xml:space="preserve">Visão Geral – Visão </w:t>
      </w:r>
      <w:r w:rsidR="00905C90" w:rsidRPr="00DD01E7">
        <w:rPr>
          <w:b/>
          <w:sz w:val="28"/>
          <w:szCs w:val="28"/>
        </w:rPr>
        <w:t>Gráfica</w:t>
      </w:r>
      <w:r w:rsidRPr="00DD01E7">
        <w:rPr>
          <w:b/>
          <w:sz w:val="28"/>
          <w:szCs w:val="28"/>
        </w:rPr>
        <w:t xml:space="preserve"> da Solução</w:t>
      </w:r>
      <w:bookmarkEnd w:id="8"/>
      <w:r w:rsidR="00DD4D22" w:rsidRPr="00DD01E7">
        <w:rPr>
          <w:b/>
          <w:sz w:val="28"/>
          <w:szCs w:val="28"/>
        </w:rPr>
        <w:t xml:space="preserve"> e Descrição</w:t>
      </w:r>
      <w:bookmarkEnd w:id="9"/>
      <w:bookmarkEnd w:id="10"/>
    </w:p>
    <w:p w14:paraId="676F616F" w14:textId="77777777" w:rsidR="00C55F2F" w:rsidRDefault="00C55F2F" w:rsidP="00C55F2F">
      <w:pPr>
        <w:spacing w:after="0" w:line="240" w:lineRule="auto"/>
        <w:rPr>
          <w:sz w:val="20"/>
          <w:szCs w:val="20"/>
        </w:rPr>
      </w:pPr>
    </w:p>
    <w:p w14:paraId="36F9D81C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29E47C85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3D89C5B2" w14:textId="77777777" w:rsidR="00C55F2F" w:rsidRPr="00C55F2F" w:rsidRDefault="00C55F2F" w:rsidP="00C55F2F">
      <w:pPr>
        <w:spacing w:after="0" w:line="240" w:lineRule="auto"/>
        <w:rPr>
          <w:sz w:val="20"/>
          <w:szCs w:val="20"/>
        </w:rPr>
      </w:pPr>
    </w:p>
    <w:p w14:paraId="69720D29" w14:textId="77777777" w:rsidR="00647DFF" w:rsidRPr="00DD01E7" w:rsidRDefault="00647DFF" w:rsidP="00DD01E7">
      <w:pPr>
        <w:rPr>
          <w:b/>
          <w:sz w:val="36"/>
          <w:szCs w:val="36"/>
          <w:u w:val="single"/>
        </w:rPr>
      </w:pPr>
      <w:bookmarkStart w:id="11" w:name="_Toc462150234"/>
      <w:r w:rsidRPr="00DD01E7">
        <w:rPr>
          <w:b/>
          <w:sz w:val="36"/>
          <w:szCs w:val="36"/>
          <w:u w:val="single"/>
        </w:rPr>
        <w:t>Detalhamento Arbor:</w:t>
      </w:r>
      <w:bookmarkEnd w:id="11"/>
    </w:p>
    <w:bookmarkEnd w:id="0"/>
    <w:p w14:paraId="576FD362" w14:textId="77777777" w:rsidR="00B92E70" w:rsidRDefault="002B5463" w:rsidP="00AE435B">
      <w:r>
        <w:t>Para atendimento das regras descritas na solicitação, os itens deverão ser criados conforme descrito abaixo: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pt-BR"/>
        </w:rPr>
        <w:id w:val="-2103795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D293F" w14:textId="77777777" w:rsidR="00AC4670" w:rsidRDefault="00AC4670">
          <w:pPr>
            <w:pStyle w:val="TOCHeading"/>
          </w:pPr>
        </w:p>
        <w:p w14:paraId="5934DFB7" w14:textId="2740FF19" w:rsidR="00424078" w:rsidRDefault="00AC4670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88641" w:history="1">
            <w:r w:rsidR="00424078" w:rsidRPr="00DF7EEA">
              <w:rPr>
                <w:rStyle w:val="Hyperlink"/>
                <w:noProof/>
              </w:rPr>
              <w:t>Criar 26 descontos para TV</w:t>
            </w:r>
            <w:r w:rsidR="00424078">
              <w:rPr>
                <w:noProof/>
                <w:webHidden/>
              </w:rPr>
              <w:tab/>
            </w:r>
            <w:r w:rsidR="00424078">
              <w:rPr>
                <w:noProof/>
                <w:webHidden/>
              </w:rPr>
              <w:fldChar w:fldCharType="begin"/>
            </w:r>
            <w:r w:rsidR="00424078">
              <w:rPr>
                <w:noProof/>
                <w:webHidden/>
              </w:rPr>
              <w:instrText xml:space="preserve"> PAGEREF _Toc489888641 \h </w:instrText>
            </w:r>
            <w:r w:rsidR="00424078">
              <w:rPr>
                <w:noProof/>
                <w:webHidden/>
              </w:rPr>
            </w:r>
            <w:r w:rsidR="00424078">
              <w:rPr>
                <w:noProof/>
                <w:webHidden/>
              </w:rPr>
              <w:fldChar w:fldCharType="separate"/>
            </w:r>
            <w:r w:rsidR="00424078">
              <w:rPr>
                <w:noProof/>
                <w:webHidden/>
              </w:rPr>
              <w:t>3</w:t>
            </w:r>
            <w:r w:rsidR="00424078">
              <w:rPr>
                <w:noProof/>
                <w:webHidden/>
              </w:rPr>
              <w:fldChar w:fldCharType="end"/>
            </w:r>
          </w:hyperlink>
        </w:p>
        <w:p w14:paraId="5C7743D9" w14:textId="04672531" w:rsidR="00424078" w:rsidRDefault="00A9390F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89888642" w:history="1">
            <w:r w:rsidR="00424078" w:rsidRPr="00DF7EEA">
              <w:rPr>
                <w:rStyle w:val="Hyperlink"/>
                <w:noProof/>
              </w:rPr>
              <w:t>Lista dos 26 descontos criados neste projeto</w:t>
            </w:r>
            <w:r w:rsidR="00424078">
              <w:rPr>
                <w:noProof/>
                <w:webHidden/>
              </w:rPr>
              <w:tab/>
            </w:r>
            <w:r w:rsidR="00424078">
              <w:rPr>
                <w:noProof/>
                <w:webHidden/>
              </w:rPr>
              <w:fldChar w:fldCharType="begin"/>
            </w:r>
            <w:r w:rsidR="00424078">
              <w:rPr>
                <w:noProof/>
                <w:webHidden/>
              </w:rPr>
              <w:instrText xml:space="preserve"> PAGEREF _Toc489888642 \h </w:instrText>
            </w:r>
            <w:r w:rsidR="00424078">
              <w:rPr>
                <w:noProof/>
                <w:webHidden/>
              </w:rPr>
            </w:r>
            <w:r w:rsidR="00424078">
              <w:rPr>
                <w:noProof/>
                <w:webHidden/>
              </w:rPr>
              <w:fldChar w:fldCharType="separate"/>
            </w:r>
            <w:r w:rsidR="00424078">
              <w:rPr>
                <w:noProof/>
                <w:webHidden/>
              </w:rPr>
              <w:t>3</w:t>
            </w:r>
            <w:r w:rsidR="00424078">
              <w:rPr>
                <w:noProof/>
                <w:webHidden/>
              </w:rPr>
              <w:fldChar w:fldCharType="end"/>
            </w:r>
          </w:hyperlink>
        </w:p>
        <w:p w14:paraId="78D22214" w14:textId="4525E0FB" w:rsidR="00AC4670" w:rsidRDefault="00AC4670">
          <w:r>
            <w:rPr>
              <w:b/>
              <w:bCs/>
              <w:noProof/>
            </w:rPr>
            <w:fldChar w:fldCharType="end"/>
          </w:r>
        </w:p>
      </w:sdtContent>
    </w:sdt>
    <w:p w14:paraId="30726250" w14:textId="77777777" w:rsidR="00AE435B" w:rsidRDefault="00AE435B" w:rsidP="00AE435B"/>
    <w:p w14:paraId="2F325315" w14:textId="3B5C2B01" w:rsidR="002B5463" w:rsidRDefault="0068116E" w:rsidP="00AC4670">
      <w:pPr>
        <w:pStyle w:val="Heading2"/>
        <w:numPr>
          <w:ilvl w:val="0"/>
          <w:numId w:val="0"/>
        </w:numPr>
        <w:ind w:left="792"/>
      </w:pPr>
      <w:bookmarkStart w:id="12" w:name="_Toc489888641"/>
      <w:r>
        <w:lastRenderedPageBreak/>
        <w:t xml:space="preserve">Criar </w:t>
      </w:r>
      <w:r w:rsidR="00C819F2">
        <w:t>26</w:t>
      </w:r>
      <w:r w:rsidR="004F56F1">
        <w:t xml:space="preserve"> descontos para TV</w:t>
      </w:r>
      <w:bookmarkEnd w:id="12"/>
      <w:r w:rsidR="004F56F1">
        <w:t xml:space="preserve"> </w:t>
      </w:r>
      <w:r w:rsidR="00292398">
        <w:br/>
      </w:r>
    </w:p>
    <w:p w14:paraId="38AA1310" w14:textId="6910D564" w:rsidR="00451BA9" w:rsidRDefault="004F56F1" w:rsidP="00F4253A">
      <w:pPr>
        <w:pStyle w:val="ListParagraph"/>
        <w:numPr>
          <w:ilvl w:val="0"/>
          <w:numId w:val="19"/>
        </w:numPr>
      </w:pPr>
      <w:r>
        <w:t>Estes descontos serão por tempo indeterminado</w:t>
      </w:r>
      <w:r w:rsidR="00C819F2">
        <w:t xml:space="preserve"> e determinado</w:t>
      </w:r>
    </w:p>
    <w:p w14:paraId="6FAA1CC2" w14:textId="6AA548F4" w:rsidR="004F56F1" w:rsidRDefault="004F56F1" w:rsidP="00F4253A">
      <w:pPr>
        <w:pStyle w:val="ListParagraph"/>
        <w:numPr>
          <w:ilvl w:val="0"/>
          <w:numId w:val="19"/>
        </w:numPr>
      </w:pPr>
      <w:r>
        <w:t>Por sua natureza não serão exibidos em fatura</w:t>
      </w:r>
      <w:r w:rsidR="00C819F2">
        <w:t xml:space="preserve"> quando por tempo indeterminado</w:t>
      </w:r>
      <w:r>
        <w:t>, geran</w:t>
      </w:r>
      <w:r w:rsidR="00C819F2">
        <w:t xml:space="preserve">do assinatura com valor liquido, quando por </w:t>
      </w:r>
      <w:proofErr w:type="spellStart"/>
      <w:r w:rsidR="00C819F2">
        <w:t>termpo</w:t>
      </w:r>
      <w:proofErr w:type="spellEnd"/>
      <w:r w:rsidR="00C819F2">
        <w:t xml:space="preserve"> determinado serão exibidos em “Descontos Temporários”.</w:t>
      </w:r>
    </w:p>
    <w:p w14:paraId="5E409793" w14:textId="77777777" w:rsidR="00A733E1" w:rsidRDefault="00A733E1" w:rsidP="00F4253A">
      <w:pPr>
        <w:pStyle w:val="ListParagraph"/>
        <w:numPr>
          <w:ilvl w:val="0"/>
          <w:numId w:val="19"/>
        </w:numPr>
      </w:pPr>
      <w:r>
        <w:t>Descontos serão segmentados por UF</w:t>
      </w:r>
    </w:p>
    <w:p w14:paraId="6F03D9E9" w14:textId="14C56FD9" w:rsidR="004F56F1" w:rsidRDefault="004F56F1" w:rsidP="00831F6E">
      <w:pPr>
        <w:pStyle w:val="ListParagraph"/>
        <w:numPr>
          <w:ilvl w:val="0"/>
          <w:numId w:val="19"/>
        </w:numPr>
      </w:pPr>
      <w:r>
        <w:t xml:space="preserve">Contemplam os produtos criados </w:t>
      </w:r>
      <w:r w:rsidR="00C819F2">
        <w:t xml:space="preserve">neste projeto e em outros </w:t>
      </w:r>
      <w:proofErr w:type="spellStart"/>
      <w:r w:rsidR="00C819F2">
        <w:t>projestos</w:t>
      </w:r>
      <w:proofErr w:type="spellEnd"/>
      <w:r w:rsidR="00C819F2">
        <w:t xml:space="preserve"> ainda em definição.</w:t>
      </w:r>
    </w:p>
    <w:p w14:paraId="2A725B08" w14:textId="2372C576" w:rsidR="00856A38" w:rsidRDefault="00856A38" w:rsidP="00C819F2">
      <w:pPr>
        <w:pStyle w:val="ListParagraph"/>
        <w:numPr>
          <w:ilvl w:val="0"/>
          <w:numId w:val="19"/>
        </w:numPr>
      </w:pPr>
      <w:r>
        <w:t>Descontos criados com base no documento “</w:t>
      </w:r>
      <w:r w:rsidR="00C819F2" w:rsidRPr="00C819F2">
        <w:t>Anexo9 - Descontos_44_v2.xlsx</w:t>
      </w:r>
      <w:r>
        <w:t>”</w:t>
      </w:r>
    </w:p>
    <w:p w14:paraId="050E088D" w14:textId="69F783B4" w:rsidR="00C819F2" w:rsidRDefault="00C819F2" w:rsidP="00C819F2">
      <w:pPr>
        <w:pStyle w:val="ListParagraph"/>
        <w:numPr>
          <w:ilvl w:val="0"/>
          <w:numId w:val="19"/>
        </w:numPr>
      </w:pPr>
      <w:r>
        <w:t>Descontos atribuídos a planos específicos.</w:t>
      </w:r>
    </w:p>
    <w:p w14:paraId="0A15A9B6" w14:textId="77777777" w:rsidR="004F56F1" w:rsidRDefault="004F56F1" w:rsidP="004F56F1"/>
    <w:p w14:paraId="7C1C5C57" w14:textId="4C6A460E" w:rsidR="00607058" w:rsidRDefault="004F56F1" w:rsidP="00607058">
      <w:pPr>
        <w:pStyle w:val="Heading2"/>
        <w:numPr>
          <w:ilvl w:val="0"/>
          <w:numId w:val="0"/>
        </w:numPr>
        <w:ind w:left="792"/>
      </w:pPr>
      <w:bookmarkStart w:id="13" w:name="_Toc489888642"/>
      <w:r>
        <w:t xml:space="preserve">Lista dos </w:t>
      </w:r>
      <w:r w:rsidR="00C819F2">
        <w:t>26</w:t>
      </w:r>
      <w:r>
        <w:t xml:space="preserve"> descontos criados neste projeto</w:t>
      </w:r>
      <w:bookmarkEnd w:id="13"/>
    </w:p>
    <w:tbl>
      <w:tblPr>
        <w:tblW w:w="10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1105"/>
        <w:gridCol w:w="1471"/>
        <w:gridCol w:w="1666"/>
      </w:tblGrid>
      <w:tr w:rsidR="00C819F2" w:rsidRPr="007A3E52" w14:paraId="343973FE" w14:textId="77777777" w:rsidTr="007A3E52">
        <w:trPr>
          <w:trHeight w:val="302"/>
          <w:jc w:val="center"/>
        </w:trPr>
        <w:tc>
          <w:tcPr>
            <w:tcW w:w="5807" w:type="dxa"/>
            <w:shd w:val="clear" w:color="000000" w:fill="BFBFBF"/>
            <w:noWrap/>
            <w:vAlign w:val="bottom"/>
            <w:hideMark/>
          </w:tcPr>
          <w:p w14:paraId="7D8F1D53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Descontos Atuais</w:t>
            </w:r>
          </w:p>
        </w:tc>
        <w:tc>
          <w:tcPr>
            <w:tcW w:w="1105" w:type="dxa"/>
            <w:shd w:val="clear" w:color="000000" w:fill="BFBFBF"/>
            <w:noWrap/>
            <w:vAlign w:val="bottom"/>
            <w:hideMark/>
          </w:tcPr>
          <w:p w14:paraId="7664EA8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71" w:type="dxa"/>
            <w:shd w:val="clear" w:color="000000" w:fill="BFBFBF"/>
            <w:noWrap/>
            <w:vAlign w:val="bottom"/>
            <w:hideMark/>
          </w:tcPr>
          <w:p w14:paraId="1885C36A" w14:textId="77777777" w:rsidR="00C819F2" w:rsidRPr="007A3E52" w:rsidRDefault="00C819F2" w:rsidP="00C819F2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Temporário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14:paraId="5EA67DEA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ID DA ASSINATURA</w:t>
            </w:r>
          </w:p>
        </w:tc>
      </w:tr>
      <w:tr w:rsidR="00C819F2" w:rsidRPr="007A3E52" w14:paraId="39DE0FC3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B23A60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Coleção Oi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1A50A59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38ACDD3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2F06FB29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22021</w:t>
            </w:r>
          </w:p>
        </w:tc>
      </w:tr>
      <w:tr w:rsidR="00C819F2" w:rsidRPr="007A3E52" w14:paraId="4BA1D17A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70F8AB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Coleção Oi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A48CD38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5F5AF2A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1D4DC596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22021</w:t>
            </w:r>
          </w:p>
        </w:tc>
      </w:tr>
      <w:tr w:rsidR="00C819F2" w:rsidRPr="007A3E52" w14:paraId="49926E7D" w14:textId="77777777" w:rsidTr="007A3E52">
        <w:trPr>
          <w:trHeight w:val="302"/>
          <w:jc w:val="center"/>
        </w:trPr>
        <w:tc>
          <w:tcPr>
            <w:tcW w:w="5807" w:type="dxa"/>
            <w:shd w:val="clear" w:color="000000" w:fill="D8E4BC"/>
            <w:noWrap/>
            <w:vAlign w:val="bottom"/>
            <w:hideMark/>
          </w:tcPr>
          <w:p w14:paraId="19EE01D3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Temporário de 50% no A La Carte Novo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Etnico</w:t>
            </w:r>
            <w:proofErr w:type="spellEnd"/>
          </w:p>
        </w:tc>
        <w:tc>
          <w:tcPr>
            <w:tcW w:w="1105" w:type="dxa"/>
            <w:shd w:val="clear" w:color="000000" w:fill="D8E4BC"/>
            <w:noWrap/>
            <w:vAlign w:val="bottom"/>
            <w:hideMark/>
          </w:tcPr>
          <w:p w14:paraId="5AC8C096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000000" w:fill="D8E4BC"/>
            <w:noWrap/>
            <w:vAlign w:val="bottom"/>
            <w:hideMark/>
          </w:tcPr>
          <w:p w14:paraId="6291188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000000" w:fill="D8E4BC"/>
            <w:noWrap/>
            <w:vAlign w:val="bottom"/>
            <w:hideMark/>
          </w:tcPr>
          <w:p w14:paraId="7366CB4E" w14:textId="4D10C9D2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6EABBE70" w14:textId="77777777" w:rsidTr="007A3E52">
        <w:trPr>
          <w:trHeight w:val="302"/>
          <w:jc w:val="center"/>
        </w:trPr>
        <w:tc>
          <w:tcPr>
            <w:tcW w:w="5807" w:type="dxa"/>
            <w:shd w:val="clear" w:color="000000" w:fill="D8E4BC"/>
            <w:noWrap/>
            <w:vAlign w:val="bottom"/>
            <w:hideMark/>
          </w:tcPr>
          <w:p w14:paraId="11A594B1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Permanente de 100% no A La Carte Novo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Etnico</w:t>
            </w:r>
            <w:proofErr w:type="spellEnd"/>
          </w:p>
        </w:tc>
        <w:tc>
          <w:tcPr>
            <w:tcW w:w="1105" w:type="dxa"/>
            <w:shd w:val="clear" w:color="000000" w:fill="D8E4BC"/>
            <w:noWrap/>
            <w:vAlign w:val="bottom"/>
            <w:hideMark/>
          </w:tcPr>
          <w:p w14:paraId="184617A1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000000" w:fill="D8E4BC"/>
            <w:noWrap/>
            <w:vAlign w:val="bottom"/>
            <w:hideMark/>
          </w:tcPr>
          <w:p w14:paraId="54054059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000000" w:fill="D8E4BC"/>
            <w:noWrap/>
            <w:vAlign w:val="bottom"/>
            <w:hideMark/>
          </w:tcPr>
          <w:p w14:paraId="68826D66" w14:textId="5C636E68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688FF6D3" w14:textId="77777777" w:rsidTr="007A3E52">
        <w:trPr>
          <w:trHeight w:val="302"/>
          <w:jc w:val="center"/>
        </w:trPr>
        <w:tc>
          <w:tcPr>
            <w:tcW w:w="5807" w:type="dxa"/>
            <w:shd w:val="clear" w:color="000000" w:fill="D8E4BC"/>
            <w:noWrap/>
            <w:vAlign w:val="bottom"/>
            <w:hideMark/>
          </w:tcPr>
          <w:p w14:paraId="4DB5CD7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FOX Premium</w:t>
            </w:r>
          </w:p>
        </w:tc>
        <w:tc>
          <w:tcPr>
            <w:tcW w:w="1105" w:type="dxa"/>
            <w:shd w:val="clear" w:color="000000" w:fill="D8E4BC"/>
            <w:noWrap/>
            <w:vAlign w:val="bottom"/>
            <w:hideMark/>
          </w:tcPr>
          <w:p w14:paraId="529834F5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000000" w:fill="D8E4BC"/>
            <w:noWrap/>
            <w:vAlign w:val="bottom"/>
            <w:hideMark/>
          </w:tcPr>
          <w:p w14:paraId="343475F8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000000" w:fill="D8E4BC"/>
            <w:noWrap/>
            <w:vAlign w:val="bottom"/>
            <w:hideMark/>
          </w:tcPr>
          <w:p w14:paraId="5B9E7233" w14:textId="7ECF2321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18C460C1" w14:textId="77777777" w:rsidTr="007A3E52">
        <w:trPr>
          <w:trHeight w:val="302"/>
          <w:jc w:val="center"/>
        </w:trPr>
        <w:tc>
          <w:tcPr>
            <w:tcW w:w="5807" w:type="dxa"/>
            <w:shd w:val="clear" w:color="000000" w:fill="D8E4BC"/>
            <w:noWrap/>
            <w:vAlign w:val="bottom"/>
            <w:hideMark/>
          </w:tcPr>
          <w:p w14:paraId="75FCF6DB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FOX Premium</w:t>
            </w:r>
          </w:p>
        </w:tc>
        <w:tc>
          <w:tcPr>
            <w:tcW w:w="1105" w:type="dxa"/>
            <w:shd w:val="clear" w:color="000000" w:fill="D8E4BC"/>
            <w:noWrap/>
            <w:vAlign w:val="bottom"/>
            <w:hideMark/>
          </w:tcPr>
          <w:p w14:paraId="04973995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000000" w:fill="D8E4BC"/>
            <w:noWrap/>
            <w:vAlign w:val="bottom"/>
            <w:hideMark/>
          </w:tcPr>
          <w:p w14:paraId="3888ACB8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000000" w:fill="D8E4BC"/>
            <w:noWrap/>
            <w:vAlign w:val="bottom"/>
            <w:hideMark/>
          </w:tcPr>
          <w:p w14:paraId="6E56F365" w14:textId="65891422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2D811ECB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0C097B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Temporário de 50%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HBOMax</w:t>
            </w:r>
            <w:proofErr w:type="spellEnd"/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7892BE3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465663A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10F92D7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22007</w:t>
            </w:r>
          </w:p>
        </w:tc>
      </w:tr>
      <w:tr w:rsidR="00C819F2" w:rsidRPr="007A3E52" w14:paraId="7E127A8F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D871FAC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Permanente de 100%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HBOMax</w:t>
            </w:r>
            <w:proofErr w:type="spellEnd"/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3D6DFBA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551BF0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5C1A754A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22007</w:t>
            </w:r>
          </w:p>
        </w:tc>
      </w:tr>
      <w:tr w:rsidR="00C819F2" w:rsidRPr="007A3E52" w14:paraId="43D3F03C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25F4C89F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Telecine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AC13B3A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209F42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72E7DB46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22006</w:t>
            </w:r>
          </w:p>
        </w:tc>
      </w:tr>
      <w:tr w:rsidR="00C819F2" w:rsidRPr="007A3E52" w14:paraId="6AAC7162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34B4058A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Telecine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454D81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2BB4DEA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16A8F42F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22006</w:t>
            </w:r>
          </w:p>
        </w:tc>
      </w:tr>
      <w:tr w:rsidR="00C819F2" w:rsidRPr="007A3E52" w14:paraId="6D89C6D9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7486B349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Cinema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E98ECEE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BC65893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0340F1D2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22009</w:t>
            </w:r>
          </w:p>
        </w:tc>
      </w:tr>
      <w:tr w:rsidR="00C819F2" w:rsidRPr="007A3E52" w14:paraId="65AD9365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599E709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Cinema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E512D4A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B4335B6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5C709268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22009</w:t>
            </w:r>
          </w:p>
        </w:tc>
      </w:tr>
      <w:tr w:rsidR="00C819F2" w:rsidRPr="007A3E52" w14:paraId="36C23918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4EFC6DF2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Temporário de 50%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Premiere</w:t>
            </w:r>
            <w:proofErr w:type="spellEnd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Basico</w:t>
            </w:r>
            <w:proofErr w:type="spellEnd"/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4512B81A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7A2D997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4264F971" w14:textId="754CAD59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1009F713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54152DC7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Permanente de 100%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Premiere</w:t>
            </w:r>
            <w:proofErr w:type="spellEnd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Basico</w:t>
            </w:r>
            <w:proofErr w:type="spellEnd"/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4B89FFE3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082A841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6219BA39" w14:textId="4B59D87A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219AB8D5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695849A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Temporário de 50%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Premiere</w:t>
            </w:r>
            <w:proofErr w:type="spellEnd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 Total</w:t>
            </w:r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7B0D6207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4B769DC1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208ECEA8" w14:textId="5DBE6BEA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6A5C88EB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47B186E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Desconto Permanente de 100% no A La Carte </w:t>
            </w:r>
            <w:proofErr w:type="spellStart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Premiere</w:t>
            </w:r>
            <w:proofErr w:type="spellEnd"/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 xml:space="preserve"> Total</w:t>
            </w:r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0090A58F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482C126D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5DCBB145" w14:textId="44FCFAB8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4FDE2FE7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7AFD8BF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Combate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BEE7DF5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762FEF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BDB1C6B" w14:textId="04A0761C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22014</w:t>
            </w:r>
          </w:p>
        </w:tc>
      </w:tr>
      <w:tr w:rsidR="00C819F2" w:rsidRPr="007A3E52" w14:paraId="6CA8B1C9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9E094A6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Combate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7B37514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A9F52C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D36DC27" w14:textId="445A78B0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22014</w:t>
            </w:r>
          </w:p>
        </w:tc>
      </w:tr>
      <w:tr w:rsidR="00C819F2" w:rsidRPr="007A3E52" w14:paraId="643DDBBA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EB96255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Sexy Hot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8FE2986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98BE0EE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640EFD6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22016</w:t>
            </w:r>
          </w:p>
        </w:tc>
      </w:tr>
      <w:tr w:rsidR="00C819F2" w:rsidRPr="007A3E52" w14:paraId="64247B8D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3423597E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Sexy Hot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B2D1854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C0B3B6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75F21BE1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22016</w:t>
            </w:r>
          </w:p>
        </w:tc>
      </w:tr>
      <w:tr w:rsidR="00C819F2" w:rsidRPr="007A3E52" w14:paraId="58FCFBB5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66A4B0F4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Playboy TV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7256D96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1E9F16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16DDE092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22018</w:t>
            </w:r>
          </w:p>
        </w:tc>
      </w:tr>
      <w:tr w:rsidR="00C819F2" w:rsidRPr="007A3E52" w14:paraId="4D72C41E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7C513135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Playboy TV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1D9B204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78F35B8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3C0CADC2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22018</w:t>
            </w:r>
          </w:p>
        </w:tc>
      </w:tr>
      <w:tr w:rsidR="00C819F2" w:rsidRPr="007A3E52" w14:paraId="012DEE7E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46DA882B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Sexy Hot e Playboy</w:t>
            </w:r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48A6A838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3C905AF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08FD86ED" w14:textId="0B2EF34D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15F9D53C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D6E3BC" w:themeFill="accent3" w:themeFillTint="66"/>
            <w:noWrap/>
            <w:vAlign w:val="bottom"/>
            <w:hideMark/>
          </w:tcPr>
          <w:p w14:paraId="5A231AAF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Sexy Hot e Playboy</w:t>
            </w:r>
          </w:p>
        </w:tc>
        <w:tc>
          <w:tcPr>
            <w:tcW w:w="1105" w:type="dxa"/>
            <w:shd w:val="clear" w:color="auto" w:fill="D6E3BC" w:themeFill="accent3" w:themeFillTint="66"/>
            <w:noWrap/>
            <w:vAlign w:val="bottom"/>
            <w:hideMark/>
          </w:tcPr>
          <w:p w14:paraId="0FC38D49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D6E3BC" w:themeFill="accent3" w:themeFillTint="66"/>
            <w:noWrap/>
            <w:vAlign w:val="bottom"/>
            <w:hideMark/>
          </w:tcPr>
          <w:p w14:paraId="5C0FE310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D6E3BC" w:themeFill="accent3" w:themeFillTint="66"/>
            <w:noWrap/>
            <w:vAlign w:val="bottom"/>
            <w:hideMark/>
          </w:tcPr>
          <w:p w14:paraId="6886C9D5" w14:textId="536F56B4" w:rsidR="00C819F2" w:rsidRPr="007A3E52" w:rsidRDefault="007A3E5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NOVA</w:t>
            </w:r>
          </w:p>
        </w:tc>
      </w:tr>
      <w:tr w:rsidR="00C819F2" w:rsidRPr="007A3E52" w14:paraId="62E5B618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2C762502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Temporário de 50% no A La Carte Sexy Prive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B7678C5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50,00%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B03FC81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3 meses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02FA99AA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22017</w:t>
            </w:r>
          </w:p>
        </w:tc>
      </w:tr>
      <w:tr w:rsidR="00C819F2" w:rsidRPr="007A3E52" w14:paraId="0B4D8DD5" w14:textId="77777777" w:rsidTr="007A3E52">
        <w:trPr>
          <w:trHeight w:val="302"/>
          <w:jc w:val="center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21879E6D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Desconto Permanente de 100% no A La Carte Sexy Prive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AD56EB2" w14:textId="77777777" w:rsidR="00C819F2" w:rsidRPr="007A3E52" w:rsidRDefault="00C819F2" w:rsidP="00C819F2">
            <w:pPr>
              <w:spacing w:after="0" w:line="240" w:lineRule="auto"/>
              <w:ind w:left="0"/>
              <w:jc w:val="right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100,00%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9049E39" w14:textId="77777777" w:rsidR="00C819F2" w:rsidRPr="007A3E52" w:rsidRDefault="00C819F2" w:rsidP="00C819F2">
            <w:pPr>
              <w:spacing w:after="0" w:line="240" w:lineRule="auto"/>
              <w:ind w:left="0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PERMANENTE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136B869" w14:textId="77777777" w:rsidR="00C819F2" w:rsidRPr="007A3E52" w:rsidRDefault="00C819F2" w:rsidP="007A3E52">
            <w:pPr>
              <w:spacing w:after="0" w:line="240" w:lineRule="auto"/>
              <w:ind w:left="0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7A3E52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22017</w:t>
            </w:r>
          </w:p>
        </w:tc>
      </w:tr>
    </w:tbl>
    <w:p w14:paraId="414DA27A" w14:textId="03941897" w:rsidR="00A25F7A" w:rsidRDefault="00A25F7A" w:rsidP="00CA591A">
      <w:pPr>
        <w:ind w:left="0"/>
        <w:rPr>
          <w:sz w:val="20"/>
          <w:szCs w:val="20"/>
        </w:rPr>
      </w:pPr>
    </w:p>
    <w:p w14:paraId="637FFC72" w14:textId="611A7BDE" w:rsidR="00424078" w:rsidRDefault="00424078" w:rsidP="00CA591A">
      <w:pPr>
        <w:ind w:left="0"/>
        <w:rPr>
          <w:rFonts w:ascii="Calibri" w:eastAsia="Times New Roman" w:hAnsi="Calibri" w:cs="Calibri"/>
          <w:color w:val="000000"/>
          <w:lang w:eastAsia="pt-BR"/>
        </w:rPr>
      </w:pPr>
      <w:r>
        <w:rPr>
          <w:sz w:val="20"/>
          <w:szCs w:val="20"/>
        </w:rPr>
        <w:lastRenderedPageBreak/>
        <w:t>*</w:t>
      </w:r>
      <w:r w:rsidRPr="0042407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819F2">
        <w:rPr>
          <w:rFonts w:ascii="Calibri" w:eastAsia="Times New Roman" w:hAnsi="Calibri" w:cs="Calibri"/>
          <w:color w:val="000000"/>
          <w:lang w:eastAsia="pt-BR"/>
        </w:rPr>
        <w:t>A La Carte Combate</w:t>
      </w:r>
      <w:r>
        <w:rPr>
          <w:rFonts w:ascii="Calibri" w:eastAsia="Times New Roman" w:hAnsi="Calibri" w:cs="Calibri"/>
          <w:color w:val="000000"/>
          <w:lang w:eastAsia="pt-BR"/>
        </w:rPr>
        <w:t xml:space="preserve">: encontrado em duplicidade no Arbor, </w:t>
      </w:r>
      <w:proofErr w:type="spellStart"/>
      <w:r w:rsidR="007A3E52">
        <w:rPr>
          <w:rFonts w:ascii="Calibri" w:eastAsia="Times New Roman" w:hAnsi="Calibri" w:cs="Calibri"/>
          <w:color w:val="000000"/>
          <w:lang w:eastAsia="pt-BR"/>
        </w:rPr>
        <w:t>deveráser</w:t>
      </w:r>
      <w:proofErr w:type="spellEnd"/>
      <w:r w:rsidR="007A3E52">
        <w:rPr>
          <w:rFonts w:ascii="Calibri" w:eastAsia="Times New Roman" w:hAnsi="Calibri" w:cs="Calibri"/>
          <w:color w:val="000000"/>
          <w:lang w:eastAsia="pt-BR"/>
        </w:rPr>
        <w:t xml:space="preserve"> usada a RC especificada</w:t>
      </w:r>
    </w:p>
    <w:p w14:paraId="55C54FDB" w14:textId="6FF81213" w:rsidR="00424078" w:rsidRDefault="00424078" w:rsidP="00CA591A">
      <w:pPr>
        <w:ind w:left="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42407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819F2">
        <w:rPr>
          <w:rFonts w:ascii="Calibri" w:eastAsia="Times New Roman" w:hAnsi="Calibri" w:cs="Calibri"/>
          <w:color w:val="000000"/>
          <w:lang w:eastAsia="pt-BR"/>
        </w:rPr>
        <w:t>A La Carte Sexy Hot e Playboy</w:t>
      </w:r>
      <w:r>
        <w:rPr>
          <w:rFonts w:ascii="Calibri" w:eastAsia="Times New Roman" w:hAnsi="Calibri" w:cs="Calibri"/>
          <w:color w:val="000000"/>
          <w:lang w:eastAsia="pt-BR"/>
        </w:rPr>
        <w:t xml:space="preserve">: </w:t>
      </w:r>
      <w:r w:rsidR="007A3E52">
        <w:rPr>
          <w:rFonts w:ascii="Calibri" w:eastAsia="Times New Roman" w:hAnsi="Calibri" w:cs="Calibri"/>
          <w:color w:val="000000"/>
          <w:lang w:eastAsia="pt-BR"/>
        </w:rPr>
        <w:t xml:space="preserve">Será um novo produto </w:t>
      </w:r>
    </w:p>
    <w:p w14:paraId="5CF5C2D7" w14:textId="705A32E1" w:rsidR="00424078" w:rsidRDefault="00424078" w:rsidP="00CA591A">
      <w:pPr>
        <w:ind w:left="0"/>
        <w:rPr>
          <w:rFonts w:ascii="Calibri" w:eastAsia="Times New Roman" w:hAnsi="Calibri" w:cs="Calibri"/>
          <w:color w:val="000000"/>
          <w:lang w:eastAsia="pt-BR"/>
        </w:rPr>
      </w:pPr>
    </w:p>
    <w:p w14:paraId="2015DFC6" w14:textId="128A29AB" w:rsidR="00424078" w:rsidRDefault="00424078" w:rsidP="00424078">
      <w:pPr>
        <w:pStyle w:val="Heading2"/>
        <w:numPr>
          <w:ilvl w:val="0"/>
          <w:numId w:val="0"/>
        </w:numPr>
        <w:ind w:left="792"/>
      </w:pPr>
      <w:r>
        <w:t>Exibição em fatura:</w:t>
      </w:r>
    </w:p>
    <w:p w14:paraId="596D43D6" w14:textId="272A9EB2" w:rsidR="00424078" w:rsidRDefault="00424078" w:rsidP="00424078"/>
    <w:p w14:paraId="2916E383" w14:textId="0102A435" w:rsidR="00424078" w:rsidRDefault="00424078" w:rsidP="00424078">
      <w:r>
        <w:t>Os descontos, quando temporários, serão exibidos na fatura na seção “Descontos temporários”:</w:t>
      </w:r>
    </w:p>
    <w:p w14:paraId="5D622A7E" w14:textId="2DC5E799" w:rsidR="00424078" w:rsidRDefault="00424078" w:rsidP="00424078"/>
    <w:p w14:paraId="1C5292CE" w14:textId="328FDFCD" w:rsidR="00424078" w:rsidRPr="00424078" w:rsidRDefault="00424078" w:rsidP="00424078">
      <w:pPr>
        <w:ind w:left="0"/>
      </w:pPr>
      <w:r>
        <w:rPr>
          <w:noProof/>
          <w:lang w:eastAsia="pt-BR"/>
        </w:rPr>
        <w:drawing>
          <wp:inline distT="0" distB="0" distL="0" distR="0" wp14:anchorId="54898547" wp14:editId="47465C0C">
            <wp:extent cx="6210935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8A6" w14:textId="4B1A09B1" w:rsidR="00424078" w:rsidRDefault="00424078" w:rsidP="00CA591A">
      <w:pPr>
        <w:ind w:left="0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A8D8D47" wp14:editId="437197C3">
            <wp:extent cx="50387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BB52" w14:textId="074E3DE7" w:rsidR="00424078" w:rsidRDefault="00424078" w:rsidP="00CA591A">
      <w:pPr>
        <w:ind w:left="0"/>
        <w:rPr>
          <w:sz w:val="20"/>
          <w:szCs w:val="20"/>
        </w:rPr>
      </w:pPr>
    </w:p>
    <w:p w14:paraId="5FA96BA2" w14:textId="77777777" w:rsidR="00424078" w:rsidRPr="003C2FD3" w:rsidRDefault="00424078" w:rsidP="00CA591A">
      <w:pPr>
        <w:ind w:left="0"/>
        <w:rPr>
          <w:sz w:val="20"/>
          <w:szCs w:val="20"/>
        </w:rPr>
      </w:pPr>
    </w:p>
    <w:sectPr w:rsidR="00424078" w:rsidRPr="003C2FD3" w:rsidSect="00CB22F3">
      <w:headerReference w:type="default" r:id="rId14"/>
      <w:footerReference w:type="default" r:id="rId15"/>
      <w:pgSz w:w="11906" w:h="16838"/>
      <w:pgMar w:top="568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B039C" w14:textId="77777777" w:rsidR="00A9390F" w:rsidRDefault="00A9390F" w:rsidP="0074752B">
      <w:r>
        <w:separator/>
      </w:r>
    </w:p>
  </w:endnote>
  <w:endnote w:type="continuationSeparator" w:id="0">
    <w:p w14:paraId="38B71312" w14:textId="77777777" w:rsidR="00A9390F" w:rsidRDefault="00A9390F" w:rsidP="0074752B">
      <w:r>
        <w:continuationSeparator/>
      </w:r>
    </w:p>
  </w:endnote>
  <w:endnote w:type="continuationNotice" w:id="1">
    <w:p w14:paraId="1C7C1FD8" w14:textId="77777777" w:rsidR="00A9390F" w:rsidRDefault="00A939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7E4BF" w14:textId="77777777" w:rsidR="00F31F9F" w:rsidRDefault="00F31F9F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306"/>
    </w:tblGrid>
    <w:tr w:rsidR="00F31F9F" w:rsidRPr="00F633B9" w14:paraId="08C2B951" w14:textId="77777777" w:rsidTr="00FD1A0E">
      <w:tc>
        <w:tcPr>
          <w:tcW w:w="5000" w:type="pct"/>
          <w:tcBorders>
            <w:top w:val="single" w:sz="4" w:space="0" w:color="auto"/>
          </w:tcBorders>
        </w:tcPr>
        <w:p w14:paraId="133F3F98" w14:textId="77777777" w:rsidR="00F31F9F" w:rsidRPr="00F633B9" w:rsidRDefault="00F31F9F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 xml:space="preserve">Versão do </w:t>
          </w:r>
          <w:proofErr w:type="spellStart"/>
          <w:r>
            <w:rPr>
              <w:rStyle w:val="PageNumber"/>
              <w:snapToGrid w:val="0"/>
              <w:sz w:val="18"/>
            </w:rPr>
            <w:t>template</w:t>
          </w:r>
          <w:proofErr w:type="spellEnd"/>
          <w:r>
            <w:rPr>
              <w:rStyle w:val="PageNumber"/>
              <w:snapToGrid w:val="0"/>
              <w:sz w:val="18"/>
            </w:rPr>
            <w:t>: 2.0</w:t>
          </w:r>
        </w:p>
        <w:p w14:paraId="7C775347" w14:textId="77777777" w:rsidR="00F31F9F" w:rsidRPr="00F633B9" w:rsidRDefault="00F31F9F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</w:t>
          </w:r>
          <w:proofErr w:type="spellStart"/>
          <w:r w:rsidRPr="00F633B9">
            <w:rPr>
              <w:rStyle w:val="PageNumber"/>
              <w:snapToGrid w:val="0"/>
              <w:sz w:val="18"/>
            </w:rPr>
            <w:t>Template</w:t>
          </w:r>
          <w:proofErr w:type="spellEnd"/>
          <w:r w:rsidRPr="00F633B9">
            <w:rPr>
              <w:rStyle w:val="PageNumber"/>
              <w:snapToGrid w:val="0"/>
              <w:sz w:val="18"/>
            </w:rPr>
            <w:t xml:space="preserve">: </w:t>
          </w:r>
          <w:r>
            <w:rPr>
              <w:rStyle w:val="PageNumber"/>
              <w:snapToGrid w:val="0"/>
              <w:sz w:val="18"/>
            </w:rPr>
            <w:t>17/12/2013</w:t>
          </w:r>
        </w:p>
      </w:tc>
    </w:tr>
  </w:tbl>
  <w:p w14:paraId="314C08E8" w14:textId="28159776" w:rsidR="00F31F9F" w:rsidRDefault="00F31F9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7A02FB">
      <w:rPr>
        <w:rStyle w:val="PageNumber"/>
        <w:noProof/>
        <w:snapToGrid w:val="0"/>
        <w:sz w:val="18"/>
        <w:szCs w:val="18"/>
      </w:rPr>
      <w:t>4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7A02FB">
      <w:rPr>
        <w:rStyle w:val="PageNumber"/>
        <w:noProof/>
        <w:snapToGrid w:val="0"/>
        <w:sz w:val="18"/>
        <w:szCs w:val="18"/>
      </w:rPr>
      <w:t>4</w:t>
    </w:r>
    <w:r w:rsidRPr="003E2D6A">
      <w:rPr>
        <w:rStyle w:val="PageNumber"/>
        <w:snapToGrid w:val="0"/>
        <w:sz w:val="18"/>
        <w:szCs w:val="18"/>
      </w:rPr>
      <w:fldChar w:fldCharType="end"/>
    </w:r>
  </w:p>
  <w:p w14:paraId="4CFE73C3" w14:textId="77777777" w:rsidR="00F31F9F" w:rsidRDefault="00F31F9F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D1598" w14:textId="77777777" w:rsidR="00A9390F" w:rsidRDefault="00A9390F" w:rsidP="0074752B">
      <w:r>
        <w:separator/>
      </w:r>
    </w:p>
  </w:footnote>
  <w:footnote w:type="continuationSeparator" w:id="0">
    <w:p w14:paraId="4DEF2825" w14:textId="77777777" w:rsidR="00A9390F" w:rsidRDefault="00A9390F" w:rsidP="0074752B">
      <w:r>
        <w:continuationSeparator/>
      </w:r>
    </w:p>
  </w:footnote>
  <w:footnote w:type="continuationNotice" w:id="1">
    <w:p w14:paraId="480C728E" w14:textId="77777777" w:rsidR="00A9390F" w:rsidRDefault="00A939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38BF0" w14:textId="77777777" w:rsidR="00F31F9F" w:rsidRDefault="00F31F9F">
    <w:pPr>
      <w:pStyle w:val="Header"/>
    </w:pPr>
  </w:p>
  <w:p w14:paraId="3C4C30EF" w14:textId="77777777" w:rsidR="00F31F9F" w:rsidRDefault="00F31F9F" w:rsidP="00747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5CC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E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40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360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9E0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AF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9A8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18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CA4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6F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075E"/>
    <w:multiLevelType w:val="hybridMultilevel"/>
    <w:tmpl w:val="7CF8DC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364342"/>
    <w:multiLevelType w:val="hybridMultilevel"/>
    <w:tmpl w:val="E418E9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3C81EE6"/>
    <w:multiLevelType w:val="hybridMultilevel"/>
    <w:tmpl w:val="4F26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82C68"/>
    <w:multiLevelType w:val="hybridMultilevel"/>
    <w:tmpl w:val="8DB4A6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EC3665"/>
    <w:multiLevelType w:val="hybridMultilevel"/>
    <w:tmpl w:val="37FC49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CC81697"/>
    <w:multiLevelType w:val="hybridMultilevel"/>
    <w:tmpl w:val="5C9664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CE856F9"/>
    <w:multiLevelType w:val="hybridMultilevel"/>
    <w:tmpl w:val="A3FEA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753E77"/>
    <w:multiLevelType w:val="hybridMultilevel"/>
    <w:tmpl w:val="ED30DB3A"/>
    <w:lvl w:ilvl="0" w:tplc="B9322C8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73A04F5"/>
    <w:multiLevelType w:val="hybridMultilevel"/>
    <w:tmpl w:val="63226B9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0" w15:restartNumberingAfterBreak="0">
    <w:nsid w:val="62DA0CCD"/>
    <w:multiLevelType w:val="hybridMultilevel"/>
    <w:tmpl w:val="97ECD8C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5"/>
  </w:num>
  <w:num w:numId="19">
    <w:abstractNumId w:val="20"/>
  </w:num>
  <w:num w:numId="20">
    <w:abstractNumId w:val="13"/>
  </w:num>
  <w:num w:numId="21">
    <w:abstractNumId w:val="11"/>
  </w:num>
  <w:num w:numId="22">
    <w:abstractNumId w:val="11"/>
  </w:num>
  <w:num w:numId="23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B"/>
    <w:rsid w:val="00002578"/>
    <w:rsid w:val="00002F34"/>
    <w:rsid w:val="000052F9"/>
    <w:rsid w:val="000053AE"/>
    <w:rsid w:val="00006825"/>
    <w:rsid w:val="00010D7A"/>
    <w:rsid w:val="0001110C"/>
    <w:rsid w:val="00011113"/>
    <w:rsid w:val="00013E4E"/>
    <w:rsid w:val="000147DF"/>
    <w:rsid w:val="000170AA"/>
    <w:rsid w:val="00017417"/>
    <w:rsid w:val="00021276"/>
    <w:rsid w:val="0002205C"/>
    <w:rsid w:val="000253E7"/>
    <w:rsid w:val="00026418"/>
    <w:rsid w:val="00026599"/>
    <w:rsid w:val="00032FA9"/>
    <w:rsid w:val="00033318"/>
    <w:rsid w:val="00034F3C"/>
    <w:rsid w:val="0003736B"/>
    <w:rsid w:val="00041FE0"/>
    <w:rsid w:val="000420C2"/>
    <w:rsid w:val="000459CB"/>
    <w:rsid w:val="00045CC8"/>
    <w:rsid w:val="00046805"/>
    <w:rsid w:val="0004710D"/>
    <w:rsid w:val="00047D15"/>
    <w:rsid w:val="00050CC8"/>
    <w:rsid w:val="00051AB8"/>
    <w:rsid w:val="00055FCB"/>
    <w:rsid w:val="00060646"/>
    <w:rsid w:val="0006684E"/>
    <w:rsid w:val="00070A07"/>
    <w:rsid w:val="00071D42"/>
    <w:rsid w:val="000721F5"/>
    <w:rsid w:val="00074695"/>
    <w:rsid w:val="00074BDE"/>
    <w:rsid w:val="00075823"/>
    <w:rsid w:val="00080A4C"/>
    <w:rsid w:val="000814D7"/>
    <w:rsid w:val="00083CE7"/>
    <w:rsid w:val="00091555"/>
    <w:rsid w:val="0009271A"/>
    <w:rsid w:val="00092D3E"/>
    <w:rsid w:val="00096066"/>
    <w:rsid w:val="0009670A"/>
    <w:rsid w:val="000969B5"/>
    <w:rsid w:val="00097F40"/>
    <w:rsid w:val="000A0418"/>
    <w:rsid w:val="000A3020"/>
    <w:rsid w:val="000A326A"/>
    <w:rsid w:val="000A5B81"/>
    <w:rsid w:val="000A609A"/>
    <w:rsid w:val="000B5C3C"/>
    <w:rsid w:val="000B7E49"/>
    <w:rsid w:val="000C1F33"/>
    <w:rsid w:val="000C4ED0"/>
    <w:rsid w:val="000C7E17"/>
    <w:rsid w:val="000D0163"/>
    <w:rsid w:val="000D072D"/>
    <w:rsid w:val="000D2D18"/>
    <w:rsid w:val="000D515D"/>
    <w:rsid w:val="000D60B2"/>
    <w:rsid w:val="000D62B7"/>
    <w:rsid w:val="000D6679"/>
    <w:rsid w:val="000E4083"/>
    <w:rsid w:val="000F34BA"/>
    <w:rsid w:val="000F3925"/>
    <w:rsid w:val="000F6B5D"/>
    <w:rsid w:val="000F715C"/>
    <w:rsid w:val="001028F2"/>
    <w:rsid w:val="001033C0"/>
    <w:rsid w:val="0010484A"/>
    <w:rsid w:val="0010565D"/>
    <w:rsid w:val="00105F02"/>
    <w:rsid w:val="00106B92"/>
    <w:rsid w:val="00107583"/>
    <w:rsid w:val="00110486"/>
    <w:rsid w:val="00114D25"/>
    <w:rsid w:val="00115EB7"/>
    <w:rsid w:val="001162A6"/>
    <w:rsid w:val="001164B1"/>
    <w:rsid w:val="0011693C"/>
    <w:rsid w:val="00117DAD"/>
    <w:rsid w:val="001225A8"/>
    <w:rsid w:val="0012443A"/>
    <w:rsid w:val="001266C9"/>
    <w:rsid w:val="001363EF"/>
    <w:rsid w:val="00141615"/>
    <w:rsid w:val="0014180B"/>
    <w:rsid w:val="00141DBB"/>
    <w:rsid w:val="00143520"/>
    <w:rsid w:val="0014392E"/>
    <w:rsid w:val="0014499A"/>
    <w:rsid w:val="00145F10"/>
    <w:rsid w:val="00147B24"/>
    <w:rsid w:val="001509CB"/>
    <w:rsid w:val="00151415"/>
    <w:rsid w:val="0015222E"/>
    <w:rsid w:val="00153076"/>
    <w:rsid w:val="00154D38"/>
    <w:rsid w:val="00160C67"/>
    <w:rsid w:val="00162C55"/>
    <w:rsid w:val="00162ECC"/>
    <w:rsid w:val="00165953"/>
    <w:rsid w:val="00165E89"/>
    <w:rsid w:val="001678B8"/>
    <w:rsid w:val="001707BF"/>
    <w:rsid w:val="001714B2"/>
    <w:rsid w:val="0017158D"/>
    <w:rsid w:val="00172A91"/>
    <w:rsid w:val="001734D7"/>
    <w:rsid w:val="001744DB"/>
    <w:rsid w:val="0017614D"/>
    <w:rsid w:val="00176220"/>
    <w:rsid w:val="001827DD"/>
    <w:rsid w:val="0018434F"/>
    <w:rsid w:val="00185B22"/>
    <w:rsid w:val="00185F52"/>
    <w:rsid w:val="00186FEB"/>
    <w:rsid w:val="00193019"/>
    <w:rsid w:val="00193450"/>
    <w:rsid w:val="001939BF"/>
    <w:rsid w:val="00196BE2"/>
    <w:rsid w:val="0019790B"/>
    <w:rsid w:val="001A0C79"/>
    <w:rsid w:val="001A17C3"/>
    <w:rsid w:val="001A3478"/>
    <w:rsid w:val="001A6309"/>
    <w:rsid w:val="001B0173"/>
    <w:rsid w:val="001B132E"/>
    <w:rsid w:val="001B2F5B"/>
    <w:rsid w:val="001B38B5"/>
    <w:rsid w:val="001B3BA8"/>
    <w:rsid w:val="001B40C8"/>
    <w:rsid w:val="001B460A"/>
    <w:rsid w:val="001B580F"/>
    <w:rsid w:val="001B71C4"/>
    <w:rsid w:val="001C3572"/>
    <w:rsid w:val="001C4042"/>
    <w:rsid w:val="001C61ED"/>
    <w:rsid w:val="001C6DF3"/>
    <w:rsid w:val="001D0632"/>
    <w:rsid w:val="001D3482"/>
    <w:rsid w:val="001D5EC7"/>
    <w:rsid w:val="001D7F75"/>
    <w:rsid w:val="001E15CE"/>
    <w:rsid w:val="001E3A41"/>
    <w:rsid w:val="001E4A6A"/>
    <w:rsid w:val="001E7BF8"/>
    <w:rsid w:val="001F1BB6"/>
    <w:rsid w:val="00201334"/>
    <w:rsid w:val="00203B9E"/>
    <w:rsid w:val="00206972"/>
    <w:rsid w:val="0020740E"/>
    <w:rsid w:val="00212634"/>
    <w:rsid w:val="00217085"/>
    <w:rsid w:val="00221D64"/>
    <w:rsid w:val="0022289B"/>
    <w:rsid w:val="00222B5E"/>
    <w:rsid w:val="0022396B"/>
    <w:rsid w:val="0022460B"/>
    <w:rsid w:val="00224DD5"/>
    <w:rsid w:val="002279BA"/>
    <w:rsid w:val="002301CD"/>
    <w:rsid w:val="00235764"/>
    <w:rsid w:val="00236C53"/>
    <w:rsid w:val="00240A3F"/>
    <w:rsid w:val="00241C0F"/>
    <w:rsid w:val="002434B2"/>
    <w:rsid w:val="00246549"/>
    <w:rsid w:val="002507EB"/>
    <w:rsid w:val="00251CF1"/>
    <w:rsid w:val="00252656"/>
    <w:rsid w:val="002542BD"/>
    <w:rsid w:val="00255A49"/>
    <w:rsid w:val="00260730"/>
    <w:rsid w:val="002614B1"/>
    <w:rsid w:val="00261F77"/>
    <w:rsid w:val="0026410A"/>
    <w:rsid w:val="00264C29"/>
    <w:rsid w:val="00270434"/>
    <w:rsid w:val="00271DA6"/>
    <w:rsid w:val="00272F43"/>
    <w:rsid w:val="002751F3"/>
    <w:rsid w:val="002751FE"/>
    <w:rsid w:val="002764C0"/>
    <w:rsid w:val="002774BC"/>
    <w:rsid w:val="00277549"/>
    <w:rsid w:val="002824F4"/>
    <w:rsid w:val="00283E31"/>
    <w:rsid w:val="00284186"/>
    <w:rsid w:val="002909B5"/>
    <w:rsid w:val="002919C7"/>
    <w:rsid w:val="00292398"/>
    <w:rsid w:val="00293C91"/>
    <w:rsid w:val="002954DF"/>
    <w:rsid w:val="002A3B27"/>
    <w:rsid w:val="002A5B59"/>
    <w:rsid w:val="002B0ED9"/>
    <w:rsid w:val="002B1A15"/>
    <w:rsid w:val="002B2A68"/>
    <w:rsid w:val="002B5463"/>
    <w:rsid w:val="002C21F1"/>
    <w:rsid w:val="002C2A4B"/>
    <w:rsid w:val="002C413B"/>
    <w:rsid w:val="002C4207"/>
    <w:rsid w:val="002C5A32"/>
    <w:rsid w:val="002C71E2"/>
    <w:rsid w:val="002D0774"/>
    <w:rsid w:val="002D0A80"/>
    <w:rsid w:val="002D1594"/>
    <w:rsid w:val="002D23CD"/>
    <w:rsid w:val="002D695B"/>
    <w:rsid w:val="002E671C"/>
    <w:rsid w:val="002E6D39"/>
    <w:rsid w:val="002E7D50"/>
    <w:rsid w:val="002F0DC4"/>
    <w:rsid w:val="002F2786"/>
    <w:rsid w:val="002F3466"/>
    <w:rsid w:val="002F41C0"/>
    <w:rsid w:val="002F52E0"/>
    <w:rsid w:val="00302408"/>
    <w:rsid w:val="003044F9"/>
    <w:rsid w:val="0030493E"/>
    <w:rsid w:val="003067CE"/>
    <w:rsid w:val="00313C41"/>
    <w:rsid w:val="00313E39"/>
    <w:rsid w:val="00313FF8"/>
    <w:rsid w:val="0031503C"/>
    <w:rsid w:val="00316758"/>
    <w:rsid w:val="00316F5D"/>
    <w:rsid w:val="00321139"/>
    <w:rsid w:val="00325AA6"/>
    <w:rsid w:val="003300DA"/>
    <w:rsid w:val="003309EF"/>
    <w:rsid w:val="0033199C"/>
    <w:rsid w:val="00331C67"/>
    <w:rsid w:val="003325AC"/>
    <w:rsid w:val="00333DC8"/>
    <w:rsid w:val="00334DAB"/>
    <w:rsid w:val="003356DD"/>
    <w:rsid w:val="003358F7"/>
    <w:rsid w:val="0034045F"/>
    <w:rsid w:val="0034154F"/>
    <w:rsid w:val="00342F5D"/>
    <w:rsid w:val="00343CAD"/>
    <w:rsid w:val="00344F4B"/>
    <w:rsid w:val="00346835"/>
    <w:rsid w:val="003508F7"/>
    <w:rsid w:val="00352E96"/>
    <w:rsid w:val="003546F8"/>
    <w:rsid w:val="00355E3D"/>
    <w:rsid w:val="003606C3"/>
    <w:rsid w:val="00360941"/>
    <w:rsid w:val="00361BA4"/>
    <w:rsid w:val="00362D81"/>
    <w:rsid w:val="003630EB"/>
    <w:rsid w:val="00363B12"/>
    <w:rsid w:val="00365B51"/>
    <w:rsid w:val="003669D9"/>
    <w:rsid w:val="00370644"/>
    <w:rsid w:val="0037586B"/>
    <w:rsid w:val="003767CD"/>
    <w:rsid w:val="00386C8E"/>
    <w:rsid w:val="003912E2"/>
    <w:rsid w:val="00393977"/>
    <w:rsid w:val="00394DDD"/>
    <w:rsid w:val="003970CE"/>
    <w:rsid w:val="003A041A"/>
    <w:rsid w:val="003A0A99"/>
    <w:rsid w:val="003A1EA2"/>
    <w:rsid w:val="003A3003"/>
    <w:rsid w:val="003A3488"/>
    <w:rsid w:val="003A37A5"/>
    <w:rsid w:val="003A44FB"/>
    <w:rsid w:val="003A4E5A"/>
    <w:rsid w:val="003A53EF"/>
    <w:rsid w:val="003B0CA2"/>
    <w:rsid w:val="003B1F9A"/>
    <w:rsid w:val="003B4D1E"/>
    <w:rsid w:val="003B5367"/>
    <w:rsid w:val="003C0EC9"/>
    <w:rsid w:val="003C2FD3"/>
    <w:rsid w:val="003C6E15"/>
    <w:rsid w:val="003D130F"/>
    <w:rsid w:val="003D222E"/>
    <w:rsid w:val="003D26E6"/>
    <w:rsid w:val="003D52BB"/>
    <w:rsid w:val="003E0482"/>
    <w:rsid w:val="003E20E5"/>
    <w:rsid w:val="003E3409"/>
    <w:rsid w:val="003E42BC"/>
    <w:rsid w:val="003E43A8"/>
    <w:rsid w:val="003E49C7"/>
    <w:rsid w:val="003E76D6"/>
    <w:rsid w:val="003F2C93"/>
    <w:rsid w:val="003F30DF"/>
    <w:rsid w:val="003F3B4B"/>
    <w:rsid w:val="003F679E"/>
    <w:rsid w:val="003F7217"/>
    <w:rsid w:val="003F7A6B"/>
    <w:rsid w:val="00400304"/>
    <w:rsid w:val="00403BB1"/>
    <w:rsid w:val="00404528"/>
    <w:rsid w:val="00404624"/>
    <w:rsid w:val="0040592A"/>
    <w:rsid w:val="004127D9"/>
    <w:rsid w:val="00412F09"/>
    <w:rsid w:val="00414762"/>
    <w:rsid w:val="004151EE"/>
    <w:rsid w:val="004161C3"/>
    <w:rsid w:val="004161ED"/>
    <w:rsid w:val="00416AE5"/>
    <w:rsid w:val="00416AED"/>
    <w:rsid w:val="00424078"/>
    <w:rsid w:val="00426179"/>
    <w:rsid w:val="00431345"/>
    <w:rsid w:val="004314E4"/>
    <w:rsid w:val="0043611A"/>
    <w:rsid w:val="004362DF"/>
    <w:rsid w:val="00437198"/>
    <w:rsid w:val="00442281"/>
    <w:rsid w:val="0044423E"/>
    <w:rsid w:val="00444E60"/>
    <w:rsid w:val="004466C9"/>
    <w:rsid w:val="00446D18"/>
    <w:rsid w:val="00450260"/>
    <w:rsid w:val="00451BA9"/>
    <w:rsid w:val="00452643"/>
    <w:rsid w:val="00460BF0"/>
    <w:rsid w:val="00462319"/>
    <w:rsid w:val="00462DB6"/>
    <w:rsid w:val="004665B0"/>
    <w:rsid w:val="00466EB8"/>
    <w:rsid w:val="0047039A"/>
    <w:rsid w:val="00470409"/>
    <w:rsid w:val="00470733"/>
    <w:rsid w:val="00470AD6"/>
    <w:rsid w:val="00472BC2"/>
    <w:rsid w:val="00473D76"/>
    <w:rsid w:val="004758E9"/>
    <w:rsid w:val="00476B9F"/>
    <w:rsid w:val="00477750"/>
    <w:rsid w:val="0048282F"/>
    <w:rsid w:val="004847C8"/>
    <w:rsid w:val="00486823"/>
    <w:rsid w:val="004914CD"/>
    <w:rsid w:val="00492A5D"/>
    <w:rsid w:val="004939B7"/>
    <w:rsid w:val="00494888"/>
    <w:rsid w:val="0049666B"/>
    <w:rsid w:val="004A1D36"/>
    <w:rsid w:val="004A6315"/>
    <w:rsid w:val="004A679C"/>
    <w:rsid w:val="004A702F"/>
    <w:rsid w:val="004B3FA5"/>
    <w:rsid w:val="004B4D66"/>
    <w:rsid w:val="004B591C"/>
    <w:rsid w:val="004C2554"/>
    <w:rsid w:val="004C35F8"/>
    <w:rsid w:val="004C3AF5"/>
    <w:rsid w:val="004C7812"/>
    <w:rsid w:val="004D76A9"/>
    <w:rsid w:val="004D7C76"/>
    <w:rsid w:val="004E0F01"/>
    <w:rsid w:val="004E1515"/>
    <w:rsid w:val="004E45A4"/>
    <w:rsid w:val="004E58B3"/>
    <w:rsid w:val="004E6726"/>
    <w:rsid w:val="004F1464"/>
    <w:rsid w:val="004F1E75"/>
    <w:rsid w:val="004F4D6C"/>
    <w:rsid w:val="004F56F1"/>
    <w:rsid w:val="004F583F"/>
    <w:rsid w:val="004F66FD"/>
    <w:rsid w:val="00501598"/>
    <w:rsid w:val="0050246D"/>
    <w:rsid w:val="00503661"/>
    <w:rsid w:val="005041C5"/>
    <w:rsid w:val="00510C81"/>
    <w:rsid w:val="00510E7A"/>
    <w:rsid w:val="00511436"/>
    <w:rsid w:val="00512B2A"/>
    <w:rsid w:val="005134A6"/>
    <w:rsid w:val="00516200"/>
    <w:rsid w:val="00516814"/>
    <w:rsid w:val="00520454"/>
    <w:rsid w:val="005219ED"/>
    <w:rsid w:val="00533670"/>
    <w:rsid w:val="00533F30"/>
    <w:rsid w:val="005400A0"/>
    <w:rsid w:val="005403A9"/>
    <w:rsid w:val="0054739A"/>
    <w:rsid w:val="00547BE0"/>
    <w:rsid w:val="005518B9"/>
    <w:rsid w:val="00552764"/>
    <w:rsid w:val="00553508"/>
    <w:rsid w:val="00553D1D"/>
    <w:rsid w:val="0055410E"/>
    <w:rsid w:val="005575BD"/>
    <w:rsid w:val="00561AF5"/>
    <w:rsid w:val="0056234A"/>
    <w:rsid w:val="00562FDA"/>
    <w:rsid w:val="0056612C"/>
    <w:rsid w:val="00567162"/>
    <w:rsid w:val="00570E84"/>
    <w:rsid w:val="00571F39"/>
    <w:rsid w:val="005749BB"/>
    <w:rsid w:val="00574B19"/>
    <w:rsid w:val="00577936"/>
    <w:rsid w:val="00581EAC"/>
    <w:rsid w:val="00582671"/>
    <w:rsid w:val="00585CC1"/>
    <w:rsid w:val="0058730A"/>
    <w:rsid w:val="00590360"/>
    <w:rsid w:val="00590E0A"/>
    <w:rsid w:val="00592826"/>
    <w:rsid w:val="0059592A"/>
    <w:rsid w:val="00595FA5"/>
    <w:rsid w:val="00596B6B"/>
    <w:rsid w:val="00597C37"/>
    <w:rsid w:val="005A181B"/>
    <w:rsid w:val="005A1876"/>
    <w:rsid w:val="005A1AEC"/>
    <w:rsid w:val="005A594D"/>
    <w:rsid w:val="005A7E73"/>
    <w:rsid w:val="005B0024"/>
    <w:rsid w:val="005B0CC0"/>
    <w:rsid w:val="005B0D74"/>
    <w:rsid w:val="005B28EA"/>
    <w:rsid w:val="005B2CC6"/>
    <w:rsid w:val="005B2D0B"/>
    <w:rsid w:val="005B49D0"/>
    <w:rsid w:val="005C2E1A"/>
    <w:rsid w:val="005C3EEF"/>
    <w:rsid w:val="005C5938"/>
    <w:rsid w:val="005C6F9D"/>
    <w:rsid w:val="005D74BD"/>
    <w:rsid w:val="005E562B"/>
    <w:rsid w:val="005E5E7E"/>
    <w:rsid w:val="005E613A"/>
    <w:rsid w:val="005E6D3F"/>
    <w:rsid w:val="005F0262"/>
    <w:rsid w:val="005F1573"/>
    <w:rsid w:val="005F205D"/>
    <w:rsid w:val="005F41F3"/>
    <w:rsid w:val="005F4744"/>
    <w:rsid w:val="005F4771"/>
    <w:rsid w:val="005F5520"/>
    <w:rsid w:val="005F7123"/>
    <w:rsid w:val="00601058"/>
    <w:rsid w:val="00602DA2"/>
    <w:rsid w:val="006034AD"/>
    <w:rsid w:val="006038DB"/>
    <w:rsid w:val="00604652"/>
    <w:rsid w:val="00604E50"/>
    <w:rsid w:val="00607058"/>
    <w:rsid w:val="00607DDD"/>
    <w:rsid w:val="0061107E"/>
    <w:rsid w:val="00613B4C"/>
    <w:rsid w:val="0061531C"/>
    <w:rsid w:val="00616B8D"/>
    <w:rsid w:val="006172D7"/>
    <w:rsid w:val="006174A7"/>
    <w:rsid w:val="0061755E"/>
    <w:rsid w:val="00620A19"/>
    <w:rsid w:val="006246B9"/>
    <w:rsid w:val="006257CF"/>
    <w:rsid w:val="0063223F"/>
    <w:rsid w:val="006334E8"/>
    <w:rsid w:val="006403D7"/>
    <w:rsid w:val="0064189B"/>
    <w:rsid w:val="00642B36"/>
    <w:rsid w:val="00643314"/>
    <w:rsid w:val="00643892"/>
    <w:rsid w:val="00647DFF"/>
    <w:rsid w:val="00650A43"/>
    <w:rsid w:val="00651669"/>
    <w:rsid w:val="00655D49"/>
    <w:rsid w:val="00656184"/>
    <w:rsid w:val="00656285"/>
    <w:rsid w:val="00657426"/>
    <w:rsid w:val="00661E8A"/>
    <w:rsid w:val="00665186"/>
    <w:rsid w:val="00665C33"/>
    <w:rsid w:val="006716F1"/>
    <w:rsid w:val="00674AFB"/>
    <w:rsid w:val="0067623B"/>
    <w:rsid w:val="00680BD6"/>
    <w:rsid w:val="00680C7F"/>
    <w:rsid w:val="0068116E"/>
    <w:rsid w:val="00681527"/>
    <w:rsid w:val="006828A9"/>
    <w:rsid w:val="00685208"/>
    <w:rsid w:val="006856C5"/>
    <w:rsid w:val="00686108"/>
    <w:rsid w:val="006906EE"/>
    <w:rsid w:val="006947BC"/>
    <w:rsid w:val="0069527C"/>
    <w:rsid w:val="006966E7"/>
    <w:rsid w:val="00696EF4"/>
    <w:rsid w:val="006A2F58"/>
    <w:rsid w:val="006A55DA"/>
    <w:rsid w:val="006A73AA"/>
    <w:rsid w:val="006A7AB1"/>
    <w:rsid w:val="006B012C"/>
    <w:rsid w:val="006B09C8"/>
    <w:rsid w:val="006B27A9"/>
    <w:rsid w:val="006C17B2"/>
    <w:rsid w:val="006C5B4C"/>
    <w:rsid w:val="006C612E"/>
    <w:rsid w:val="006C673D"/>
    <w:rsid w:val="006C7111"/>
    <w:rsid w:val="006D76A6"/>
    <w:rsid w:val="006D7773"/>
    <w:rsid w:val="006D7836"/>
    <w:rsid w:val="006E0441"/>
    <w:rsid w:val="006E04CF"/>
    <w:rsid w:val="006E18EF"/>
    <w:rsid w:val="006E47B3"/>
    <w:rsid w:val="006E4A96"/>
    <w:rsid w:val="006E4E2C"/>
    <w:rsid w:val="006E4E3D"/>
    <w:rsid w:val="006E7D12"/>
    <w:rsid w:val="006F0F45"/>
    <w:rsid w:val="006F0FE2"/>
    <w:rsid w:val="006F3308"/>
    <w:rsid w:val="006F42B8"/>
    <w:rsid w:val="006F57A2"/>
    <w:rsid w:val="006F5F66"/>
    <w:rsid w:val="006F6AE1"/>
    <w:rsid w:val="00702E8D"/>
    <w:rsid w:val="0070360D"/>
    <w:rsid w:val="007039FF"/>
    <w:rsid w:val="00703EDC"/>
    <w:rsid w:val="0070471E"/>
    <w:rsid w:val="00704BFF"/>
    <w:rsid w:val="00711D59"/>
    <w:rsid w:val="007120F0"/>
    <w:rsid w:val="00713C42"/>
    <w:rsid w:val="00717EE3"/>
    <w:rsid w:val="007216EB"/>
    <w:rsid w:val="00721863"/>
    <w:rsid w:val="00723136"/>
    <w:rsid w:val="0072367A"/>
    <w:rsid w:val="00724992"/>
    <w:rsid w:val="00725E62"/>
    <w:rsid w:val="00733ADF"/>
    <w:rsid w:val="00737463"/>
    <w:rsid w:val="00740817"/>
    <w:rsid w:val="0074122A"/>
    <w:rsid w:val="00742C0A"/>
    <w:rsid w:val="00744110"/>
    <w:rsid w:val="00745C1E"/>
    <w:rsid w:val="00746F48"/>
    <w:rsid w:val="00747158"/>
    <w:rsid w:val="0074731B"/>
    <w:rsid w:val="0074752B"/>
    <w:rsid w:val="00747786"/>
    <w:rsid w:val="0075371F"/>
    <w:rsid w:val="00754D43"/>
    <w:rsid w:val="00754F8D"/>
    <w:rsid w:val="00755819"/>
    <w:rsid w:val="007566FA"/>
    <w:rsid w:val="00760A92"/>
    <w:rsid w:val="007627F5"/>
    <w:rsid w:val="00763AC3"/>
    <w:rsid w:val="00770815"/>
    <w:rsid w:val="007712C9"/>
    <w:rsid w:val="007718B7"/>
    <w:rsid w:val="00772367"/>
    <w:rsid w:val="00773844"/>
    <w:rsid w:val="007746F1"/>
    <w:rsid w:val="0077744E"/>
    <w:rsid w:val="00777491"/>
    <w:rsid w:val="007800ED"/>
    <w:rsid w:val="00782995"/>
    <w:rsid w:val="00783F35"/>
    <w:rsid w:val="007906CE"/>
    <w:rsid w:val="00790ECC"/>
    <w:rsid w:val="007912F2"/>
    <w:rsid w:val="00797677"/>
    <w:rsid w:val="00797A0E"/>
    <w:rsid w:val="007A02FB"/>
    <w:rsid w:val="007A08C7"/>
    <w:rsid w:val="007A3E52"/>
    <w:rsid w:val="007A4FD5"/>
    <w:rsid w:val="007A5771"/>
    <w:rsid w:val="007A5D7D"/>
    <w:rsid w:val="007A6379"/>
    <w:rsid w:val="007B0274"/>
    <w:rsid w:val="007B1C8A"/>
    <w:rsid w:val="007B26B0"/>
    <w:rsid w:val="007B28AA"/>
    <w:rsid w:val="007B577F"/>
    <w:rsid w:val="007B59F7"/>
    <w:rsid w:val="007C2A52"/>
    <w:rsid w:val="007C3568"/>
    <w:rsid w:val="007C446D"/>
    <w:rsid w:val="007C47E2"/>
    <w:rsid w:val="007C5D92"/>
    <w:rsid w:val="007C66C5"/>
    <w:rsid w:val="007C7781"/>
    <w:rsid w:val="007D46C8"/>
    <w:rsid w:val="007D5ABF"/>
    <w:rsid w:val="007D68A0"/>
    <w:rsid w:val="007D6951"/>
    <w:rsid w:val="007D7884"/>
    <w:rsid w:val="007E1D2C"/>
    <w:rsid w:val="007E1F82"/>
    <w:rsid w:val="007E461F"/>
    <w:rsid w:val="007E46DB"/>
    <w:rsid w:val="007E531F"/>
    <w:rsid w:val="007E7442"/>
    <w:rsid w:val="007F26B3"/>
    <w:rsid w:val="007F3CA2"/>
    <w:rsid w:val="007F3E0F"/>
    <w:rsid w:val="007F48D8"/>
    <w:rsid w:val="007F5424"/>
    <w:rsid w:val="008026FF"/>
    <w:rsid w:val="00804EE8"/>
    <w:rsid w:val="0081131D"/>
    <w:rsid w:val="008115BD"/>
    <w:rsid w:val="008135BF"/>
    <w:rsid w:val="00820135"/>
    <w:rsid w:val="00820680"/>
    <w:rsid w:val="00822407"/>
    <w:rsid w:val="00823081"/>
    <w:rsid w:val="00824115"/>
    <w:rsid w:val="00824333"/>
    <w:rsid w:val="00824E5A"/>
    <w:rsid w:val="00831F6E"/>
    <w:rsid w:val="00836F5B"/>
    <w:rsid w:val="00837F77"/>
    <w:rsid w:val="00841CF4"/>
    <w:rsid w:val="00844FDB"/>
    <w:rsid w:val="00846335"/>
    <w:rsid w:val="008471A0"/>
    <w:rsid w:val="00852E0F"/>
    <w:rsid w:val="0085401E"/>
    <w:rsid w:val="008543B7"/>
    <w:rsid w:val="00856A38"/>
    <w:rsid w:val="008612A8"/>
    <w:rsid w:val="008629E8"/>
    <w:rsid w:val="008637F0"/>
    <w:rsid w:val="00867F99"/>
    <w:rsid w:val="00873393"/>
    <w:rsid w:val="008740E7"/>
    <w:rsid w:val="008747A9"/>
    <w:rsid w:val="00876159"/>
    <w:rsid w:val="00876C5B"/>
    <w:rsid w:val="00882AF3"/>
    <w:rsid w:val="008863A6"/>
    <w:rsid w:val="0089132E"/>
    <w:rsid w:val="00891F81"/>
    <w:rsid w:val="00892FFF"/>
    <w:rsid w:val="00893909"/>
    <w:rsid w:val="008A41C0"/>
    <w:rsid w:val="008A4B52"/>
    <w:rsid w:val="008A5736"/>
    <w:rsid w:val="008A64C9"/>
    <w:rsid w:val="008B056F"/>
    <w:rsid w:val="008B0A3B"/>
    <w:rsid w:val="008B0B14"/>
    <w:rsid w:val="008B4E82"/>
    <w:rsid w:val="008B5B12"/>
    <w:rsid w:val="008B64A3"/>
    <w:rsid w:val="008B7085"/>
    <w:rsid w:val="008B7B57"/>
    <w:rsid w:val="008C02F2"/>
    <w:rsid w:val="008C1070"/>
    <w:rsid w:val="008C11CA"/>
    <w:rsid w:val="008C2A41"/>
    <w:rsid w:val="008D065C"/>
    <w:rsid w:val="008E16FE"/>
    <w:rsid w:val="008E58F0"/>
    <w:rsid w:val="008F0E1F"/>
    <w:rsid w:val="008F3038"/>
    <w:rsid w:val="008F5B09"/>
    <w:rsid w:val="008F6938"/>
    <w:rsid w:val="009003A9"/>
    <w:rsid w:val="0090088D"/>
    <w:rsid w:val="00901C52"/>
    <w:rsid w:val="009025DF"/>
    <w:rsid w:val="00904CBF"/>
    <w:rsid w:val="00905C90"/>
    <w:rsid w:val="009073C2"/>
    <w:rsid w:val="009079B8"/>
    <w:rsid w:val="00913B5B"/>
    <w:rsid w:val="009146F5"/>
    <w:rsid w:val="009166AA"/>
    <w:rsid w:val="009221CA"/>
    <w:rsid w:val="009276AB"/>
    <w:rsid w:val="00927E8B"/>
    <w:rsid w:val="009335A2"/>
    <w:rsid w:val="00933CA7"/>
    <w:rsid w:val="0094227A"/>
    <w:rsid w:val="009450C1"/>
    <w:rsid w:val="00945412"/>
    <w:rsid w:val="00946EE2"/>
    <w:rsid w:val="009474C7"/>
    <w:rsid w:val="00951377"/>
    <w:rsid w:val="00952360"/>
    <w:rsid w:val="00952913"/>
    <w:rsid w:val="00952DB6"/>
    <w:rsid w:val="00953A28"/>
    <w:rsid w:val="009568DB"/>
    <w:rsid w:val="00956CFF"/>
    <w:rsid w:val="0096235B"/>
    <w:rsid w:val="009634CF"/>
    <w:rsid w:val="00963BA4"/>
    <w:rsid w:val="00965519"/>
    <w:rsid w:val="009661B6"/>
    <w:rsid w:val="00966DC2"/>
    <w:rsid w:val="0097024A"/>
    <w:rsid w:val="00970390"/>
    <w:rsid w:val="00971FBB"/>
    <w:rsid w:val="0097256F"/>
    <w:rsid w:val="00973231"/>
    <w:rsid w:val="009737B5"/>
    <w:rsid w:val="00973ADB"/>
    <w:rsid w:val="0097519E"/>
    <w:rsid w:val="00980E88"/>
    <w:rsid w:val="00981C6C"/>
    <w:rsid w:val="009827CA"/>
    <w:rsid w:val="00982953"/>
    <w:rsid w:val="0098397F"/>
    <w:rsid w:val="00987BE7"/>
    <w:rsid w:val="009933EC"/>
    <w:rsid w:val="00993F17"/>
    <w:rsid w:val="00994801"/>
    <w:rsid w:val="00994F7B"/>
    <w:rsid w:val="009979A3"/>
    <w:rsid w:val="009A07A4"/>
    <w:rsid w:val="009A0EF6"/>
    <w:rsid w:val="009A2EE0"/>
    <w:rsid w:val="009A3C6E"/>
    <w:rsid w:val="009A67DA"/>
    <w:rsid w:val="009A7077"/>
    <w:rsid w:val="009A7581"/>
    <w:rsid w:val="009A7B01"/>
    <w:rsid w:val="009B24B6"/>
    <w:rsid w:val="009B51E0"/>
    <w:rsid w:val="009B557F"/>
    <w:rsid w:val="009B572B"/>
    <w:rsid w:val="009B5BD5"/>
    <w:rsid w:val="009B6D2B"/>
    <w:rsid w:val="009B7FF5"/>
    <w:rsid w:val="009C0090"/>
    <w:rsid w:val="009C0BE5"/>
    <w:rsid w:val="009C2F07"/>
    <w:rsid w:val="009C407A"/>
    <w:rsid w:val="009C45B5"/>
    <w:rsid w:val="009C4829"/>
    <w:rsid w:val="009C7469"/>
    <w:rsid w:val="009D4807"/>
    <w:rsid w:val="009D4B7F"/>
    <w:rsid w:val="009D6CFC"/>
    <w:rsid w:val="009E095C"/>
    <w:rsid w:val="009E263E"/>
    <w:rsid w:val="009F5070"/>
    <w:rsid w:val="009F58E3"/>
    <w:rsid w:val="009F7705"/>
    <w:rsid w:val="009F7E3C"/>
    <w:rsid w:val="00A01533"/>
    <w:rsid w:val="00A038F2"/>
    <w:rsid w:val="00A05590"/>
    <w:rsid w:val="00A07276"/>
    <w:rsid w:val="00A11143"/>
    <w:rsid w:val="00A114F1"/>
    <w:rsid w:val="00A140AD"/>
    <w:rsid w:val="00A17BFC"/>
    <w:rsid w:val="00A250EB"/>
    <w:rsid w:val="00A25F7A"/>
    <w:rsid w:val="00A274AC"/>
    <w:rsid w:val="00A31748"/>
    <w:rsid w:val="00A3216E"/>
    <w:rsid w:val="00A325DA"/>
    <w:rsid w:val="00A34110"/>
    <w:rsid w:val="00A34C8A"/>
    <w:rsid w:val="00A355DB"/>
    <w:rsid w:val="00A35DA6"/>
    <w:rsid w:val="00A36D4B"/>
    <w:rsid w:val="00A37A4F"/>
    <w:rsid w:val="00A425D7"/>
    <w:rsid w:val="00A4739F"/>
    <w:rsid w:val="00A523A5"/>
    <w:rsid w:val="00A554C1"/>
    <w:rsid w:val="00A572F6"/>
    <w:rsid w:val="00A60CA2"/>
    <w:rsid w:val="00A60FBB"/>
    <w:rsid w:val="00A62AF6"/>
    <w:rsid w:val="00A62CBF"/>
    <w:rsid w:val="00A7173D"/>
    <w:rsid w:val="00A733E1"/>
    <w:rsid w:val="00A753A5"/>
    <w:rsid w:val="00A775B5"/>
    <w:rsid w:val="00A778DD"/>
    <w:rsid w:val="00A8349E"/>
    <w:rsid w:val="00A85AC5"/>
    <w:rsid w:val="00A86198"/>
    <w:rsid w:val="00A90013"/>
    <w:rsid w:val="00A91B14"/>
    <w:rsid w:val="00A924BB"/>
    <w:rsid w:val="00A9390F"/>
    <w:rsid w:val="00A95B5E"/>
    <w:rsid w:val="00A9624E"/>
    <w:rsid w:val="00AA10F4"/>
    <w:rsid w:val="00AA1E85"/>
    <w:rsid w:val="00AA58EA"/>
    <w:rsid w:val="00AA5962"/>
    <w:rsid w:val="00AA5EA7"/>
    <w:rsid w:val="00AA5F9B"/>
    <w:rsid w:val="00AB0931"/>
    <w:rsid w:val="00AB2780"/>
    <w:rsid w:val="00AB3C44"/>
    <w:rsid w:val="00AB51BA"/>
    <w:rsid w:val="00AB693B"/>
    <w:rsid w:val="00AC4670"/>
    <w:rsid w:val="00AC697E"/>
    <w:rsid w:val="00AC7231"/>
    <w:rsid w:val="00AD14B3"/>
    <w:rsid w:val="00AD2E33"/>
    <w:rsid w:val="00AD41A5"/>
    <w:rsid w:val="00AD5495"/>
    <w:rsid w:val="00AE0F4D"/>
    <w:rsid w:val="00AE2FF4"/>
    <w:rsid w:val="00AE435B"/>
    <w:rsid w:val="00AE5474"/>
    <w:rsid w:val="00AE550C"/>
    <w:rsid w:val="00AF323F"/>
    <w:rsid w:val="00AF5CE1"/>
    <w:rsid w:val="00AF61F3"/>
    <w:rsid w:val="00AF6309"/>
    <w:rsid w:val="00AF7647"/>
    <w:rsid w:val="00B00944"/>
    <w:rsid w:val="00B02FBB"/>
    <w:rsid w:val="00B05025"/>
    <w:rsid w:val="00B06235"/>
    <w:rsid w:val="00B067A5"/>
    <w:rsid w:val="00B116AB"/>
    <w:rsid w:val="00B12287"/>
    <w:rsid w:val="00B14432"/>
    <w:rsid w:val="00B17AB4"/>
    <w:rsid w:val="00B20DFC"/>
    <w:rsid w:val="00B240AE"/>
    <w:rsid w:val="00B27431"/>
    <w:rsid w:val="00B274CB"/>
    <w:rsid w:val="00B33999"/>
    <w:rsid w:val="00B4047D"/>
    <w:rsid w:val="00B4364C"/>
    <w:rsid w:val="00B43C0C"/>
    <w:rsid w:val="00B44D57"/>
    <w:rsid w:val="00B44F2B"/>
    <w:rsid w:val="00B466A5"/>
    <w:rsid w:val="00B51A1E"/>
    <w:rsid w:val="00B52883"/>
    <w:rsid w:val="00B5502B"/>
    <w:rsid w:val="00B5519E"/>
    <w:rsid w:val="00B56C43"/>
    <w:rsid w:val="00B573BB"/>
    <w:rsid w:val="00B6794F"/>
    <w:rsid w:val="00B72139"/>
    <w:rsid w:val="00B812E7"/>
    <w:rsid w:val="00B8357F"/>
    <w:rsid w:val="00B83D53"/>
    <w:rsid w:val="00B8535D"/>
    <w:rsid w:val="00B90122"/>
    <w:rsid w:val="00B92725"/>
    <w:rsid w:val="00B92E70"/>
    <w:rsid w:val="00B93228"/>
    <w:rsid w:val="00B93589"/>
    <w:rsid w:val="00B949A5"/>
    <w:rsid w:val="00B968F3"/>
    <w:rsid w:val="00B96A5C"/>
    <w:rsid w:val="00BA0213"/>
    <w:rsid w:val="00BA37F2"/>
    <w:rsid w:val="00BA381A"/>
    <w:rsid w:val="00BA42EA"/>
    <w:rsid w:val="00BA5135"/>
    <w:rsid w:val="00BA6C70"/>
    <w:rsid w:val="00BA7523"/>
    <w:rsid w:val="00BB0470"/>
    <w:rsid w:val="00BB282D"/>
    <w:rsid w:val="00BB5090"/>
    <w:rsid w:val="00BB5F21"/>
    <w:rsid w:val="00BB6FDA"/>
    <w:rsid w:val="00BC1159"/>
    <w:rsid w:val="00BC2341"/>
    <w:rsid w:val="00BC245E"/>
    <w:rsid w:val="00BC3F7D"/>
    <w:rsid w:val="00BC5A15"/>
    <w:rsid w:val="00BD1094"/>
    <w:rsid w:val="00BD167C"/>
    <w:rsid w:val="00BD198F"/>
    <w:rsid w:val="00BD25B7"/>
    <w:rsid w:val="00BD3F2B"/>
    <w:rsid w:val="00BD58DC"/>
    <w:rsid w:val="00BD678C"/>
    <w:rsid w:val="00BD6CAF"/>
    <w:rsid w:val="00BD76E5"/>
    <w:rsid w:val="00BE3997"/>
    <w:rsid w:val="00BE6F46"/>
    <w:rsid w:val="00BF1D5C"/>
    <w:rsid w:val="00BF2AC4"/>
    <w:rsid w:val="00BF2AE3"/>
    <w:rsid w:val="00BF4427"/>
    <w:rsid w:val="00BF570A"/>
    <w:rsid w:val="00C00C81"/>
    <w:rsid w:val="00C02822"/>
    <w:rsid w:val="00C02C7A"/>
    <w:rsid w:val="00C02FD9"/>
    <w:rsid w:val="00C0406B"/>
    <w:rsid w:val="00C0445A"/>
    <w:rsid w:val="00C05408"/>
    <w:rsid w:val="00C06905"/>
    <w:rsid w:val="00C07490"/>
    <w:rsid w:val="00C110EB"/>
    <w:rsid w:val="00C13703"/>
    <w:rsid w:val="00C14A80"/>
    <w:rsid w:val="00C14C6B"/>
    <w:rsid w:val="00C17FCD"/>
    <w:rsid w:val="00C218A7"/>
    <w:rsid w:val="00C24333"/>
    <w:rsid w:val="00C250A2"/>
    <w:rsid w:val="00C30982"/>
    <w:rsid w:val="00C32EE1"/>
    <w:rsid w:val="00C34731"/>
    <w:rsid w:val="00C34E79"/>
    <w:rsid w:val="00C35C64"/>
    <w:rsid w:val="00C37E3A"/>
    <w:rsid w:val="00C44090"/>
    <w:rsid w:val="00C4627C"/>
    <w:rsid w:val="00C47216"/>
    <w:rsid w:val="00C5087C"/>
    <w:rsid w:val="00C513DF"/>
    <w:rsid w:val="00C51EB9"/>
    <w:rsid w:val="00C5257E"/>
    <w:rsid w:val="00C53475"/>
    <w:rsid w:val="00C53D7B"/>
    <w:rsid w:val="00C545C8"/>
    <w:rsid w:val="00C545E3"/>
    <w:rsid w:val="00C54F4C"/>
    <w:rsid w:val="00C551CD"/>
    <w:rsid w:val="00C55F2F"/>
    <w:rsid w:val="00C577F7"/>
    <w:rsid w:val="00C57976"/>
    <w:rsid w:val="00C607A0"/>
    <w:rsid w:val="00C615A1"/>
    <w:rsid w:val="00C63312"/>
    <w:rsid w:val="00C6630B"/>
    <w:rsid w:val="00C67905"/>
    <w:rsid w:val="00C7162F"/>
    <w:rsid w:val="00C72030"/>
    <w:rsid w:val="00C7571B"/>
    <w:rsid w:val="00C759FF"/>
    <w:rsid w:val="00C75C87"/>
    <w:rsid w:val="00C7730C"/>
    <w:rsid w:val="00C77A70"/>
    <w:rsid w:val="00C80058"/>
    <w:rsid w:val="00C80FAB"/>
    <w:rsid w:val="00C819F2"/>
    <w:rsid w:val="00C81EE8"/>
    <w:rsid w:val="00C83578"/>
    <w:rsid w:val="00C83641"/>
    <w:rsid w:val="00C85911"/>
    <w:rsid w:val="00C85BFB"/>
    <w:rsid w:val="00C8662B"/>
    <w:rsid w:val="00C8772A"/>
    <w:rsid w:val="00C90221"/>
    <w:rsid w:val="00C914AE"/>
    <w:rsid w:val="00C93341"/>
    <w:rsid w:val="00C96861"/>
    <w:rsid w:val="00C96D4A"/>
    <w:rsid w:val="00CA312D"/>
    <w:rsid w:val="00CA3C7E"/>
    <w:rsid w:val="00CA456A"/>
    <w:rsid w:val="00CA4E4B"/>
    <w:rsid w:val="00CA5785"/>
    <w:rsid w:val="00CA591A"/>
    <w:rsid w:val="00CA64B0"/>
    <w:rsid w:val="00CA6967"/>
    <w:rsid w:val="00CA7049"/>
    <w:rsid w:val="00CA77D5"/>
    <w:rsid w:val="00CB01A4"/>
    <w:rsid w:val="00CB22F3"/>
    <w:rsid w:val="00CB2D05"/>
    <w:rsid w:val="00CB38E3"/>
    <w:rsid w:val="00CB48BF"/>
    <w:rsid w:val="00CB4B88"/>
    <w:rsid w:val="00CB64B3"/>
    <w:rsid w:val="00CC0A1E"/>
    <w:rsid w:val="00CC4C6B"/>
    <w:rsid w:val="00CD0A7B"/>
    <w:rsid w:val="00CD4F36"/>
    <w:rsid w:val="00CD52BE"/>
    <w:rsid w:val="00CD555E"/>
    <w:rsid w:val="00CD60F0"/>
    <w:rsid w:val="00CE53FD"/>
    <w:rsid w:val="00CE5BBB"/>
    <w:rsid w:val="00CE6099"/>
    <w:rsid w:val="00CE7677"/>
    <w:rsid w:val="00CF0774"/>
    <w:rsid w:val="00CF260D"/>
    <w:rsid w:val="00D00450"/>
    <w:rsid w:val="00D05158"/>
    <w:rsid w:val="00D07D12"/>
    <w:rsid w:val="00D10198"/>
    <w:rsid w:val="00D10919"/>
    <w:rsid w:val="00D1721B"/>
    <w:rsid w:val="00D2009D"/>
    <w:rsid w:val="00D21279"/>
    <w:rsid w:val="00D23CC4"/>
    <w:rsid w:val="00D26F46"/>
    <w:rsid w:val="00D30DCD"/>
    <w:rsid w:val="00D3211B"/>
    <w:rsid w:val="00D33296"/>
    <w:rsid w:val="00D335DE"/>
    <w:rsid w:val="00D352EE"/>
    <w:rsid w:val="00D35506"/>
    <w:rsid w:val="00D416BC"/>
    <w:rsid w:val="00D44836"/>
    <w:rsid w:val="00D44DA1"/>
    <w:rsid w:val="00D44FC9"/>
    <w:rsid w:val="00D47BF3"/>
    <w:rsid w:val="00D47CCF"/>
    <w:rsid w:val="00D51222"/>
    <w:rsid w:val="00D545A0"/>
    <w:rsid w:val="00D54870"/>
    <w:rsid w:val="00D55FAC"/>
    <w:rsid w:val="00D57843"/>
    <w:rsid w:val="00D60C20"/>
    <w:rsid w:val="00D61426"/>
    <w:rsid w:val="00D631C8"/>
    <w:rsid w:val="00D65479"/>
    <w:rsid w:val="00D65BD4"/>
    <w:rsid w:val="00D703F1"/>
    <w:rsid w:val="00D714BD"/>
    <w:rsid w:val="00D728DF"/>
    <w:rsid w:val="00D75B97"/>
    <w:rsid w:val="00D761D7"/>
    <w:rsid w:val="00D77750"/>
    <w:rsid w:val="00D80679"/>
    <w:rsid w:val="00D80AE9"/>
    <w:rsid w:val="00D83A0A"/>
    <w:rsid w:val="00D8791F"/>
    <w:rsid w:val="00D91A84"/>
    <w:rsid w:val="00D960BB"/>
    <w:rsid w:val="00D9710F"/>
    <w:rsid w:val="00DA66C8"/>
    <w:rsid w:val="00DB082F"/>
    <w:rsid w:val="00DB23F0"/>
    <w:rsid w:val="00DB2B1C"/>
    <w:rsid w:val="00DB2D60"/>
    <w:rsid w:val="00DB381B"/>
    <w:rsid w:val="00DB57EB"/>
    <w:rsid w:val="00DB7E22"/>
    <w:rsid w:val="00DC1D57"/>
    <w:rsid w:val="00DC2700"/>
    <w:rsid w:val="00DC3713"/>
    <w:rsid w:val="00DC78BD"/>
    <w:rsid w:val="00DD01E7"/>
    <w:rsid w:val="00DD1382"/>
    <w:rsid w:val="00DD4D22"/>
    <w:rsid w:val="00DD77C0"/>
    <w:rsid w:val="00DE00A3"/>
    <w:rsid w:val="00DE7DA2"/>
    <w:rsid w:val="00DF2340"/>
    <w:rsid w:val="00DF278F"/>
    <w:rsid w:val="00DF3363"/>
    <w:rsid w:val="00DF7AFB"/>
    <w:rsid w:val="00E02DAA"/>
    <w:rsid w:val="00E03B8B"/>
    <w:rsid w:val="00E04B00"/>
    <w:rsid w:val="00E063F8"/>
    <w:rsid w:val="00E12015"/>
    <w:rsid w:val="00E14257"/>
    <w:rsid w:val="00E14E92"/>
    <w:rsid w:val="00E21B5F"/>
    <w:rsid w:val="00E2444B"/>
    <w:rsid w:val="00E249F2"/>
    <w:rsid w:val="00E276AE"/>
    <w:rsid w:val="00E33829"/>
    <w:rsid w:val="00E33A74"/>
    <w:rsid w:val="00E4165F"/>
    <w:rsid w:val="00E42108"/>
    <w:rsid w:val="00E4720F"/>
    <w:rsid w:val="00E478D9"/>
    <w:rsid w:val="00E51C5E"/>
    <w:rsid w:val="00E51CC3"/>
    <w:rsid w:val="00E531EF"/>
    <w:rsid w:val="00E56CDD"/>
    <w:rsid w:val="00E571E8"/>
    <w:rsid w:val="00E600BA"/>
    <w:rsid w:val="00E61179"/>
    <w:rsid w:val="00E62A5C"/>
    <w:rsid w:val="00E63323"/>
    <w:rsid w:val="00E64BE7"/>
    <w:rsid w:val="00E66B45"/>
    <w:rsid w:val="00E67D88"/>
    <w:rsid w:val="00E72663"/>
    <w:rsid w:val="00E72B3E"/>
    <w:rsid w:val="00E72E34"/>
    <w:rsid w:val="00E80721"/>
    <w:rsid w:val="00E84520"/>
    <w:rsid w:val="00E86526"/>
    <w:rsid w:val="00E86BCB"/>
    <w:rsid w:val="00E87175"/>
    <w:rsid w:val="00E92D83"/>
    <w:rsid w:val="00E93DD4"/>
    <w:rsid w:val="00E95489"/>
    <w:rsid w:val="00E977C8"/>
    <w:rsid w:val="00EA2D4B"/>
    <w:rsid w:val="00EA437C"/>
    <w:rsid w:val="00EA4F06"/>
    <w:rsid w:val="00EA5231"/>
    <w:rsid w:val="00EA6675"/>
    <w:rsid w:val="00EA7357"/>
    <w:rsid w:val="00EB0124"/>
    <w:rsid w:val="00EB0EF1"/>
    <w:rsid w:val="00EB7499"/>
    <w:rsid w:val="00EC23B0"/>
    <w:rsid w:val="00EC24E7"/>
    <w:rsid w:val="00ED0837"/>
    <w:rsid w:val="00ED12CB"/>
    <w:rsid w:val="00ED638C"/>
    <w:rsid w:val="00ED75A9"/>
    <w:rsid w:val="00EE027B"/>
    <w:rsid w:val="00EE152D"/>
    <w:rsid w:val="00EE2572"/>
    <w:rsid w:val="00EE7930"/>
    <w:rsid w:val="00EF013F"/>
    <w:rsid w:val="00EF05A7"/>
    <w:rsid w:val="00EF06BE"/>
    <w:rsid w:val="00EF1A95"/>
    <w:rsid w:val="00EF47A4"/>
    <w:rsid w:val="00F014D5"/>
    <w:rsid w:val="00F0417D"/>
    <w:rsid w:val="00F05CE8"/>
    <w:rsid w:val="00F06D5D"/>
    <w:rsid w:val="00F1071A"/>
    <w:rsid w:val="00F1215C"/>
    <w:rsid w:val="00F13966"/>
    <w:rsid w:val="00F161C5"/>
    <w:rsid w:val="00F20434"/>
    <w:rsid w:val="00F228EB"/>
    <w:rsid w:val="00F25D7F"/>
    <w:rsid w:val="00F26FFB"/>
    <w:rsid w:val="00F31F9F"/>
    <w:rsid w:val="00F330DD"/>
    <w:rsid w:val="00F361C0"/>
    <w:rsid w:val="00F3738D"/>
    <w:rsid w:val="00F37A25"/>
    <w:rsid w:val="00F37B9A"/>
    <w:rsid w:val="00F41513"/>
    <w:rsid w:val="00F41670"/>
    <w:rsid w:val="00F4253A"/>
    <w:rsid w:val="00F5214E"/>
    <w:rsid w:val="00F5274E"/>
    <w:rsid w:val="00F52FAE"/>
    <w:rsid w:val="00F53477"/>
    <w:rsid w:val="00F53482"/>
    <w:rsid w:val="00F54F72"/>
    <w:rsid w:val="00F56398"/>
    <w:rsid w:val="00F60454"/>
    <w:rsid w:val="00F62F3D"/>
    <w:rsid w:val="00F633B9"/>
    <w:rsid w:val="00F63A17"/>
    <w:rsid w:val="00F64D7C"/>
    <w:rsid w:val="00F65FD1"/>
    <w:rsid w:val="00F67AC7"/>
    <w:rsid w:val="00F73623"/>
    <w:rsid w:val="00F7672B"/>
    <w:rsid w:val="00F77F18"/>
    <w:rsid w:val="00F801EA"/>
    <w:rsid w:val="00F81138"/>
    <w:rsid w:val="00F831B5"/>
    <w:rsid w:val="00F87761"/>
    <w:rsid w:val="00F92159"/>
    <w:rsid w:val="00F92921"/>
    <w:rsid w:val="00F935F6"/>
    <w:rsid w:val="00F9469D"/>
    <w:rsid w:val="00F947F8"/>
    <w:rsid w:val="00F967A9"/>
    <w:rsid w:val="00FA052C"/>
    <w:rsid w:val="00FA1BC4"/>
    <w:rsid w:val="00FA55EA"/>
    <w:rsid w:val="00FA7BF7"/>
    <w:rsid w:val="00FB3843"/>
    <w:rsid w:val="00FB443E"/>
    <w:rsid w:val="00FB44B4"/>
    <w:rsid w:val="00FB563D"/>
    <w:rsid w:val="00FC034C"/>
    <w:rsid w:val="00FC03B0"/>
    <w:rsid w:val="00FC2885"/>
    <w:rsid w:val="00FC4D57"/>
    <w:rsid w:val="00FC59E2"/>
    <w:rsid w:val="00FC5C75"/>
    <w:rsid w:val="00FC5F73"/>
    <w:rsid w:val="00FC79B2"/>
    <w:rsid w:val="00FD145F"/>
    <w:rsid w:val="00FD1A0E"/>
    <w:rsid w:val="00FD38CE"/>
    <w:rsid w:val="00FD42F1"/>
    <w:rsid w:val="00FD79F2"/>
    <w:rsid w:val="00FD7E9B"/>
    <w:rsid w:val="00FE2319"/>
    <w:rsid w:val="00FE32D8"/>
    <w:rsid w:val="00FE5AD1"/>
    <w:rsid w:val="00FF192D"/>
    <w:rsid w:val="00FF19C7"/>
    <w:rsid w:val="00FF2ED6"/>
    <w:rsid w:val="00FF57FC"/>
    <w:rsid w:val="00FF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38F63"/>
  <w15:docId w15:val="{DB13A765-52BD-471B-B4AD-BEF0CE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5463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ulo"/>
    <w:link w:val="Estilo1Char"/>
    <w:qFormat/>
    <w:rsid w:val="00D80AE9"/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styleId="Emphasis">
    <w:name w:val="Emphasis"/>
    <w:basedOn w:val="DefaultParagraphFont"/>
    <w:uiPriority w:val="20"/>
    <w:qFormat/>
    <w:rsid w:val="00AF61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0EC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C462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DefaultParagraphFont"/>
    <w:rsid w:val="00F534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34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534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534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D5E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433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1">
    <w:name w:val="a1"/>
    <w:basedOn w:val="Normal"/>
    <w:rsid w:val="00E14E9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2">
    <w:name w:val="a2"/>
    <w:basedOn w:val="Normal"/>
    <w:rsid w:val="00E14E92"/>
    <w:pPr>
      <w:spacing w:before="100" w:beforeAutospacing="1" w:after="100" w:afterAutospacing="1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51">
    <w:name w:val="f51"/>
    <w:basedOn w:val="DefaultParagraphFont"/>
    <w:rsid w:val="00E14E92"/>
    <w:rPr>
      <w:rFonts w:ascii="Arial" w:hAnsi="Arial" w:cs="Arial" w:hint="default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2398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239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msonormal0">
    <w:name w:val="msonormal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400304"/>
    <w:pPr>
      <w:spacing w:before="100" w:beforeAutospacing="1" w:after="100" w:afterAutospacing="1" w:line="240" w:lineRule="auto"/>
      <w:ind w:left="0"/>
    </w:pPr>
    <w:rPr>
      <w:rFonts w:eastAsiaTheme="minorHAnsi"/>
      <w:b/>
      <w:bCs/>
      <w:color w:val="FF0000"/>
      <w:sz w:val="16"/>
      <w:szCs w:val="16"/>
      <w:lang w:eastAsia="pt-BR"/>
    </w:rPr>
  </w:style>
  <w:style w:type="paragraph" w:customStyle="1" w:styleId="font6">
    <w:name w:val="font6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color w:val="000000"/>
      <w:sz w:val="18"/>
      <w:szCs w:val="18"/>
      <w:lang w:eastAsia="pt-BR"/>
    </w:rPr>
  </w:style>
  <w:style w:type="paragraph" w:customStyle="1" w:styleId="font7">
    <w:name w:val="font7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b/>
      <w:bCs/>
      <w:color w:val="000000"/>
      <w:sz w:val="18"/>
      <w:szCs w:val="18"/>
      <w:lang w:eastAsia="pt-BR"/>
    </w:rPr>
  </w:style>
  <w:style w:type="paragraph" w:customStyle="1" w:styleId="xl64">
    <w:name w:val="xl64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5">
    <w:name w:val="xl65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6">
    <w:name w:val="xl66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7">
    <w:name w:val="xl67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9">
    <w:name w:val="xl69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sz w:val="16"/>
      <w:szCs w:val="16"/>
      <w:lang w:eastAsia="pt-BR"/>
    </w:rPr>
  </w:style>
  <w:style w:type="character" w:customStyle="1" w:styleId="emailstyle27">
    <w:name w:val="emailstyle27"/>
    <w:basedOn w:val="DefaultParagraphFont"/>
    <w:semiHidden/>
    <w:rsid w:val="00400304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341696\Documents\MARCELO%20FONSECA\STI\84525%20-%20GT%20Desconto%20RC%20franquia_com%20anexo\84525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8D4825F-CE8D-412D-ACDF-192EC17A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AF9D0B-5685-45BB-A2D5-AC8BB66E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84525 - Visão da Solução.dot</Template>
  <TotalTime>85</TotalTime>
  <Pages>4</Pages>
  <Words>660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Company>Microsoft</Company>
  <LinksUpToDate>false</LinksUpToDate>
  <CharactersWithSpaces>4219</CharactersWithSpaces>
  <SharedDoc>false</SharedDoc>
  <HLinks>
    <vt:vector size="114" baseType="variant"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_Toc375052226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_Toc375052225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_Toc375052224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_Toc375052223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_Toc375052222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_Toc375052221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_Toc375052220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_Toc375052219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_Toc375052218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_Toc375052217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_Toc375052216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_Toc375052215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_Toc375052214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_Toc375052213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_Toc375052212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_Toc375052211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_Toc375052210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_Toc375052209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_Toc375052208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/>
  <dc:creator>Profile</dc:creator>
  <cp:keywords/>
  <dc:description/>
  <cp:lastModifiedBy>Rodrigues, Julio C.</cp:lastModifiedBy>
  <cp:revision>6</cp:revision>
  <cp:lastPrinted>2012-09-18T16:17:00Z</cp:lastPrinted>
  <dcterms:created xsi:type="dcterms:W3CDTF">2017-07-14T14:24:00Z</dcterms:created>
  <dcterms:modified xsi:type="dcterms:W3CDTF">2017-08-23T23:39:00Z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
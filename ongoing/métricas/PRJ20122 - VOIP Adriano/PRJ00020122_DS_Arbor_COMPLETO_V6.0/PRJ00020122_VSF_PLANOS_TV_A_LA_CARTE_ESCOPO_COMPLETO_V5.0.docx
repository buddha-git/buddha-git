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15E0AD" w14:textId="77777777" w:rsidR="00665C33" w:rsidRPr="00D80AE9" w:rsidRDefault="00581EAC" w:rsidP="00B93228">
      <w:pPr>
        <w:ind w:left="0"/>
        <w:jc w:val="center"/>
      </w:pPr>
      <w:bookmarkStart w:id="0" w:name="OLE_LINK4"/>
      <w:r>
        <w:rPr>
          <w:noProof/>
          <w:lang w:eastAsia="pt-BR"/>
        </w:rPr>
        <w:drawing>
          <wp:inline distT="0" distB="0" distL="0" distR="0" wp14:anchorId="24A6B00F" wp14:editId="29BD0804">
            <wp:extent cx="1590675" cy="1600200"/>
            <wp:effectExtent l="0" t="0" r="9525" b="0"/>
            <wp:docPr id="2" name="Imagem 1" descr="Descrição: Descrição: Oi_mass_logo_3_1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 descr="Descrição: Descrição: Oi_mass_logo_3_1c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58F934" w14:textId="77777777" w:rsidR="00665C33" w:rsidRDefault="00665C33" w:rsidP="00B949A5">
      <w:pPr>
        <w:jc w:val="center"/>
      </w:pPr>
    </w:p>
    <w:p w14:paraId="085D2E1D" w14:textId="77777777" w:rsidR="006C7111" w:rsidRDefault="006C7111" w:rsidP="00B949A5">
      <w:pPr>
        <w:jc w:val="center"/>
      </w:pPr>
    </w:p>
    <w:p w14:paraId="79BEC980" w14:textId="77777777" w:rsidR="006C7111" w:rsidRPr="00D80AE9" w:rsidRDefault="006C7111" w:rsidP="00B949A5">
      <w:pPr>
        <w:jc w:val="center"/>
      </w:pPr>
    </w:p>
    <w:p w14:paraId="274531D5" w14:textId="77777777" w:rsidR="00665C33" w:rsidRDefault="005E562B" w:rsidP="00B949A5">
      <w:pPr>
        <w:ind w:left="0"/>
        <w:jc w:val="center"/>
        <w:rPr>
          <w:b/>
          <w:sz w:val="56"/>
        </w:rPr>
      </w:pPr>
      <w:r w:rsidRPr="006C7111">
        <w:rPr>
          <w:b/>
          <w:sz w:val="56"/>
        </w:rPr>
        <w:t>Visão da Solução</w:t>
      </w:r>
      <w:r w:rsidR="00270434">
        <w:rPr>
          <w:b/>
          <w:sz w:val="56"/>
        </w:rPr>
        <w:t xml:space="preserve"> Final</w:t>
      </w:r>
    </w:p>
    <w:p w14:paraId="24957573" w14:textId="77777777" w:rsidR="006E47B3" w:rsidRPr="006C7111" w:rsidRDefault="006E47B3" w:rsidP="00B949A5">
      <w:pPr>
        <w:ind w:left="0"/>
        <w:jc w:val="center"/>
        <w:rPr>
          <w:b/>
          <w:sz w:val="56"/>
        </w:rPr>
      </w:pPr>
      <w:r>
        <w:rPr>
          <w:b/>
          <w:sz w:val="56"/>
        </w:rPr>
        <w:t>(Documento auxiliar)</w:t>
      </w:r>
    </w:p>
    <w:p w14:paraId="14C771AE" w14:textId="77777777" w:rsidR="00E33A74" w:rsidRDefault="00E33A74" w:rsidP="00360941">
      <w:pPr>
        <w:jc w:val="both"/>
      </w:pPr>
    </w:p>
    <w:p w14:paraId="4260DCD4" w14:textId="77777777" w:rsidR="009F7705" w:rsidRDefault="009F7705" w:rsidP="00360941">
      <w:pPr>
        <w:jc w:val="both"/>
      </w:pPr>
    </w:p>
    <w:p w14:paraId="190488D6" w14:textId="77777777" w:rsidR="004F1E75" w:rsidRDefault="004F1E75" w:rsidP="00360941">
      <w:pPr>
        <w:jc w:val="both"/>
      </w:pPr>
    </w:p>
    <w:p w14:paraId="5E0228B9" w14:textId="77777777" w:rsidR="00901C52" w:rsidRPr="00901C52" w:rsidRDefault="00901C52" w:rsidP="00901C52">
      <w:pPr>
        <w:rPr>
          <w:b/>
          <w:sz w:val="40"/>
        </w:rPr>
      </w:pPr>
    </w:p>
    <w:p w14:paraId="13E116C7" w14:textId="0E1B7395" w:rsidR="001734D7" w:rsidRPr="004C3AF5" w:rsidRDefault="008C1070" w:rsidP="00360941">
      <w:pPr>
        <w:jc w:val="both"/>
        <w:rPr>
          <w:b/>
          <w:sz w:val="40"/>
        </w:rPr>
      </w:pPr>
      <w:r w:rsidRPr="008C1070">
        <w:rPr>
          <w:b/>
          <w:sz w:val="40"/>
        </w:rPr>
        <w:t>PRJ00020</w:t>
      </w:r>
      <w:r w:rsidR="00803383">
        <w:rPr>
          <w:b/>
          <w:sz w:val="40"/>
        </w:rPr>
        <w:t>122</w:t>
      </w:r>
      <w:r w:rsidRPr="008C1070">
        <w:rPr>
          <w:b/>
          <w:sz w:val="40"/>
        </w:rPr>
        <w:t xml:space="preserve"> - Disponibilizar novos planos e pacotes para o produto IPTV</w:t>
      </w:r>
    </w:p>
    <w:p w14:paraId="3D339467" w14:textId="77777777" w:rsidR="00A3216E" w:rsidRDefault="00A3216E" w:rsidP="00360941">
      <w:pPr>
        <w:ind w:left="0"/>
        <w:jc w:val="both"/>
      </w:pPr>
      <w:r>
        <w:br w:type="page"/>
      </w:r>
    </w:p>
    <w:p w14:paraId="7ED11186" w14:textId="77777777" w:rsidR="00E33A74" w:rsidRPr="00D80AE9" w:rsidRDefault="00E33A74" w:rsidP="00360941">
      <w:pPr>
        <w:jc w:val="both"/>
      </w:pPr>
    </w:p>
    <w:tbl>
      <w:tblPr>
        <w:tblW w:w="10207" w:type="dxa"/>
        <w:tblInd w:w="-2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84"/>
        <w:gridCol w:w="2098"/>
        <w:gridCol w:w="3541"/>
        <w:gridCol w:w="1775"/>
        <w:gridCol w:w="1709"/>
      </w:tblGrid>
      <w:tr w:rsidR="007E531F" w:rsidRPr="00F633B9" w14:paraId="7AAD4389" w14:textId="77777777" w:rsidTr="003970CE">
        <w:trPr>
          <w:trHeight w:val="482"/>
        </w:trPr>
        <w:tc>
          <w:tcPr>
            <w:tcW w:w="10207" w:type="dxa"/>
            <w:gridSpan w:val="5"/>
            <w:shd w:val="pct10" w:color="auto" w:fill="auto"/>
            <w:vAlign w:val="center"/>
          </w:tcPr>
          <w:p w14:paraId="359A4747" w14:textId="77777777" w:rsidR="007E531F" w:rsidRPr="00F633B9" w:rsidRDefault="007E531F" w:rsidP="00B949A5">
            <w:pPr>
              <w:pStyle w:val="Heading6"/>
              <w:jc w:val="center"/>
              <w:rPr>
                <w:rFonts w:ascii="Arial" w:hAnsi="Arial" w:cs="Arial"/>
                <w:b/>
                <w:i w:val="0"/>
                <w:color w:val="auto"/>
                <w:sz w:val="24"/>
                <w:szCs w:val="24"/>
              </w:rPr>
            </w:pPr>
            <w:r w:rsidRPr="00F633B9">
              <w:rPr>
                <w:rFonts w:ascii="Arial" w:hAnsi="Arial" w:cs="Arial"/>
                <w:b/>
                <w:i w:val="0"/>
                <w:color w:val="auto"/>
                <w:sz w:val="24"/>
                <w:szCs w:val="24"/>
              </w:rPr>
              <w:t>Controle de Versão</w:t>
            </w:r>
          </w:p>
        </w:tc>
      </w:tr>
      <w:tr w:rsidR="003970CE" w:rsidRPr="004665B0" w14:paraId="21AB644E" w14:textId="77777777" w:rsidTr="005E613A">
        <w:trPr>
          <w:trHeight w:val="390"/>
        </w:trPr>
        <w:tc>
          <w:tcPr>
            <w:tcW w:w="1084" w:type="dxa"/>
            <w:shd w:val="clear" w:color="auto" w:fill="BFBFBF"/>
            <w:vAlign w:val="center"/>
          </w:tcPr>
          <w:p w14:paraId="6404C951" w14:textId="77777777" w:rsidR="007E531F" w:rsidRPr="004665B0" w:rsidRDefault="007E531F" w:rsidP="00360941">
            <w:pPr>
              <w:spacing w:after="0"/>
              <w:ind w:left="0"/>
              <w:jc w:val="both"/>
              <w:rPr>
                <w:b/>
              </w:rPr>
            </w:pPr>
            <w:r w:rsidRPr="004665B0">
              <w:rPr>
                <w:b/>
              </w:rPr>
              <w:t>Versão</w:t>
            </w:r>
          </w:p>
        </w:tc>
        <w:tc>
          <w:tcPr>
            <w:tcW w:w="2098" w:type="dxa"/>
            <w:shd w:val="clear" w:color="auto" w:fill="BFBFBF"/>
            <w:vAlign w:val="center"/>
          </w:tcPr>
          <w:p w14:paraId="26AC0DA8" w14:textId="77777777" w:rsidR="007E531F" w:rsidRPr="004665B0" w:rsidRDefault="007E531F" w:rsidP="00360941">
            <w:pPr>
              <w:spacing w:after="0"/>
              <w:ind w:left="0"/>
              <w:jc w:val="both"/>
              <w:rPr>
                <w:b/>
              </w:rPr>
            </w:pPr>
            <w:r w:rsidRPr="004665B0">
              <w:rPr>
                <w:b/>
              </w:rPr>
              <w:t>Data</w:t>
            </w:r>
          </w:p>
        </w:tc>
        <w:tc>
          <w:tcPr>
            <w:tcW w:w="3541" w:type="dxa"/>
            <w:shd w:val="clear" w:color="auto" w:fill="BFBFBF"/>
            <w:vAlign w:val="center"/>
          </w:tcPr>
          <w:p w14:paraId="3194A8B8" w14:textId="77777777" w:rsidR="007E531F" w:rsidRPr="004665B0" w:rsidRDefault="007E531F" w:rsidP="00360941">
            <w:pPr>
              <w:spacing w:after="0"/>
              <w:ind w:left="0"/>
              <w:jc w:val="both"/>
              <w:rPr>
                <w:b/>
              </w:rPr>
            </w:pPr>
            <w:r w:rsidRPr="004665B0">
              <w:rPr>
                <w:b/>
              </w:rPr>
              <w:t>Descrição da Alteração</w:t>
            </w:r>
          </w:p>
        </w:tc>
        <w:tc>
          <w:tcPr>
            <w:tcW w:w="1775" w:type="dxa"/>
            <w:shd w:val="clear" w:color="auto" w:fill="BFBFBF"/>
            <w:vAlign w:val="center"/>
          </w:tcPr>
          <w:p w14:paraId="2F1967A6" w14:textId="77777777" w:rsidR="007E531F" w:rsidRPr="004665B0" w:rsidRDefault="007E531F" w:rsidP="00360941">
            <w:pPr>
              <w:spacing w:after="0"/>
              <w:ind w:left="0"/>
              <w:jc w:val="both"/>
              <w:rPr>
                <w:b/>
              </w:rPr>
            </w:pPr>
            <w:r w:rsidRPr="004665B0">
              <w:rPr>
                <w:b/>
              </w:rPr>
              <w:t>Responsável</w:t>
            </w:r>
          </w:p>
        </w:tc>
        <w:tc>
          <w:tcPr>
            <w:tcW w:w="1709" w:type="dxa"/>
            <w:shd w:val="clear" w:color="auto" w:fill="BFBFBF"/>
            <w:vAlign w:val="center"/>
          </w:tcPr>
          <w:p w14:paraId="7CAA05BF" w14:textId="77777777" w:rsidR="007E531F" w:rsidRPr="004665B0" w:rsidRDefault="007E531F" w:rsidP="00360941">
            <w:pPr>
              <w:spacing w:after="0"/>
              <w:ind w:left="0"/>
              <w:jc w:val="both"/>
              <w:rPr>
                <w:b/>
              </w:rPr>
            </w:pPr>
            <w:r w:rsidRPr="004665B0">
              <w:rPr>
                <w:b/>
              </w:rPr>
              <w:t>Aprovado por</w:t>
            </w:r>
          </w:p>
        </w:tc>
      </w:tr>
      <w:tr w:rsidR="003970CE" w:rsidRPr="00F633B9" w14:paraId="0299E092" w14:textId="77777777" w:rsidTr="005E613A">
        <w:trPr>
          <w:trHeight w:val="424"/>
        </w:trPr>
        <w:tc>
          <w:tcPr>
            <w:tcW w:w="1084" w:type="dxa"/>
            <w:vAlign w:val="center"/>
          </w:tcPr>
          <w:p w14:paraId="4733B7D0" w14:textId="77777777" w:rsidR="007E531F" w:rsidRPr="00F633B9" w:rsidRDefault="0022460B" w:rsidP="00360941">
            <w:pPr>
              <w:spacing w:after="100" w:afterAutospacing="1"/>
              <w:ind w:left="0"/>
              <w:jc w:val="both"/>
            </w:pPr>
            <w:r>
              <w:t>1.0</w:t>
            </w:r>
          </w:p>
        </w:tc>
        <w:tc>
          <w:tcPr>
            <w:tcW w:w="2098" w:type="dxa"/>
            <w:vAlign w:val="center"/>
          </w:tcPr>
          <w:p w14:paraId="261F783C" w14:textId="0F228607" w:rsidR="007E531F" w:rsidRPr="00F633B9" w:rsidRDefault="0051304C" w:rsidP="004C3AF5">
            <w:pPr>
              <w:spacing w:after="100" w:afterAutospacing="1"/>
              <w:ind w:left="0"/>
              <w:jc w:val="both"/>
            </w:pPr>
            <w:r>
              <w:t>26</w:t>
            </w:r>
            <w:r w:rsidR="006E47B3">
              <w:t>/</w:t>
            </w:r>
            <w:r w:rsidR="003D222E">
              <w:t>0</w:t>
            </w:r>
            <w:r>
              <w:t>7</w:t>
            </w:r>
            <w:r w:rsidR="00B274CB">
              <w:t>/2017</w:t>
            </w:r>
          </w:p>
        </w:tc>
        <w:tc>
          <w:tcPr>
            <w:tcW w:w="3541" w:type="dxa"/>
            <w:vAlign w:val="center"/>
          </w:tcPr>
          <w:p w14:paraId="20546F30" w14:textId="77777777" w:rsidR="007E531F" w:rsidRPr="00F633B9" w:rsidRDefault="0022460B" w:rsidP="00360941">
            <w:pPr>
              <w:spacing w:after="100" w:afterAutospacing="1"/>
              <w:ind w:left="0"/>
              <w:jc w:val="both"/>
            </w:pPr>
            <w:r>
              <w:t>Documento Inicial</w:t>
            </w:r>
          </w:p>
        </w:tc>
        <w:tc>
          <w:tcPr>
            <w:tcW w:w="1775" w:type="dxa"/>
            <w:vAlign w:val="center"/>
          </w:tcPr>
          <w:p w14:paraId="623A52A9" w14:textId="77777777" w:rsidR="007E531F" w:rsidRPr="00F633B9" w:rsidRDefault="006E47B3" w:rsidP="00360941">
            <w:pPr>
              <w:spacing w:after="100" w:afterAutospacing="1"/>
              <w:ind w:left="0"/>
              <w:jc w:val="both"/>
            </w:pPr>
            <w:r>
              <w:t>Julio Rodrigues</w:t>
            </w:r>
          </w:p>
        </w:tc>
        <w:tc>
          <w:tcPr>
            <w:tcW w:w="1709" w:type="dxa"/>
            <w:vAlign w:val="center"/>
          </w:tcPr>
          <w:p w14:paraId="72820F82" w14:textId="77777777" w:rsidR="007E531F" w:rsidRPr="00F633B9" w:rsidRDefault="007E531F" w:rsidP="00360941">
            <w:pPr>
              <w:spacing w:after="100" w:afterAutospacing="1"/>
              <w:ind w:left="0"/>
              <w:jc w:val="both"/>
            </w:pPr>
          </w:p>
        </w:tc>
      </w:tr>
      <w:tr w:rsidR="00D25F0A" w:rsidRPr="00F633B9" w14:paraId="48FAAD40" w14:textId="77777777" w:rsidTr="005E613A">
        <w:trPr>
          <w:trHeight w:val="424"/>
        </w:trPr>
        <w:tc>
          <w:tcPr>
            <w:tcW w:w="1084" w:type="dxa"/>
            <w:vAlign w:val="center"/>
          </w:tcPr>
          <w:p w14:paraId="2E2F48EF" w14:textId="7B2EE654" w:rsidR="00D25F0A" w:rsidRDefault="00D25F0A" w:rsidP="00360941">
            <w:pPr>
              <w:spacing w:after="100" w:afterAutospacing="1"/>
              <w:ind w:left="0"/>
              <w:jc w:val="both"/>
            </w:pPr>
            <w:r>
              <w:t>2.0</w:t>
            </w:r>
          </w:p>
        </w:tc>
        <w:tc>
          <w:tcPr>
            <w:tcW w:w="2098" w:type="dxa"/>
            <w:vAlign w:val="center"/>
          </w:tcPr>
          <w:p w14:paraId="670DCF5D" w14:textId="7878BC12" w:rsidR="00D25F0A" w:rsidRDefault="00D25F0A" w:rsidP="004C3AF5">
            <w:pPr>
              <w:spacing w:after="100" w:afterAutospacing="1"/>
              <w:ind w:left="0"/>
              <w:jc w:val="both"/>
            </w:pPr>
            <w:r>
              <w:t>12/08/2017</w:t>
            </w:r>
          </w:p>
        </w:tc>
        <w:tc>
          <w:tcPr>
            <w:tcW w:w="3541" w:type="dxa"/>
            <w:vAlign w:val="center"/>
          </w:tcPr>
          <w:p w14:paraId="17D91B1F" w14:textId="132866E5" w:rsidR="00D25F0A" w:rsidRDefault="00D25F0A" w:rsidP="00360941">
            <w:pPr>
              <w:spacing w:after="100" w:afterAutospacing="1"/>
              <w:ind w:left="0"/>
              <w:jc w:val="both"/>
            </w:pPr>
            <w:r>
              <w:t>Revisão dos planos adicionais</w:t>
            </w:r>
          </w:p>
        </w:tc>
        <w:tc>
          <w:tcPr>
            <w:tcW w:w="1775" w:type="dxa"/>
            <w:vAlign w:val="center"/>
          </w:tcPr>
          <w:p w14:paraId="7EF24328" w14:textId="44B1F0BC" w:rsidR="00D25F0A" w:rsidRDefault="00D25F0A" w:rsidP="00360941">
            <w:pPr>
              <w:spacing w:after="100" w:afterAutospacing="1"/>
              <w:ind w:left="0"/>
              <w:jc w:val="both"/>
            </w:pPr>
            <w:r>
              <w:t>Julio Rodrigues</w:t>
            </w:r>
          </w:p>
        </w:tc>
        <w:tc>
          <w:tcPr>
            <w:tcW w:w="1709" w:type="dxa"/>
            <w:vAlign w:val="center"/>
          </w:tcPr>
          <w:p w14:paraId="2F076000" w14:textId="77777777" w:rsidR="00D25F0A" w:rsidRPr="00F633B9" w:rsidRDefault="00D25F0A" w:rsidP="00360941">
            <w:pPr>
              <w:spacing w:after="100" w:afterAutospacing="1"/>
              <w:ind w:left="0"/>
              <w:jc w:val="both"/>
            </w:pPr>
          </w:p>
        </w:tc>
      </w:tr>
      <w:tr w:rsidR="00D25F0A" w:rsidRPr="00F633B9" w14:paraId="4D6190BF" w14:textId="77777777" w:rsidTr="005E613A">
        <w:trPr>
          <w:trHeight w:val="424"/>
        </w:trPr>
        <w:tc>
          <w:tcPr>
            <w:tcW w:w="1084" w:type="dxa"/>
            <w:vAlign w:val="center"/>
          </w:tcPr>
          <w:p w14:paraId="5E6016A0" w14:textId="3758BE3E" w:rsidR="00D25F0A" w:rsidRDefault="00D25F0A" w:rsidP="00360941">
            <w:pPr>
              <w:spacing w:after="100" w:afterAutospacing="1"/>
              <w:ind w:left="0"/>
              <w:jc w:val="both"/>
            </w:pPr>
            <w:r>
              <w:t>3.0</w:t>
            </w:r>
          </w:p>
        </w:tc>
        <w:tc>
          <w:tcPr>
            <w:tcW w:w="2098" w:type="dxa"/>
            <w:vAlign w:val="center"/>
          </w:tcPr>
          <w:p w14:paraId="2750DC9B" w14:textId="0C5A949D" w:rsidR="00D25F0A" w:rsidRDefault="00D25F0A" w:rsidP="004C3AF5">
            <w:pPr>
              <w:spacing w:after="100" w:afterAutospacing="1"/>
              <w:ind w:left="0"/>
              <w:jc w:val="both"/>
            </w:pPr>
            <w:r>
              <w:t>23/08/2017</w:t>
            </w:r>
          </w:p>
        </w:tc>
        <w:tc>
          <w:tcPr>
            <w:tcW w:w="3541" w:type="dxa"/>
            <w:vAlign w:val="center"/>
          </w:tcPr>
          <w:p w14:paraId="642BF009" w14:textId="3F9872FA" w:rsidR="00D25F0A" w:rsidRDefault="00D25F0A" w:rsidP="00360941">
            <w:pPr>
              <w:spacing w:after="100" w:afterAutospacing="1"/>
              <w:ind w:left="0"/>
              <w:jc w:val="both"/>
            </w:pPr>
            <w:r>
              <w:t>Revisão dos panos adicionais</w:t>
            </w:r>
          </w:p>
        </w:tc>
        <w:tc>
          <w:tcPr>
            <w:tcW w:w="1775" w:type="dxa"/>
            <w:vAlign w:val="center"/>
          </w:tcPr>
          <w:p w14:paraId="04A47F49" w14:textId="001C4E12" w:rsidR="00D25F0A" w:rsidRDefault="00D25F0A" w:rsidP="00360941">
            <w:pPr>
              <w:spacing w:after="100" w:afterAutospacing="1"/>
              <w:ind w:left="0"/>
              <w:jc w:val="both"/>
            </w:pPr>
            <w:r>
              <w:t>Julio Rodrigues</w:t>
            </w:r>
          </w:p>
        </w:tc>
        <w:tc>
          <w:tcPr>
            <w:tcW w:w="1709" w:type="dxa"/>
            <w:vAlign w:val="center"/>
          </w:tcPr>
          <w:p w14:paraId="35B3CA38" w14:textId="77777777" w:rsidR="00D25F0A" w:rsidRPr="00F633B9" w:rsidRDefault="00D25F0A" w:rsidP="00360941">
            <w:pPr>
              <w:spacing w:after="100" w:afterAutospacing="1"/>
              <w:ind w:left="0"/>
              <w:jc w:val="both"/>
            </w:pPr>
          </w:p>
        </w:tc>
      </w:tr>
      <w:tr w:rsidR="008D1AFE" w:rsidRPr="00F633B9" w14:paraId="1C55D7F1" w14:textId="77777777" w:rsidTr="005E613A">
        <w:trPr>
          <w:trHeight w:val="424"/>
        </w:trPr>
        <w:tc>
          <w:tcPr>
            <w:tcW w:w="1084" w:type="dxa"/>
            <w:vAlign w:val="center"/>
          </w:tcPr>
          <w:p w14:paraId="0E9E0D41" w14:textId="7D190969" w:rsidR="008D1AFE" w:rsidRDefault="008D1AFE" w:rsidP="00360941">
            <w:pPr>
              <w:spacing w:after="100" w:afterAutospacing="1"/>
              <w:ind w:left="0"/>
              <w:jc w:val="both"/>
            </w:pPr>
            <w:r>
              <w:t>3.1</w:t>
            </w:r>
          </w:p>
        </w:tc>
        <w:tc>
          <w:tcPr>
            <w:tcW w:w="2098" w:type="dxa"/>
            <w:vAlign w:val="center"/>
          </w:tcPr>
          <w:p w14:paraId="606F230B" w14:textId="414AB8A8" w:rsidR="008D1AFE" w:rsidRDefault="008D1AFE" w:rsidP="004C3AF5">
            <w:pPr>
              <w:spacing w:after="100" w:afterAutospacing="1"/>
              <w:ind w:left="0"/>
              <w:jc w:val="both"/>
            </w:pPr>
            <w:r>
              <w:t>24/08/2017</w:t>
            </w:r>
          </w:p>
        </w:tc>
        <w:tc>
          <w:tcPr>
            <w:tcW w:w="3541" w:type="dxa"/>
            <w:vAlign w:val="center"/>
          </w:tcPr>
          <w:p w14:paraId="22A05230" w14:textId="56AFC339" w:rsidR="008D1AFE" w:rsidRDefault="008D1AFE" w:rsidP="00360941">
            <w:pPr>
              <w:spacing w:after="100" w:afterAutospacing="1"/>
              <w:ind w:left="0"/>
              <w:jc w:val="both"/>
            </w:pPr>
            <w:r>
              <w:t>Pacotes Fox Premium e Étnicos retirados</w:t>
            </w:r>
          </w:p>
        </w:tc>
        <w:tc>
          <w:tcPr>
            <w:tcW w:w="1775" w:type="dxa"/>
            <w:vAlign w:val="center"/>
          </w:tcPr>
          <w:p w14:paraId="7B7DB235" w14:textId="1CAB6DFD" w:rsidR="008D1AFE" w:rsidRDefault="008D1AFE" w:rsidP="00360941">
            <w:pPr>
              <w:spacing w:after="100" w:afterAutospacing="1"/>
              <w:ind w:left="0"/>
              <w:jc w:val="both"/>
            </w:pPr>
            <w:r>
              <w:t>Julio Rodrigues</w:t>
            </w:r>
          </w:p>
        </w:tc>
        <w:tc>
          <w:tcPr>
            <w:tcW w:w="1709" w:type="dxa"/>
            <w:vAlign w:val="center"/>
          </w:tcPr>
          <w:p w14:paraId="202A92FE" w14:textId="77777777" w:rsidR="008D1AFE" w:rsidRPr="00F633B9" w:rsidRDefault="008D1AFE" w:rsidP="00360941">
            <w:pPr>
              <w:spacing w:after="100" w:afterAutospacing="1"/>
              <w:ind w:left="0"/>
              <w:jc w:val="both"/>
            </w:pPr>
          </w:p>
        </w:tc>
      </w:tr>
      <w:tr w:rsidR="00CC4AF4" w:rsidRPr="00F633B9" w14:paraId="25DC124E" w14:textId="77777777" w:rsidTr="005E613A">
        <w:trPr>
          <w:trHeight w:val="424"/>
        </w:trPr>
        <w:tc>
          <w:tcPr>
            <w:tcW w:w="1084" w:type="dxa"/>
            <w:vAlign w:val="center"/>
          </w:tcPr>
          <w:p w14:paraId="00A44A6D" w14:textId="79C0A7EC" w:rsidR="00CC4AF4" w:rsidRDefault="00CC4AF4" w:rsidP="00360941">
            <w:pPr>
              <w:spacing w:after="100" w:afterAutospacing="1"/>
              <w:ind w:left="0"/>
              <w:jc w:val="both"/>
            </w:pPr>
            <w:r>
              <w:t>4.0</w:t>
            </w:r>
          </w:p>
        </w:tc>
        <w:tc>
          <w:tcPr>
            <w:tcW w:w="2098" w:type="dxa"/>
            <w:vAlign w:val="center"/>
          </w:tcPr>
          <w:p w14:paraId="39C7DA97" w14:textId="2B274D4F" w:rsidR="00CC4AF4" w:rsidRDefault="00CC4AF4" w:rsidP="004C3AF5">
            <w:pPr>
              <w:spacing w:after="100" w:afterAutospacing="1"/>
              <w:ind w:left="0"/>
              <w:jc w:val="both"/>
            </w:pPr>
            <w:r>
              <w:t>28/09/2017</w:t>
            </w:r>
          </w:p>
        </w:tc>
        <w:tc>
          <w:tcPr>
            <w:tcW w:w="3541" w:type="dxa"/>
            <w:vAlign w:val="center"/>
          </w:tcPr>
          <w:p w14:paraId="4319A607" w14:textId="520B398A" w:rsidR="00CC4AF4" w:rsidRDefault="00CC4AF4" w:rsidP="00360941">
            <w:pPr>
              <w:spacing w:after="100" w:afterAutospacing="1"/>
              <w:ind w:left="0"/>
              <w:jc w:val="both"/>
            </w:pPr>
            <w:r>
              <w:t>Alteração da precificação</w:t>
            </w:r>
          </w:p>
        </w:tc>
        <w:tc>
          <w:tcPr>
            <w:tcW w:w="1775" w:type="dxa"/>
            <w:vAlign w:val="center"/>
          </w:tcPr>
          <w:p w14:paraId="4A03314F" w14:textId="435E2160" w:rsidR="00CC4AF4" w:rsidRDefault="00CC4AF4" w:rsidP="00360941">
            <w:pPr>
              <w:spacing w:after="100" w:afterAutospacing="1"/>
              <w:ind w:left="0"/>
              <w:jc w:val="both"/>
            </w:pPr>
            <w:r>
              <w:t>Julio Rodrigues</w:t>
            </w:r>
          </w:p>
        </w:tc>
        <w:tc>
          <w:tcPr>
            <w:tcW w:w="1709" w:type="dxa"/>
            <w:vAlign w:val="center"/>
          </w:tcPr>
          <w:p w14:paraId="77878A93" w14:textId="77777777" w:rsidR="00CC4AF4" w:rsidRPr="00F633B9" w:rsidRDefault="00CC4AF4" w:rsidP="00360941">
            <w:pPr>
              <w:spacing w:after="100" w:afterAutospacing="1"/>
              <w:ind w:left="0"/>
              <w:jc w:val="both"/>
            </w:pPr>
          </w:p>
        </w:tc>
      </w:tr>
      <w:tr w:rsidR="003207F4" w:rsidRPr="00F633B9" w14:paraId="5F08F26F" w14:textId="77777777" w:rsidTr="005E613A">
        <w:trPr>
          <w:trHeight w:val="424"/>
        </w:trPr>
        <w:tc>
          <w:tcPr>
            <w:tcW w:w="1084" w:type="dxa"/>
            <w:vAlign w:val="center"/>
          </w:tcPr>
          <w:p w14:paraId="6BC2089F" w14:textId="2D721EB2" w:rsidR="003207F4" w:rsidRDefault="003207F4" w:rsidP="00360941">
            <w:pPr>
              <w:spacing w:after="100" w:afterAutospacing="1"/>
              <w:ind w:left="0"/>
              <w:jc w:val="both"/>
            </w:pPr>
            <w:r>
              <w:t>5.0</w:t>
            </w:r>
          </w:p>
        </w:tc>
        <w:tc>
          <w:tcPr>
            <w:tcW w:w="2098" w:type="dxa"/>
            <w:vAlign w:val="center"/>
          </w:tcPr>
          <w:p w14:paraId="0DD1BA52" w14:textId="0A721975" w:rsidR="003207F4" w:rsidRDefault="003207F4" w:rsidP="004C3AF5">
            <w:pPr>
              <w:spacing w:after="100" w:afterAutospacing="1"/>
              <w:ind w:left="0"/>
              <w:jc w:val="both"/>
            </w:pPr>
            <w:r>
              <w:t>03/10/2017</w:t>
            </w:r>
          </w:p>
        </w:tc>
        <w:tc>
          <w:tcPr>
            <w:tcW w:w="3541" w:type="dxa"/>
            <w:vAlign w:val="center"/>
          </w:tcPr>
          <w:p w14:paraId="41E58753" w14:textId="4ABEAB39" w:rsidR="003207F4" w:rsidRDefault="003207F4" w:rsidP="00360941">
            <w:pPr>
              <w:spacing w:after="100" w:afterAutospacing="1"/>
              <w:ind w:left="0"/>
              <w:jc w:val="both"/>
            </w:pPr>
            <w:r>
              <w:t>Inclusão de Ids de pacotes</w:t>
            </w:r>
          </w:p>
        </w:tc>
        <w:tc>
          <w:tcPr>
            <w:tcW w:w="1775" w:type="dxa"/>
            <w:vAlign w:val="center"/>
          </w:tcPr>
          <w:p w14:paraId="1D854316" w14:textId="1B6A991D" w:rsidR="003207F4" w:rsidRDefault="003207F4" w:rsidP="00360941">
            <w:pPr>
              <w:spacing w:after="100" w:afterAutospacing="1"/>
              <w:ind w:left="0"/>
              <w:jc w:val="both"/>
            </w:pPr>
            <w:r>
              <w:t>Julio Rodrigues</w:t>
            </w:r>
          </w:p>
        </w:tc>
        <w:tc>
          <w:tcPr>
            <w:tcW w:w="1709" w:type="dxa"/>
            <w:vAlign w:val="center"/>
          </w:tcPr>
          <w:p w14:paraId="1C6B64DB" w14:textId="77777777" w:rsidR="003207F4" w:rsidRPr="00F633B9" w:rsidRDefault="003207F4" w:rsidP="00360941">
            <w:pPr>
              <w:spacing w:after="100" w:afterAutospacing="1"/>
              <w:ind w:left="0"/>
              <w:jc w:val="both"/>
            </w:pPr>
          </w:p>
        </w:tc>
      </w:tr>
    </w:tbl>
    <w:p w14:paraId="10DC7E40" w14:textId="77777777" w:rsidR="00D80AE9" w:rsidRPr="00D80AE9" w:rsidRDefault="00D80AE9" w:rsidP="00360941">
      <w:pPr>
        <w:jc w:val="both"/>
        <w:rPr>
          <w:sz w:val="24"/>
          <w:szCs w:val="24"/>
        </w:rPr>
      </w:pPr>
    </w:p>
    <w:p w14:paraId="75E40D20" w14:textId="77777777" w:rsidR="009A67DA" w:rsidRPr="009A67DA" w:rsidRDefault="001B38B5" w:rsidP="00360941">
      <w:pPr>
        <w:pStyle w:val="Estilo1"/>
        <w:ind w:left="426"/>
        <w:jc w:val="both"/>
      </w:pPr>
      <w:r>
        <w:t>Índice</w:t>
      </w:r>
    </w:p>
    <w:p w14:paraId="48D88773" w14:textId="77777777" w:rsidR="009A67DA" w:rsidRDefault="009A67DA" w:rsidP="00360941">
      <w:pPr>
        <w:pStyle w:val="Estilo1"/>
        <w:jc w:val="both"/>
      </w:pPr>
    </w:p>
    <w:p w14:paraId="35D12650" w14:textId="77777777" w:rsidR="00DD01E7" w:rsidRDefault="00412F09">
      <w:pPr>
        <w:pStyle w:val="TOC1"/>
        <w:rPr>
          <w:rFonts w:asciiTheme="minorHAnsi" w:eastAsiaTheme="minorEastAsia" w:hAnsiTheme="minorHAnsi" w:cstheme="minorBidi"/>
          <w:noProof/>
          <w:lang w:val="en-US"/>
        </w:rPr>
      </w:pPr>
      <w:r>
        <w:rPr>
          <w:rFonts w:ascii="Calibri" w:hAnsi="Calibri" w:cs="Times New Roman"/>
          <w:b/>
        </w:rPr>
        <w:fldChar w:fldCharType="begin"/>
      </w:r>
      <w:r w:rsidR="0074752B" w:rsidRPr="00F633B9">
        <w:rPr>
          <w:rFonts w:ascii="Calibri" w:hAnsi="Calibri" w:cs="Times New Roman"/>
          <w:b/>
        </w:rPr>
        <w:instrText xml:space="preserve"> TOC \o "1-2" \h \z \u </w:instrText>
      </w:r>
      <w:r>
        <w:rPr>
          <w:rFonts w:ascii="Calibri" w:hAnsi="Calibri" w:cs="Times New Roman"/>
          <w:b/>
        </w:rPr>
        <w:fldChar w:fldCharType="separate"/>
      </w:r>
      <w:hyperlink w:anchor="_Toc462150231" w:history="1">
        <w:r w:rsidR="00DD01E7" w:rsidRPr="00625A1B">
          <w:rPr>
            <w:rStyle w:val="Hyperlink"/>
            <w:noProof/>
          </w:rPr>
          <w:t>1.</w:t>
        </w:r>
        <w:r w:rsidR="00DD01E7"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="00DD01E7" w:rsidRPr="00625A1B">
          <w:rPr>
            <w:rStyle w:val="Hyperlink"/>
            <w:noProof/>
          </w:rPr>
          <w:t>Finalidade do Documento</w:t>
        </w:r>
        <w:r w:rsidR="00DD01E7">
          <w:rPr>
            <w:noProof/>
            <w:webHidden/>
          </w:rPr>
          <w:tab/>
        </w:r>
        <w:r w:rsidR="00DD01E7">
          <w:rPr>
            <w:noProof/>
            <w:webHidden/>
          </w:rPr>
          <w:fldChar w:fldCharType="begin"/>
        </w:r>
        <w:r w:rsidR="00DD01E7">
          <w:rPr>
            <w:noProof/>
            <w:webHidden/>
          </w:rPr>
          <w:instrText xml:space="preserve"> PAGEREF _Toc462150231 \h </w:instrText>
        </w:r>
        <w:r w:rsidR="00DD01E7">
          <w:rPr>
            <w:noProof/>
            <w:webHidden/>
          </w:rPr>
        </w:r>
        <w:r w:rsidR="00DD01E7">
          <w:rPr>
            <w:noProof/>
            <w:webHidden/>
          </w:rPr>
          <w:fldChar w:fldCharType="separate"/>
        </w:r>
        <w:r w:rsidR="00DD01E7">
          <w:rPr>
            <w:noProof/>
            <w:webHidden/>
          </w:rPr>
          <w:t>3</w:t>
        </w:r>
        <w:r w:rsidR="00DD01E7">
          <w:rPr>
            <w:noProof/>
            <w:webHidden/>
          </w:rPr>
          <w:fldChar w:fldCharType="end"/>
        </w:r>
      </w:hyperlink>
    </w:p>
    <w:p w14:paraId="33B7953E" w14:textId="77777777" w:rsidR="00DD01E7" w:rsidRDefault="009A0990">
      <w:pPr>
        <w:pStyle w:val="TOC1"/>
        <w:rPr>
          <w:rFonts w:asciiTheme="minorHAnsi" w:eastAsiaTheme="minorEastAsia" w:hAnsiTheme="minorHAnsi" w:cstheme="minorBidi"/>
          <w:noProof/>
          <w:lang w:val="en-US"/>
        </w:rPr>
      </w:pPr>
      <w:hyperlink w:anchor="_Toc462150232" w:history="1">
        <w:r w:rsidR="00DD01E7" w:rsidRPr="00625A1B">
          <w:rPr>
            <w:rStyle w:val="Hyperlink"/>
            <w:noProof/>
          </w:rPr>
          <w:t>2.</w:t>
        </w:r>
        <w:r w:rsidR="00DD01E7"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="00DD01E7" w:rsidRPr="00625A1B">
          <w:rPr>
            <w:rStyle w:val="Hyperlink"/>
            <w:noProof/>
          </w:rPr>
          <w:t>Objetivo da Solução</w:t>
        </w:r>
        <w:r w:rsidR="00DD01E7">
          <w:rPr>
            <w:noProof/>
            <w:webHidden/>
          </w:rPr>
          <w:tab/>
        </w:r>
        <w:r w:rsidR="00DD01E7">
          <w:rPr>
            <w:noProof/>
            <w:webHidden/>
          </w:rPr>
          <w:fldChar w:fldCharType="begin"/>
        </w:r>
        <w:r w:rsidR="00DD01E7">
          <w:rPr>
            <w:noProof/>
            <w:webHidden/>
          </w:rPr>
          <w:instrText xml:space="preserve"> PAGEREF _Toc462150232 \h </w:instrText>
        </w:r>
        <w:r w:rsidR="00DD01E7">
          <w:rPr>
            <w:noProof/>
            <w:webHidden/>
          </w:rPr>
        </w:r>
        <w:r w:rsidR="00DD01E7">
          <w:rPr>
            <w:noProof/>
            <w:webHidden/>
          </w:rPr>
          <w:fldChar w:fldCharType="separate"/>
        </w:r>
        <w:r w:rsidR="00DD01E7">
          <w:rPr>
            <w:noProof/>
            <w:webHidden/>
          </w:rPr>
          <w:t>3</w:t>
        </w:r>
        <w:r w:rsidR="00DD01E7">
          <w:rPr>
            <w:noProof/>
            <w:webHidden/>
          </w:rPr>
          <w:fldChar w:fldCharType="end"/>
        </w:r>
      </w:hyperlink>
    </w:p>
    <w:p w14:paraId="24E53E9F" w14:textId="77777777" w:rsidR="00DD01E7" w:rsidRDefault="009A0990">
      <w:pPr>
        <w:pStyle w:val="TOC1"/>
        <w:rPr>
          <w:rFonts w:asciiTheme="minorHAnsi" w:eastAsiaTheme="minorEastAsia" w:hAnsiTheme="minorHAnsi" w:cstheme="minorBidi"/>
          <w:noProof/>
          <w:lang w:val="en-US"/>
        </w:rPr>
      </w:pPr>
      <w:hyperlink w:anchor="_Toc462150233" w:history="1">
        <w:r w:rsidR="00DD01E7" w:rsidRPr="00625A1B">
          <w:rPr>
            <w:rStyle w:val="Hyperlink"/>
            <w:noProof/>
          </w:rPr>
          <w:t>3.</w:t>
        </w:r>
        <w:r w:rsidR="00DD01E7"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="00DD01E7" w:rsidRPr="00625A1B">
          <w:rPr>
            <w:rStyle w:val="Hyperlink"/>
            <w:noProof/>
          </w:rPr>
          <w:t>Visão Geral – Visão Gráfica da Solução e Descrição</w:t>
        </w:r>
        <w:r w:rsidR="00DD01E7">
          <w:rPr>
            <w:noProof/>
            <w:webHidden/>
          </w:rPr>
          <w:tab/>
        </w:r>
        <w:r w:rsidR="00DD01E7">
          <w:rPr>
            <w:noProof/>
            <w:webHidden/>
          </w:rPr>
          <w:fldChar w:fldCharType="begin"/>
        </w:r>
        <w:r w:rsidR="00DD01E7">
          <w:rPr>
            <w:noProof/>
            <w:webHidden/>
          </w:rPr>
          <w:instrText xml:space="preserve"> PAGEREF _Toc462150233 \h </w:instrText>
        </w:r>
        <w:r w:rsidR="00DD01E7">
          <w:rPr>
            <w:noProof/>
            <w:webHidden/>
          </w:rPr>
        </w:r>
        <w:r w:rsidR="00DD01E7">
          <w:rPr>
            <w:noProof/>
            <w:webHidden/>
          </w:rPr>
          <w:fldChar w:fldCharType="separate"/>
        </w:r>
        <w:r w:rsidR="00DD01E7">
          <w:rPr>
            <w:noProof/>
            <w:webHidden/>
          </w:rPr>
          <w:t>3</w:t>
        </w:r>
        <w:r w:rsidR="00DD01E7">
          <w:rPr>
            <w:noProof/>
            <w:webHidden/>
          </w:rPr>
          <w:fldChar w:fldCharType="end"/>
        </w:r>
      </w:hyperlink>
    </w:p>
    <w:p w14:paraId="09A01E1A" w14:textId="77777777" w:rsidR="00DD01E7" w:rsidRDefault="009A0990">
      <w:pPr>
        <w:pStyle w:val="TOC2"/>
        <w:rPr>
          <w:rFonts w:asciiTheme="minorHAnsi" w:eastAsiaTheme="minorEastAsia" w:hAnsiTheme="minorHAnsi" w:cstheme="minorBidi"/>
          <w:noProof/>
          <w:lang w:val="en-US"/>
        </w:rPr>
      </w:pPr>
      <w:hyperlink w:anchor="_Toc462150234" w:history="1">
        <w:r w:rsidR="00DD01E7" w:rsidRPr="00625A1B">
          <w:rPr>
            <w:rStyle w:val="Hyperlink"/>
            <w:noProof/>
          </w:rPr>
          <w:t>Detalhamento Arbor:</w:t>
        </w:r>
        <w:r w:rsidR="00DD01E7">
          <w:rPr>
            <w:noProof/>
            <w:webHidden/>
          </w:rPr>
          <w:tab/>
        </w:r>
        <w:r w:rsidR="00DD01E7">
          <w:rPr>
            <w:noProof/>
            <w:webHidden/>
          </w:rPr>
          <w:fldChar w:fldCharType="begin"/>
        </w:r>
        <w:r w:rsidR="00DD01E7">
          <w:rPr>
            <w:noProof/>
            <w:webHidden/>
          </w:rPr>
          <w:instrText xml:space="preserve"> PAGEREF _Toc462150234 \h </w:instrText>
        </w:r>
        <w:r w:rsidR="00DD01E7">
          <w:rPr>
            <w:noProof/>
            <w:webHidden/>
          </w:rPr>
        </w:r>
        <w:r w:rsidR="00DD01E7">
          <w:rPr>
            <w:noProof/>
            <w:webHidden/>
          </w:rPr>
          <w:fldChar w:fldCharType="separate"/>
        </w:r>
        <w:r w:rsidR="00DD01E7">
          <w:rPr>
            <w:noProof/>
            <w:webHidden/>
          </w:rPr>
          <w:t>3</w:t>
        </w:r>
        <w:r w:rsidR="00DD01E7">
          <w:rPr>
            <w:noProof/>
            <w:webHidden/>
          </w:rPr>
          <w:fldChar w:fldCharType="end"/>
        </w:r>
      </w:hyperlink>
    </w:p>
    <w:p w14:paraId="5EAF71BB" w14:textId="77777777" w:rsidR="00A3216E" w:rsidRDefault="00412F09" w:rsidP="00B4364C">
      <w:pPr>
        <w:pStyle w:val="Estilo1"/>
        <w:jc w:val="both"/>
        <w:rPr>
          <w:b w:val="0"/>
        </w:rPr>
      </w:pPr>
      <w:r>
        <w:fldChar w:fldCharType="end"/>
      </w:r>
    </w:p>
    <w:p w14:paraId="0BAB0C2C" w14:textId="77777777" w:rsidR="004E0F01" w:rsidRPr="00DD01E7" w:rsidRDefault="00CA64B0" w:rsidP="00DD01E7">
      <w:pPr>
        <w:pStyle w:val="ListParagraph"/>
        <w:numPr>
          <w:ilvl w:val="0"/>
          <w:numId w:val="18"/>
        </w:numPr>
        <w:rPr>
          <w:b/>
          <w:sz w:val="28"/>
          <w:szCs w:val="28"/>
        </w:rPr>
      </w:pPr>
      <w:bookmarkStart w:id="1" w:name="_Toc329703209"/>
      <w:bookmarkStart w:id="2" w:name="_Toc462150149"/>
      <w:bookmarkStart w:id="3" w:name="_Toc462150231"/>
      <w:r w:rsidRPr="00DD01E7">
        <w:rPr>
          <w:b/>
          <w:sz w:val="28"/>
          <w:szCs w:val="28"/>
        </w:rPr>
        <w:t>Finalidade</w:t>
      </w:r>
      <w:r w:rsidR="00FF57FC" w:rsidRPr="00DD01E7">
        <w:rPr>
          <w:b/>
          <w:sz w:val="28"/>
          <w:szCs w:val="28"/>
        </w:rPr>
        <w:t xml:space="preserve"> do D</w:t>
      </w:r>
      <w:r w:rsidR="009073C2" w:rsidRPr="00DD01E7">
        <w:rPr>
          <w:b/>
          <w:sz w:val="28"/>
          <w:szCs w:val="28"/>
        </w:rPr>
        <w:t>ocumento</w:t>
      </w:r>
      <w:bookmarkEnd w:id="1"/>
      <w:bookmarkEnd w:id="2"/>
      <w:bookmarkEnd w:id="3"/>
    </w:p>
    <w:p w14:paraId="3BFEA36A" w14:textId="77777777" w:rsidR="005E562B" w:rsidRDefault="00114D25" w:rsidP="00360941">
      <w:pPr>
        <w:jc w:val="both"/>
      </w:pPr>
      <w:r>
        <w:t>Este documento tem o objetivo de agregar informações adicionais à solução proposta.</w:t>
      </w:r>
    </w:p>
    <w:p w14:paraId="32CFF286" w14:textId="77777777" w:rsidR="00E72E34" w:rsidRDefault="00E72E34" w:rsidP="00360941">
      <w:pPr>
        <w:jc w:val="both"/>
      </w:pPr>
    </w:p>
    <w:p w14:paraId="6E97D06D" w14:textId="77777777" w:rsidR="006C17B2" w:rsidRPr="00DD01E7" w:rsidRDefault="006C17B2" w:rsidP="00DD01E7">
      <w:pPr>
        <w:pStyle w:val="ListParagraph"/>
        <w:numPr>
          <w:ilvl w:val="0"/>
          <w:numId w:val="18"/>
        </w:numPr>
        <w:rPr>
          <w:b/>
          <w:sz w:val="28"/>
          <w:szCs w:val="28"/>
        </w:rPr>
      </w:pPr>
      <w:bookmarkStart w:id="4" w:name="_Toc329703210"/>
      <w:bookmarkStart w:id="5" w:name="_Toc462150150"/>
      <w:bookmarkStart w:id="6" w:name="_Toc462150232"/>
      <w:r w:rsidRPr="00DD01E7">
        <w:rPr>
          <w:b/>
          <w:sz w:val="28"/>
          <w:szCs w:val="28"/>
        </w:rPr>
        <w:t xml:space="preserve">Objetivo </w:t>
      </w:r>
      <w:r w:rsidR="00CA64B0" w:rsidRPr="00DD01E7">
        <w:rPr>
          <w:b/>
          <w:sz w:val="28"/>
          <w:szCs w:val="28"/>
        </w:rPr>
        <w:t>da S</w:t>
      </w:r>
      <w:r w:rsidR="00510E7A" w:rsidRPr="00DD01E7">
        <w:rPr>
          <w:b/>
          <w:sz w:val="28"/>
          <w:szCs w:val="28"/>
        </w:rPr>
        <w:t>olução</w:t>
      </w:r>
      <w:bookmarkEnd w:id="4"/>
      <w:bookmarkEnd w:id="5"/>
      <w:bookmarkEnd w:id="6"/>
    </w:p>
    <w:p w14:paraId="5123C5F4" w14:textId="01248469" w:rsidR="00790ECC" w:rsidRPr="001162A6" w:rsidRDefault="0068116E" w:rsidP="00CB01A4">
      <w:pPr>
        <w:rPr>
          <w:b/>
          <w:i/>
          <w:color w:val="FF0000"/>
          <w:sz w:val="24"/>
          <w:szCs w:val="24"/>
        </w:rPr>
      </w:pPr>
      <w:bookmarkStart w:id="7" w:name="_Toc329703211"/>
      <w:r>
        <w:rPr>
          <w:i/>
          <w:color w:val="000000" w:themeColor="text1"/>
        </w:rPr>
        <w:t xml:space="preserve">Solução para </w:t>
      </w:r>
      <w:r w:rsidR="008C1070">
        <w:rPr>
          <w:i/>
          <w:color w:val="000000" w:themeColor="text1"/>
        </w:rPr>
        <w:t>criação de novos planos</w:t>
      </w:r>
      <w:r w:rsidR="00D25F0A">
        <w:rPr>
          <w:i/>
          <w:color w:val="000000" w:themeColor="text1"/>
        </w:rPr>
        <w:t xml:space="preserve"> adicionais de </w:t>
      </w:r>
      <w:r w:rsidR="008C1070">
        <w:rPr>
          <w:i/>
          <w:color w:val="000000" w:themeColor="text1"/>
        </w:rPr>
        <w:t xml:space="preserve">TV </w:t>
      </w:r>
      <w:r w:rsidR="00653E60">
        <w:rPr>
          <w:i/>
          <w:color w:val="000000" w:themeColor="text1"/>
        </w:rPr>
        <w:t>Siebel 6.3</w:t>
      </w:r>
      <w:r w:rsidR="00070589">
        <w:rPr>
          <w:i/>
          <w:color w:val="000000" w:themeColor="text1"/>
        </w:rPr>
        <w:t>/SBL8</w:t>
      </w:r>
    </w:p>
    <w:p w14:paraId="646E1242" w14:textId="77777777" w:rsidR="002C21F1" w:rsidRPr="00DD01E7" w:rsidRDefault="002C21F1" w:rsidP="00DD01E7">
      <w:pPr>
        <w:pStyle w:val="ListParagraph"/>
        <w:numPr>
          <w:ilvl w:val="0"/>
          <w:numId w:val="18"/>
        </w:numPr>
        <w:rPr>
          <w:b/>
          <w:sz w:val="28"/>
          <w:szCs w:val="28"/>
        </w:rPr>
      </w:pPr>
      <w:bookmarkStart w:id="8" w:name="_Toc462150151"/>
      <w:bookmarkStart w:id="9" w:name="_Toc462150233"/>
      <w:r w:rsidRPr="00DD01E7">
        <w:rPr>
          <w:b/>
          <w:sz w:val="28"/>
          <w:szCs w:val="28"/>
        </w:rPr>
        <w:t xml:space="preserve">Visão Geral – Visão </w:t>
      </w:r>
      <w:r w:rsidR="00905C90" w:rsidRPr="00DD01E7">
        <w:rPr>
          <w:b/>
          <w:sz w:val="28"/>
          <w:szCs w:val="28"/>
        </w:rPr>
        <w:t>Gráfica</w:t>
      </w:r>
      <w:r w:rsidRPr="00DD01E7">
        <w:rPr>
          <w:b/>
          <w:sz w:val="28"/>
          <w:szCs w:val="28"/>
        </w:rPr>
        <w:t xml:space="preserve"> da Solução</w:t>
      </w:r>
      <w:bookmarkEnd w:id="7"/>
      <w:r w:rsidR="00DD4D22" w:rsidRPr="00DD01E7">
        <w:rPr>
          <w:b/>
          <w:sz w:val="28"/>
          <w:szCs w:val="28"/>
        </w:rPr>
        <w:t xml:space="preserve"> e Descrição</w:t>
      </w:r>
      <w:bookmarkEnd w:id="8"/>
      <w:bookmarkEnd w:id="9"/>
    </w:p>
    <w:p w14:paraId="6DBF480A" w14:textId="77777777" w:rsidR="00C55F2F" w:rsidRDefault="00C55F2F" w:rsidP="00C55F2F">
      <w:pPr>
        <w:spacing w:after="0" w:line="240" w:lineRule="auto"/>
        <w:rPr>
          <w:sz w:val="20"/>
          <w:szCs w:val="20"/>
        </w:rPr>
      </w:pPr>
    </w:p>
    <w:p w14:paraId="5E3B8E35" w14:textId="77777777" w:rsidR="00B4364C" w:rsidRDefault="00B4364C" w:rsidP="00C55F2F">
      <w:pPr>
        <w:spacing w:after="0" w:line="240" w:lineRule="auto"/>
        <w:rPr>
          <w:sz w:val="20"/>
          <w:szCs w:val="20"/>
        </w:rPr>
      </w:pPr>
    </w:p>
    <w:p w14:paraId="2DCB7AB8" w14:textId="77777777" w:rsidR="00B4364C" w:rsidRDefault="00B4364C" w:rsidP="00C55F2F">
      <w:pPr>
        <w:spacing w:after="0" w:line="240" w:lineRule="auto"/>
        <w:rPr>
          <w:sz w:val="20"/>
          <w:szCs w:val="20"/>
        </w:rPr>
      </w:pPr>
    </w:p>
    <w:p w14:paraId="722FBB29" w14:textId="77777777" w:rsidR="00C55F2F" w:rsidRPr="00C55F2F" w:rsidRDefault="00C55F2F" w:rsidP="00C55F2F">
      <w:pPr>
        <w:spacing w:after="0" w:line="240" w:lineRule="auto"/>
        <w:rPr>
          <w:sz w:val="20"/>
          <w:szCs w:val="20"/>
        </w:rPr>
      </w:pPr>
    </w:p>
    <w:p w14:paraId="2C2BF753" w14:textId="77777777" w:rsidR="00647DFF" w:rsidRPr="00DD01E7" w:rsidRDefault="00647DFF" w:rsidP="00DD01E7">
      <w:pPr>
        <w:rPr>
          <w:b/>
          <w:sz w:val="36"/>
          <w:szCs w:val="36"/>
          <w:u w:val="single"/>
        </w:rPr>
      </w:pPr>
      <w:bookmarkStart w:id="10" w:name="_Toc462150234"/>
      <w:r w:rsidRPr="00DD01E7">
        <w:rPr>
          <w:b/>
          <w:sz w:val="36"/>
          <w:szCs w:val="36"/>
          <w:u w:val="single"/>
        </w:rPr>
        <w:t>Detalhamento Arbor:</w:t>
      </w:r>
      <w:bookmarkEnd w:id="10"/>
    </w:p>
    <w:bookmarkEnd w:id="0"/>
    <w:p w14:paraId="2DBC067E" w14:textId="574BC28F" w:rsidR="00B92E70" w:rsidRDefault="002B5463" w:rsidP="00AE435B">
      <w:r>
        <w:t>Para atendimento das regras descritas na solicitação, os itens deverão ser criados conforme descrito abaixo:</w:t>
      </w:r>
    </w:p>
    <w:sdt>
      <w:sdtPr>
        <w:rPr>
          <w:rFonts w:ascii="Arial" w:eastAsia="Calibri" w:hAnsi="Arial" w:cs="Arial"/>
          <w:color w:val="auto"/>
          <w:sz w:val="22"/>
          <w:szCs w:val="22"/>
          <w:lang w:val="pt-BR"/>
        </w:rPr>
        <w:id w:val="-210379555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151D35C" w14:textId="77777777" w:rsidR="00AC4670" w:rsidRDefault="00AC4670">
          <w:pPr>
            <w:pStyle w:val="TOCHeading"/>
          </w:pPr>
        </w:p>
        <w:p w14:paraId="2B072544" w14:textId="6D9A636D" w:rsidR="00277D7B" w:rsidRDefault="00AC4670">
          <w:pPr>
            <w:pStyle w:val="TOC2"/>
            <w:rPr>
              <w:rFonts w:asciiTheme="minorHAnsi" w:eastAsiaTheme="minorEastAsia" w:hAnsiTheme="minorHAnsi" w:cstheme="minorBidi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4899192" w:history="1">
            <w:r w:rsidR="00277D7B" w:rsidRPr="007028ED">
              <w:rPr>
                <w:rStyle w:val="Hyperlink"/>
                <w:noProof/>
              </w:rPr>
              <w:t>Criar Planos de TV Oi Total Adicionais (SBL 6.3)</w:t>
            </w:r>
            <w:r w:rsidR="00277D7B">
              <w:rPr>
                <w:noProof/>
                <w:webHidden/>
              </w:rPr>
              <w:tab/>
            </w:r>
            <w:r w:rsidR="00277D7B">
              <w:rPr>
                <w:noProof/>
                <w:webHidden/>
              </w:rPr>
              <w:fldChar w:fldCharType="begin"/>
            </w:r>
            <w:r w:rsidR="00277D7B">
              <w:rPr>
                <w:noProof/>
                <w:webHidden/>
              </w:rPr>
              <w:instrText xml:space="preserve"> PAGEREF _Toc494899192 \h </w:instrText>
            </w:r>
            <w:r w:rsidR="00277D7B">
              <w:rPr>
                <w:noProof/>
                <w:webHidden/>
              </w:rPr>
            </w:r>
            <w:r w:rsidR="00277D7B">
              <w:rPr>
                <w:noProof/>
                <w:webHidden/>
              </w:rPr>
              <w:fldChar w:fldCharType="separate"/>
            </w:r>
            <w:r w:rsidR="00277D7B">
              <w:rPr>
                <w:noProof/>
                <w:webHidden/>
              </w:rPr>
              <w:t>3</w:t>
            </w:r>
            <w:r w:rsidR="00277D7B">
              <w:rPr>
                <w:noProof/>
                <w:webHidden/>
              </w:rPr>
              <w:fldChar w:fldCharType="end"/>
            </w:r>
          </w:hyperlink>
        </w:p>
        <w:p w14:paraId="4C2D6D28" w14:textId="7EB562C2" w:rsidR="00277D7B" w:rsidRDefault="00277D7B">
          <w:pPr>
            <w:pStyle w:val="TOC3"/>
            <w:tabs>
              <w:tab w:val="right" w:leader="dot" w:pos="9771"/>
            </w:tabs>
            <w:rPr>
              <w:rFonts w:cstheme="minorBidi"/>
              <w:noProof/>
              <w:lang w:val="pt-BR" w:eastAsia="pt-BR"/>
            </w:rPr>
          </w:pPr>
          <w:hyperlink w:anchor="_Toc494899193" w:history="1">
            <w:r w:rsidRPr="007028ED">
              <w:rPr>
                <w:rStyle w:val="Hyperlink"/>
                <w:noProof/>
              </w:rPr>
              <w:t>PACOTE Outra Vez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_Toc494899193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C16E01" w14:textId="357C96B8" w:rsidR="00277D7B" w:rsidRDefault="00277D7B">
          <w:pPr>
            <w:pStyle w:val="TOC2"/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494899194" w:history="1">
            <w:r w:rsidRPr="007028ED">
              <w:rPr>
                <w:rStyle w:val="Hyperlink"/>
                <w:noProof/>
              </w:rPr>
              <w:t>Criar Planos de TV Fibra Adicionais (Siebel 8)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_Toc494899194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A5C100" w14:textId="3DBBB684" w:rsidR="00277D7B" w:rsidRDefault="00277D7B">
          <w:pPr>
            <w:pStyle w:val="TOC3"/>
            <w:tabs>
              <w:tab w:val="right" w:leader="dot" w:pos="9771"/>
            </w:tabs>
            <w:rPr>
              <w:rFonts w:cstheme="minorBidi"/>
              <w:noProof/>
              <w:lang w:val="pt-BR" w:eastAsia="pt-BR"/>
            </w:rPr>
          </w:pPr>
          <w:hyperlink w:anchor="_Toc494899195" w:history="1">
            <w:r w:rsidRPr="007028ED">
              <w:rPr>
                <w:rStyle w:val="Hyperlink"/>
                <w:noProof/>
              </w:rPr>
              <w:t>Pacote Sexy Hot + Playboy TV: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_Toc494899195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EA1662" w14:textId="4342273B" w:rsidR="00277D7B" w:rsidRDefault="00277D7B">
          <w:pPr>
            <w:pStyle w:val="TOC3"/>
            <w:tabs>
              <w:tab w:val="right" w:leader="dot" w:pos="9771"/>
            </w:tabs>
            <w:rPr>
              <w:rFonts w:cstheme="minorBidi"/>
              <w:noProof/>
              <w:lang w:val="pt-BR" w:eastAsia="pt-BR"/>
            </w:rPr>
          </w:pPr>
          <w:hyperlink w:anchor="_Toc494899196" w:history="1">
            <w:r w:rsidRPr="007028ED">
              <w:rPr>
                <w:rStyle w:val="Hyperlink"/>
                <w:noProof/>
              </w:rPr>
              <w:t>Pacote Étnico: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_Toc494899196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699154" w14:textId="1B6F29F2" w:rsidR="00277D7B" w:rsidRDefault="00277D7B">
          <w:pPr>
            <w:pStyle w:val="TOC3"/>
            <w:tabs>
              <w:tab w:val="right" w:leader="dot" w:pos="9771"/>
            </w:tabs>
            <w:rPr>
              <w:rFonts w:cstheme="minorBidi"/>
              <w:noProof/>
              <w:lang w:val="pt-BR" w:eastAsia="pt-BR"/>
            </w:rPr>
          </w:pPr>
          <w:hyperlink w:anchor="_Toc494899197" w:history="1">
            <w:r w:rsidRPr="007028ED">
              <w:rPr>
                <w:rStyle w:val="Hyperlink"/>
                <w:noProof/>
              </w:rPr>
              <w:t>Pacote Fox Premium:</w:t>
            </w:r>
            <w:r>
              <w:rPr>
                <w:noProof/>
                <w:webHidden/>
              </w:rPr>
              <w:tab/>
            </w:r>
            <w:bookmarkStart w:id="11" w:name="_GoBack"/>
            <w:bookmarkEnd w:id="11"/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_Toc494899197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F93AA7" w14:textId="6E74E818" w:rsidR="00277D7B" w:rsidRDefault="00277D7B">
          <w:pPr>
            <w:pStyle w:val="TOC3"/>
            <w:tabs>
              <w:tab w:val="right" w:leader="dot" w:pos="9771"/>
            </w:tabs>
            <w:rPr>
              <w:rFonts w:cstheme="minorBidi"/>
              <w:noProof/>
              <w:lang w:val="pt-BR" w:eastAsia="pt-BR"/>
            </w:rPr>
          </w:pPr>
          <w:hyperlink w:anchor="_Toc494899198" w:history="1">
            <w:r w:rsidRPr="007028ED">
              <w:rPr>
                <w:rStyle w:val="Hyperlink"/>
                <w:noProof/>
              </w:rPr>
              <w:t>Pacote PFC Básico: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_Toc494899198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4BEB2A" w14:textId="3D633DFD" w:rsidR="00277D7B" w:rsidRDefault="00277D7B">
          <w:pPr>
            <w:pStyle w:val="TOC3"/>
            <w:tabs>
              <w:tab w:val="right" w:leader="dot" w:pos="9771"/>
            </w:tabs>
            <w:rPr>
              <w:rFonts w:cstheme="minorBidi"/>
              <w:noProof/>
              <w:lang w:val="pt-BR" w:eastAsia="pt-BR"/>
            </w:rPr>
          </w:pPr>
          <w:hyperlink w:anchor="_Toc494899199" w:history="1">
            <w:r w:rsidRPr="007028ED">
              <w:rPr>
                <w:rStyle w:val="Hyperlink"/>
                <w:noProof/>
              </w:rPr>
              <w:t>Pacote PFC Completo: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_Toc494899199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898392" w14:textId="6BA96153" w:rsidR="00277D7B" w:rsidRDefault="00277D7B">
          <w:pPr>
            <w:pStyle w:val="TOC3"/>
            <w:tabs>
              <w:tab w:val="right" w:leader="dot" w:pos="9771"/>
            </w:tabs>
            <w:rPr>
              <w:rFonts w:cstheme="minorBidi"/>
              <w:noProof/>
              <w:lang w:val="pt-BR" w:eastAsia="pt-BR"/>
            </w:rPr>
          </w:pPr>
          <w:hyperlink w:anchor="_Toc494899200" w:history="1">
            <w:r w:rsidRPr="007028ED">
              <w:rPr>
                <w:rStyle w:val="Hyperlink"/>
                <w:noProof/>
              </w:rPr>
              <w:t>Pacote Novo Étnico: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_Toc494899200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8965A9" w14:textId="221FCEEB" w:rsidR="00277D7B" w:rsidRDefault="00277D7B">
          <w:pPr>
            <w:pStyle w:val="TOC3"/>
            <w:tabs>
              <w:tab w:val="right" w:leader="dot" w:pos="9771"/>
            </w:tabs>
            <w:rPr>
              <w:rFonts w:cstheme="minorBidi"/>
              <w:noProof/>
              <w:lang w:val="pt-BR" w:eastAsia="pt-BR"/>
            </w:rPr>
          </w:pPr>
          <w:hyperlink w:anchor="_Toc494899201" w:history="1">
            <w:r w:rsidRPr="007028ED">
              <w:rPr>
                <w:rStyle w:val="Hyperlink"/>
                <w:noProof/>
              </w:rPr>
              <w:t>Pacote Outra Vez: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_Toc494899201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0DD444" w14:textId="304A0EDC" w:rsidR="00277D7B" w:rsidRDefault="00277D7B">
          <w:pPr>
            <w:pStyle w:val="TOC2"/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494899202" w:history="1">
            <w:r w:rsidRPr="007028ED">
              <w:rPr>
                <w:rStyle w:val="Hyperlink"/>
                <w:noProof/>
              </w:rPr>
              <w:t>Modificar Planos de TV Fibra Adicionais (Siebel 8) com nova precificação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_Toc494899202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798E34" w14:textId="18DB2AD6" w:rsidR="00AC4670" w:rsidRDefault="00AC4670">
          <w:r>
            <w:rPr>
              <w:b/>
              <w:bCs/>
              <w:noProof/>
            </w:rPr>
            <w:fldChar w:fldCharType="end"/>
          </w:r>
        </w:p>
      </w:sdtContent>
    </w:sdt>
    <w:p w14:paraId="30516524" w14:textId="77777777" w:rsidR="00AE435B" w:rsidRDefault="00AE435B" w:rsidP="00AE435B"/>
    <w:p w14:paraId="3DA1E07B" w14:textId="34F1ED80" w:rsidR="002B5463" w:rsidRDefault="0068116E" w:rsidP="00AC4670">
      <w:pPr>
        <w:pStyle w:val="Heading2"/>
        <w:numPr>
          <w:ilvl w:val="0"/>
          <w:numId w:val="0"/>
        </w:numPr>
        <w:ind w:left="792"/>
      </w:pPr>
      <w:bookmarkStart w:id="12" w:name="_Toc494899192"/>
      <w:r>
        <w:t xml:space="preserve">Criar </w:t>
      </w:r>
      <w:r w:rsidR="00292398">
        <w:t xml:space="preserve">Planos </w:t>
      </w:r>
      <w:r>
        <w:t xml:space="preserve">de </w:t>
      </w:r>
      <w:r w:rsidR="008C1070">
        <w:t xml:space="preserve">TV </w:t>
      </w:r>
      <w:r w:rsidR="009A0828">
        <w:t>Oi Total</w:t>
      </w:r>
      <w:r w:rsidR="001C3572">
        <w:t xml:space="preserve"> </w:t>
      </w:r>
      <w:r w:rsidR="009F58E3">
        <w:t>Adicionais</w:t>
      </w:r>
      <w:r w:rsidR="00DE6533">
        <w:t xml:space="preserve"> (SBL 6.3)</w:t>
      </w:r>
      <w:bookmarkEnd w:id="12"/>
      <w:r w:rsidR="00292398">
        <w:br/>
      </w:r>
    </w:p>
    <w:p w14:paraId="22C635E9" w14:textId="77777777" w:rsidR="00E14E92" w:rsidRDefault="00E14E92" w:rsidP="00E14E92">
      <w:pPr>
        <w:tabs>
          <w:tab w:val="left" w:pos="3315"/>
        </w:tabs>
        <w:ind w:left="0"/>
      </w:pPr>
    </w:p>
    <w:p w14:paraId="290EF96C" w14:textId="2352E85B" w:rsidR="00110486" w:rsidRPr="003309EF" w:rsidRDefault="008C1070" w:rsidP="00AC4670">
      <w:pPr>
        <w:pStyle w:val="Heading3"/>
        <w:ind w:left="1146"/>
      </w:pPr>
      <w:bookmarkStart w:id="13" w:name="_Toc494899193"/>
      <w:r w:rsidRPr="008C1070">
        <w:t xml:space="preserve">PACOTE </w:t>
      </w:r>
      <w:r w:rsidR="00D25F0A">
        <w:t>Outra Vez</w:t>
      </w:r>
      <w:bookmarkEnd w:id="13"/>
      <w:r w:rsidR="005B0024" w:rsidRPr="003309EF">
        <w:t xml:space="preserve"> </w:t>
      </w:r>
    </w:p>
    <w:p w14:paraId="63C4B1A6" w14:textId="77777777" w:rsidR="00E5089C" w:rsidRDefault="00110486" w:rsidP="00110486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3309EF">
        <w:rPr>
          <w:sz w:val="20"/>
          <w:szCs w:val="20"/>
        </w:rPr>
        <w:t>TIPO: Assinatura</w:t>
      </w:r>
    </w:p>
    <w:p w14:paraId="6262F7BF" w14:textId="53184FBE" w:rsidR="00E5089C" w:rsidRDefault="00E5089C" w:rsidP="00110486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DESCRIÇÃO DO PACOTE: </w:t>
      </w:r>
      <w:r>
        <w:rPr>
          <w:sz w:val="20"/>
          <w:szCs w:val="20"/>
          <w:highlight w:val="yellow"/>
        </w:rPr>
        <w:t>Oi TV                                                         (+ UF)</w:t>
      </w:r>
    </w:p>
    <w:p w14:paraId="3E836C8A" w14:textId="7F22AF37" w:rsidR="00110486" w:rsidRPr="003309EF" w:rsidRDefault="00E5089C" w:rsidP="006B328B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DESCRIÇÃO DO COMPONENTE:</w:t>
      </w:r>
      <w:r w:rsidR="00110486" w:rsidRPr="003309EF">
        <w:rPr>
          <w:sz w:val="20"/>
          <w:szCs w:val="20"/>
        </w:rPr>
        <w:t xml:space="preserve"> </w:t>
      </w:r>
      <w:r w:rsidR="006B328B">
        <w:rPr>
          <w:sz w:val="20"/>
          <w:szCs w:val="20"/>
        </w:rPr>
        <w:t xml:space="preserve">Mensalidade </w:t>
      </w:r>
      <w:r w:rsidR="00D25F0A">
        <w:t>Outra Vez</w:t>
      </w:r>
    </w:p>
    <w:p w14:paraId="52E7CED6" w14:textId="762E0AB1" w:rsidR="005B0024" w:rsidRDefault="003309EF" w:rsidP="00C110EB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3309EF">
        <w:rPr>
          <w:sz w:val="20"/>
          <w:szCs w:val="20"/>
        </w:rPr>
        <w:t xml:space="preserve">DESCRIÇÃO </w:t>
      </w:r>
      <w:r w:rsidR="005B0024" w:rsidRPr="003309EF">
        <w:rPr>
          <w:sz w:val="20"/>
          <w:szCs w:val="20"/>
        </w:rPr>
        <w:t xml:space="preserve">NA FATURA: </w:t>
      </w:r>
      <w:r w:rsidR="006B328B">
        <w:rPr>
          <w:sz w:val="20"/>
          <w:szCs w:val="20"/>
        </w:rPr>
        <w:t xml:space="preserve">Mensalidade </w:t>
      </w:r>
      <w:r w:rsidR="00D25F0A">
        <w:t>Outra Vez</w:t>
      </w:r>
    </w:p>
    <w:p w14:paraId="21F6C661" w14:textId="1AD197CB" w:rsidR="003C2FD3" w:rsidRDefault="008141C5" w:rsidP="00BD198F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SECAO FATURA:</w:t>
      </w:r>
      <w:r w:rsidR="00893215">
        <w:rPr>
          <w:sz w:val="20"/>
          <w:szCs w:val="20"/>
        </w:rPr>
        <w:t xml:space="preserve"> </w:t>
      </w:r>
      <w:r w:rsidR="00E5089C">
        <w:rPr>
          <w:sz w:val="20"/>
          <w:szCs w:val="20"/>
          <w:highlight w:val="yellow"/>
        </w:rPr>
        <w:t>Pacotes Adicionais / TV</w:t>
      </w:r>
    </w:p>
    <w:p w14:paraId="7DA017EE" w14:textId="710EC0D6" w:rsidR="008141C5" w:rsidRPr="003309EF" w:rsidRDefault="008141C5" w:rsidP="00BD198F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SECAO NOTA FISCAL: Canais a La Carte</w:t>
      </w:r>
    </w:p>
    <w:p w14:paraId="13253A87" w14:textId="623A171F" w:rsidR="003B1F9A" w:rsidRPr="003309EF" w:rsidRDefault="003B1F9A" w:rsidP="003B1F9A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3309EF">
        <w:rPr>
          <w:sz w:val="20"/>
          <w:szCs w:val="20"/>
        </w:rPr>
        <w:t xml:space="preserve">NIVEL: </w:t>
      </w:r>
      <w:r w:rsidR="001C3187">
        <w:rPr>
          <w:sz w:val="20"/>
          <w:szCs w:val="20"/>
        </w:rPr>
        <w:t>Conta</w:t>
      </w:r>
    </w:p>
    <w:p w14:paraId="164304DE" w14:textId="77777777" w:rsidR="00110486" w:rsidRPr="003309EF" w:rsidRDefault="00110486" w:rsidP="00110486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3309EF">
        <w:rPr>
          <w:sz w:val="20"/>
          <w:szCs w:val="20"/>
        </w:rPr>
        <w:t>GANHO: Sem ganho tributário</w:t>
      </w:r>
    </w:p>
    <w:p w14:paraId="241E787D" w14:textId="77777777" w:rsidR="00ED12CB" w:rsidRPr="003309EF" w:rsidRDefault="00ED12CB" w:rsidP="00110486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3309EF">
        <w:rPr>
          <w:sz w:val="20"/>
          <w:szCs w:val="20"/>
        </w:rPr>
        <w:t>PRO-RATA: SIM, ativação e inativação</w:t>
      </w:r>
    </w:p>
    <w:p w14:paraId="06E828C6" w14:textId="71A98DC0" w:rsidR="00E5089C" w:rsidRDefault="00E5089C" w:rsidP="00A572F6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BATIMENTO</w:t>
      </w:r>
    </w:p>
    <w:p w14:paraId="10B002DA" w14:textId="39C60B2E" w:rsidR="00E5089C" w:rsidRPr="004135B6" w:rsidRDefault="00E5089C" w:rsidP="00E5089C">
      <w:pPr>
        <w:pStyle w:val="ListParagraph"/>
        <w:numPr>
          <w:ilvl w:val="1"/>
          <w:numId w:val="6"/>
        </w:numPr>
        <w:rPr>
          <w:sz w:val="20"/>
          <w:szCs w:val="20"/>
          <w:highlight w:val="yellow"/>
        </w:rPr>
      </w:pPr>
      <w:r w:rsidRPr="004135B6">
        <w:rPr>
          <w:sz w:val="20"/>
          <w:szCs w:val="20"/>
          <w:highlight w:val="yellow"/>
        </w:rPr>
        <w:t>SBL X ARB: Sim</w:t>
      </w:r>
    </w:p>
    <w:p w14:paraId="7DA7B179" w14:textId="7CC423F4" w:rsidR="00E5089C" w:rsidRPr="004135B6" w:rsidRDefault="00E5089C" w:rsidP="00E5089C">
      <w:pPr>
        <w:pStyle w:val="ListParagraph"/>
        <w:numPr>
          <w:ilvl w:val="1"/>
          <w:numId w:val="6"/>
        </w:numPr>
        <w:rPr>
          <w:sz w:val="20"/>
          <w:szCs w:val="20"/>
          <w:highlight w:val="yellow"/>
        </w:rPr>
      </w:pPr>
      <w:r w:rsidRPr="004135B6">
        <w:rPr>
          <w:sz w:val="20"/>
          <w:szCs w:val="20"/>
          <w:highlight w:val="yellow"/>
        </w:rPr>
        <w:t>ARB X ARB</w:t>
      </w:r>
      <w:r w:rsidR="004135B6" w:rsidRPr="004135B6">
        <w:rPr>
          <w:sz w:val="20"/>
          <w:szCs w:val="20"/>
          <w:highlight w:val="yellow"/>
        </w:rPr>
        <w:t>: Sim</w:t>
      </w:r>
    </w:p>
    <w:p w14:paraId="400123F5" w14:textId="367996A9" w:rsidR="00562FDA" w:rsidRDefault="009B5C0E" w:rsidP="00A572F6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ABONO E SUSPENSÃO</w:t>
      </w:r>
      <w:r w:rsidR="004135B6">
        <w:rPr>
          <w:sz w:val="20"/>
          <w:szCs w:val="20"/>
        </w:rPr>
        <w:t xml:space="preserve"> DE FRANQUIA</w:t>
      </w:r>
      <w:r w:rsidR="00562FDA">
        <w:rPr>
          <w:sz w:val="20"/>
          <w:szCs w:val="20"/>
        </w:rPr>
        <w:t>: SIM</w:t>
      </w:r>
    </w:p>
    <w:p w14:paraId="7195AB75" w14:textId="78924047" w:rsidR="004135B6" w:rsidRPr="004135B6" w:rsidRDefault="004135B6" w:rsidP="00A572F6">
      <w:pPr>
        <w:pStyle w:val="ListParagraph"/>
        <w:numPr>
          <w:ilvl w:val="0"/>
          <w:numId w:val="6"/>
        </w:numPr>
        <w:rPr>
          <w:sz w:val="20"/>
          <w:szCs w:val="20"/>
          <w:highlight w:val="yellow"/>
        </w:rPr>
      </w:pPr>
      <w:r w:rsidRPr="004135B6">
        <w:rPr>
          <w:sz w:val="20"/>
          <w:szCs w:val="20"/>
          <w:highlight w:val="yellow"/>
        </w:rPr>
        <w:t>CONTESTAÇÃO: SIM</w:t>
      </w:r>
    </w:p>
    <w:p w14:paraId="6DC3FD58" w14:textId="254AB9C2" w:rsidR="000B07F9" w:rsidRPr="003309EF" w:rsidRDefault="000B07F9" w:rsidP="00A572F6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MULTA E JURO: SIM</w:t>
      </w:r>
    </w:p>
    <w:p w14:paraId="06CD51F6" w14:textId="167630ED" w:rsidR="00110486" w:rsidRDefault="00110486" w:rsidP="00110486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3309EF">
        <w:rPr>
          <w:sz w:val="20"/>
          <w:szCs w:val="20"/>
        </w:rPr>
        <w:t xml:space="preserve">OPEN_ITEM: </w:t>
      </w:r>
      <w:r w:rsidR="008C2A41">
        <w:rPr>
          <w:sz w:val="20"/>
          <w:szCs w:val="20"/>
        </w:rPr>
        <w:t>9</w:t>
      </w:r>
      <w:r w:rsidR="00BD198F">
        <w:rPr>
          <w:sz w:val="20"/>
          <w:szCs w:val="20"/>
        </w:rPr>
        <w:t>6</w:t>
      </w:r>
      <w:r w:rsidR="00D61426">
        <w:rPr>
          <w:sz w:val="20"/>
          <w:szCs w:val="20"/>
        </w:rPr>
        <w:t xml:space="preserve"> (</w:t>
      </w:r>
      <w:r w:rsidR="008C2A41">
        <w:rPr>
          <w:sz w:val="20"/>
          <w:szCs w:val="20"/>
        </w:rPr>
        <w:t>Oi TV</w:t>
      </w:r>
      <w:r w:rsidR="00D61426">
        <w:rPr>
          <w:sz w:val="20"/>
          <w:szCs w:val="20"/>
        </w:rPr>
        <w:t>)</w:t>
      </w:r>
    </w:p>
    <w:p w14:paraId="1C6EFB38" w14:textId="7C3EB1E0" w:rsidR="004135B6" w:rsidRDefault="004135B6" w:rsidP="00365B51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  <w:highlight w:val="yellow"/>
        </w:rPr>
        <w:t>INCIDE CRÉDITO INTERRUPÇÃO TV: SIM</w:t>
      </w:r>
      <w:r w:rsidRPr="003309EF">
        <w:rPr>
          <w:sz w:val="20"/>
          <w:szCs w:val="20"/>
        </w:rPr>
        <w:t xml:space="preserve"> </w:t>
      </w:r>
    </w:p>
    <w:p w14:paraId="0C3AE71F" w14:textId="573EDA10" w:rsidR="004135B6" w:rsidRDefault="004135B6" w:rsidP="00365B51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  <w:highlight w:val="yellow"/>
        </w:rPr>
        <w:t>INCIDE CRÉDITO ESTORNO DE ASSINATURA: SIM</w:t>
      </w:r>
    </w:p>
    <w:p w14:paraId="0DCE09AF" w14:textId="549CBF98" w:rsidR="00365B51" w:rsidRPr="003309EF" w:rsidRDefault="00365B51" w:rsidP="00365B51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3309EF">
        <w:rPr>
          <w:sz w:val="20"/>
          <w:szCs w:val="20"/>
        </w:rPr>
        <w:t>IMPOSTOS:</w:t>
      </w:r>
    </w:p>
    <w:p w14:paraId="345644B5" w14:textId="4A21E173" w:rsidR="00365B51" w:rsidRPr="003309EF" w:rsidRDefault="00365B51" w:rsidP="00365B51">
      <w:pPr>
        <w:pStyle w:val="ListParagraph"/>
        <w:numPr>
          <w:ilvl w:val="1"/>
          <w:numId w:val="6"/>
        </w:numPr>
        <w:rPr>
          <w:sz w:val="20"/>
          <w:szCs w:val="20"/>
        </w:rPr>
      </w:pPr>
      <w:r w:rsidRPr="003309EF">
        <w:rPr>
          <w:sz w:val="20"/>
          <w:szCs w:val="20"/>
        </w:rPr>
        <w:t>ICMS</w:t>
      </w:r>
      <w:r w:rsidR="004135B6">
        <w:rPr>
          <w:sz w:val="20"/>
          <w:szCs w:val="20"/>
        </w:rPr>
        <w:t xml:space="preserve"> TV</w:t>
      </w:r>
      <w:r w:rsidRPr="003309EF">
        <w:rPr>
          <w:sz w:val="20"/>
          <w:szCs w:val="20"/>
        </w:rPr>
        <w:t xml:space="preserve"> variando por estado</w:t>
      </w:r>
      <w:r w:rsidR="00EE152D">
        <w:rPr>
          <w:sz w:val="20"/>
          <w:szCs w:val="20"/>
        </w:rPr>
        <w:t xml:space="preserve"> com redução da base de cálculo</w:t>
      </w:r>
    </w:p>
    <w:p w14:paraId="6C96AE31" w14:textId="77777777" w:rsidR="004D4438" w:rsidRDefault="00365B51" w:rsidP="00365B51">
      <w:pPr>
        <w:pStyle w:val="ListParagraph"/>
        <w:numPr>
          <w:ilvl w:val="1"/>
          <w:numId w:val="6"/>
        </w:numPr>
        <w:rPr>
          <w:sz w:val="20"/>
          <w:szCs w:val="20"/>
        </w:rPr>
      </w:pPr>
      <w:r w:rsidRPr="003309EF">
        <w:rPr>
          <w:sz w:val="20"/>
          <w:szCs w:val="20"/>
        </w:rPr>
        <w:t>PIS/COFINS 3,65%</w:t>
      </w:r>
    </w:p>
    <w:p w14:paraId="10D0BD29" w14:textId="65BAD205" w:rsidR="0098686A" w:rsidRDefault="0098686A" w:rsidP="004D4438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CONTABILIDADE: Recebida em tempo de especificação técnica</w:t>
      </w:r>
    </w:p>
    <w:p w14:paraId="4B18067F" w14:textId="083699E5" w:rsidR="004C1B04" w:rsidRDefault="00D25F0A" w:rsidP="004D4438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PRECIFICAÇÃO: R$ </w:t>
      </w:r>
      <w:r w:rsidR="004C1B04">
        <w:rPr>
          <w:sz w:val="20"/>
          <w:szCs w:val="20"/>
        </w:rPr>
        <w:t>0,00</w:t>
      </w:r>
    </w:p>
    <w:p w14:paraId="790BA97C" w14:textId="6E098893" w:rsidR="007D3AF7" w:rsidRDefault="007D3AF7" w:rsidP="00E5089C"/>
    <w:p w14:paraId="0FCB6E74" w14:textId="77777777" w:rsidR="00D25F0A" w:rsidRDefault="00D25F0A" w:rsidP="00D25F0A">
      <w:pPr>
        <w:ind w:left="786"/>
        <w:rPr>
          <w:sz w:val="20"/>
          <w:szCs w:val="20"/>
        </w:rPr>
      </w:pPr>
      <w:r>
        <w:rPr>
          <w:sz w:val="20"/>
          <w:szCs w:val="20"/>
        </w:rPr>
        <w:t>Exibição em fatura :</w:t>
      </w:r>
    </w:p>
    <w:p w14:paraId="0A591356" w14:textId="77777777" w:rsidR="00D25F0A" w:rsidRDefault="00D25F0A" w:rsidP="00D25F0A">
      <w:pPr>
        <w:ind w:left="0"/>
        <w:jc w:val="center"/>
        <w:rPr>
          <w:color w:val="FF0000"/>
          <w:sz w:val="20"/>
          <w:szCs w:val="20"/>
        </w:rPr>
      </w:pPr>
      <w:r>
        <w:rPr>
          <w:noProof/>
          <w:lang w:eastAsia="pt-BR"/>
        </w:rPr>
        <w:drawing>
          <wp:inline distT="0" distB="0" distL="0" distR="0" wp14:anchorId="7E227671" wp14:editId="0B26D80C">
            <wp:extent cx="6210935" cy="7562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10935" cy="75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790C1" w14:textId="77777777" w:rsidR="00D25F0A" w:rsidRDefault="00D25F0A" w:rsidP="00D25F0A">
      <w:pPr>
        <w:ind w:left="0"/>
        <w:rPr>
          <w:color w:val="FF0000"/>
          <w:sz w:val="20"/>
          <w:szCs w:val="20"/>
        </w:rPr>
      </w:pPr>
      <w:r w:rsidRPr="00E93923">
        <w:rPr>
          <w:color w:val="000000" w:themeColor="text1"/>
          <w:sz w:val="20"/>
          <w:szCs w:val="20"/>
        </w:rPr>
        <w:t>*seção de detalhamento 1810010101</w:t>
      </w:r>
    </w:p>
    <w:p w14:paraId="5288ECAA" w14:textId="77777777" w:rsidR="00D25F0A" w:rsidRPr="009B5C0E" w:rsidRDefault="00D25F0A" w:rsidP="00D25F0A">
      <w:pPr>
        <w:pStyle w:val="ListParagraph"/>
        <w:ind w:left="708"/>
        <w:rPr>
          <w:color w:val="FF0000"/>
          <w:sz w:val="20"/>
          <w:szCs w:val="20"/>
        </w:rPr>
      </w:pPr>
      <w:r w:rsidRPr="008141C5">
        <w:rPr>
          <w:b/>
        </w:rPr>
        <w:t>Nota fiscal:</w:t>
      </w:r>
      <w:r>
        <w:rPr>
          <w:noProof/>
          <w:lang w:eastAsia="pt-BR"/>
        </w:rPr>
        <w:drawing>
          <wp:inline distT="0" distB="0" distL="0" distR="0" wp14:anchorId="6C3AF5BC" wp14:editId="2CF22209">
            <wp:extent cx="5514975" cy="13620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C2A92" w14:textId="77777777" w:rsidR="00D25F0A" w:rsidRDefault="00D25F0A" w:rsidP="00D25F0A">
      <w:pPr>
        <w:pStyle w:val="ListParagraph"/>
        <w:ind w:left="708"/>
      </w:pPr>
    </w:p>
    <w:p w14:paraId="242A03B3" w14:textId="77777777" w:rsidR="00D25F0A" w:rsidRPr="008141C5" w:rsidRDefault="00D25F0A" w:rsidP="00D25F0A">
      <w:pPr>
        <w:pStyle w:val="ListParagraph"/>
        <w:ind w:left="708"/>
        <w:rPr>
          <w:b/>
        </w:rPr>
      </w:pPr>
      <w:r w:rsidRPr="008141C5">
        <w:rPr>
          <w:b/>
        </w:rPr>
        <w:t>Capa de faura:</w:t>
      </w:r>
    </w:p>
    <w:p w14:paraId="7ADCA9A3" w14:textId="77777777" w:rsidR="00D25F0A" w:rsidRPr="003309EF" w:rsidRDefault="00D25F0A" w:rsidP="00D25F0A">
      <w:pPr>
        <w:pStyle w:val="ListParagraph"/>
        <w:ind w:left="0"/>
        <w:jc w:val="center"/>
      </w:pPr>
      <w:r>
        <w:rPr>
          <w:noProof/>
          <w:lang w:eastAsia="pt-BR"/>
        </w:rPr>
        <w:drawing>
          <wp:inline distT="0" distB="0" distL="0" distR="0" wp14:anchorId="60108D1B" wp14:editId="28D9A594">
            <wp:extent cx="5372100" cy="12471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3110" cy="1272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4DA95" w14:textId="77777777" w:rsidR="00D25F0A" w:rsidRPr="003C2FD3" w:rsidRDefault="00D25F0A" w:rsidP="00D25F0A">
      <w:pPr>
        <w:ind w:left="0"/>
        <w:rPr>
          <w:sz w:val="20"/>
          <w:szCs w:val="20"/>
        </w:rPr>
      </w:pPr>
    </w:p>
    <w:p w14:paraId="7EC95F57" w14:textId="77777777" w:rsidR="00D25F0A" w:rsidRPr="006B328B" w:rsidRDefault="00D25F0A" w:rsidP="00E5089C"/>
    <w:p w14:paraId="4FC2BC10" w14:textId="77777777" w:rsidR="00BA0BED" w:rsidRDefault="00BA0BED" w:rsidP="00BA0BED">
      <w:pPr>
        <w:tabs>
          <w:tab w:val="left" w:pos="3315"/>
        </w:tabs>
        <w:ind w:left="0"/>
      </w:pPr>
    </w:p>
    <w:p w14:paraId="164343A1" w14:textId="223D7078" w:rsidR="007D3AF7" w:rsidRDefault="007D3AF7" w:rsidP="00E5089C">
      <w:pPr>
        <w:rPr>
          <w:sz w:val="20"/>
          <w:szCs w:val="20"/>
        </w:rPr>
      </w:pPr>
    </w:p>
    <w:p w14:paraId="2A107E3E" w14:textId="77777777" w:rsidR="004C1B04" w:rsidRDefault="004C1B04" w:rsidP="00E5089C">
      <w:pPr>
        <w:rPr>
          <w:sz w:val="20"/>
          <w:szCs w:val="20"/>
        </w:rPr>
      </w:pPr>
    </w:p>
    <w:p w14:paraId="6BF5F06A" w14:textId="540719AE" w:rsidR="007D3AF7" w:rsidRDefault="007D3AF7" w:rsidP="007D3AF7">
      <w:pPr>
        <w:pStyle w:val="Heading2"/>
        <w:numPr>
          <w:ilvl w:val="0"/>
          <w:numId w:val="0"/>
        </w:numPr>
        <w:ind w:left="792"/>
      </w:pPr>
      <w:bookmarkStart w:id="14" w:name="_Toc494899194"/>
      <w:r>
        <w:t>Criar Planos de TV Fibra Adicionais (Siebel 8)</w:t>
      </w:r>
      <w:bookmarkEnd w:id="14"/>
      <w:r>
        <w:br/>
      </w:r>
    </w:p>
    <w:p w14:paraId="2F71165B" w14:textId="3A680DAC" w:rsidR="00745162" w:rsidRDefault="00BC597C" w:rsidP="00745162">
      <w:r>
        <w:t>Serão criados os pacotes de planos “A la carte” para Siebel 8 conforme descrição abaixo</w:t>
      </w:r>
      <w:r w:rsidR="003207F4">
        <w:t>, usando exclusivamente os Ids de pacotes informados</w:t>
      </w:r>
      <w:r w:rsidR="00745162">
        <w:t>:</w:t>
      </w:r>
    </w:p>
    <w:p w14:paraId="24F20521" w14:textId="77777777" w:rsidR="00D25F0A" w:rsidRDefault="00D25F0A" w:rsidP="00BA0BED">
      <w:pPr>
        <w:pStyle w:val="Heading3"/>
        <w:ind w:left="1146"/>
      </w:pPr>
    </w:p>
    <w:p w14:paraId="78270D47" w14:textId="13A62F0F" w:rsidR="00BA0BED" w:rsidRPr="009A0828" w:rsidRDefault="00D25F0A" w:rsidP="00BA0BED">
      <w:pPr>
        <w:pStyle w:val="Heading3"/>
        <w:ind w:left="1146"/>
        <w:rPr>
          <w:lang w:val="en-US"/>
        </w:rPr>
      </w:pPr>
      <w:bookmarkStart w:id="15" w:name="_Toc494899195"/>
      <w:r w:rsidRPr="009A0828">
        <w:rPr>
          <w:lang w:val="en-US"/>
        </w:rPr>
        <w:t xml:space="preserve">Pacote </w:t>
      </w:r>
      <w:r w:rsidR="009A0828" w:rsidRPr="009A0828">
        <w:rPr>
          <w:lang w:val="en-US"/>
        </w:rPr>
        <w:t>Sexy Hot + Playboy TV</w:t>
      </w:r>
      <w:r w:rsidR="00BC597C" w:rsidRPr="009A0828">
        <w:rPr>
          <w:lang w:val="en-US"/>
        </w:rPr>
        <w:t>:</w:t>
      </w:r>
      <w:bookmarkEnd w:id="15"/>
      <w:r w:rsidR="00BA0BED" w:rsidRPr="009A0828">
        <w:rPr>
          <w:lang w:val="en-US"/>
        </w:rPr>
        <w:t xml:space="preserve"> </w:t>
      </w:r>
    </w:p>
    <w:p w14:paraId="0D355834" w14:textId="77777777" w:rsidR="00BA0BED" w:rsidRDefault="00BA0BED" w:rsidP="00BA0BED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3309EF">
        <w:rPr>
          <w:sz w:val="20"/>
          <w:szCs w:val="20"/>
        </w:rPr>
        <w:t>TIPO: Assinatura</w:t>
      </w:r>
    </w:p>
    <w:p w14:paraId="52857CA9" w14:textId="4480F86F" w:rsidR="00BA0BED" w:rsidRDefault="00BA0BED" w:rsidP="009A0828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DESCRIÇÃO DO PACOTE: Pacote </w:t>
      </w:r>
      <w:r w:rsidR="009A0828" w:rsidRPr="009A0828">
        <w:rPr>
          <w:sz w:val="20"/>
          <w:szCs w:val="20"/>
        </w:rPr>
        <w:t>Sexy Hot + Playboy TV</w:t>
      </w:r>
      <w:r w:rsidR="00BC597C">
        <w:rPr>
          <w:sz w:val="20"/>
          <w:szCs w:val="20"/>
        </w:rPr>
        <w:t xml:space="preserve"> </w:t>
      </w:r>
    </w:p>
    <w:p w14:paraId="22C78481" w14:textId="1FC3265A" w:rsidR="003207F4" w:rsidRPr="003207F4" w:rsidRDefault="003207F4" w:rsidP="003207F4">
      <w:pPr>
        <w:pStyle w:val="ListParagraph"/>
        <w:numPr>
          <w:ilvl w:val="0"/>
          <w:numId w:val="6"/>
        </w:numPr>
        <w:rPr>
          <w:sz w:val="20"/>
          <w:szCs w:val="20"/>
          <w:highlight w:val="yellow"/>
        </w:rPr>
      </w:pPr>
      <w:r w:rsidRPr="003207F4">
        <w:rPr>
          <w:sz w:val="20"/>
          <w:szCs w:val="20"/>
          <w:highlight w:val="yellow"/>
        </w:rPr>
        <w:t>ID DO PACOTE: 36404</w:t>
      </w:r>
    </w:p>
    <w:p w14:paraId="660C3AF4" w14:textId="7B466B89" w:rsidR="00BA0BED" w:rsidRPr="003309EF" w:rsidRDefault="00BA0BED" w:rsidP="009A0828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lastRenderedPageBreak/>
        <w:t>DESCRIÇÃO DO COMPONENTE:</w:t>
      </w:r>
      <w:r w:rsidR="009A0828">
        <w:rPr>
          <w:sz w:val="20"/>
          <w:szCs w:val="20"/>
        </w:rPr>
        <w:t xml:space="preserve"> </w:t>
      </w:r>
      <w:r w:rsidR="009A0828" w:rsidRPr="009A0828">
        <w:rPr>
          <w:sz w:val="20"/>
          <w:szCs w:val="20"/>
        </w:rPr>
        <w:t>Mensalidade Sexy Hot + Playboy TV</w:t>
      </w:r>
    </w:p>
    <w:p w14:paraId="7E3EA17E" w14:textId="66CC52EA" w:rsidR="00BA0BED" w:rsidRPr="00745162" w:rsidRDefault="00BA0BED" w:rsidP="00BA0BED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745162">
        <w:rPr>
          <w:sz w:val="20"/>
          <w:szCs w:val="20"/>
        </w:rPr>
        <w:t xml:space="preserve">DESCRIÇÃO NA FATURA: Mensalidade </w:t>
      </w:r>
      <w:r w:rsidR="009A0828" w:rsidRPr="009A0828">
        <w:rPr>
          <w:sz w:val="20"/>
          <w:szCs w:val="20"/>
        </w:rPr>
        <w:t>Canal Especial</w:t>
      </w:r>
    </w:p>
    <w:p w14:paraId="43C64C78" w14:textId="77777777" w:rsidR="00BA0BED" w:rsidRPr="00745162" w:rsidRDefault="00BA0BED" w:rsidP="00BA0BED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745162">
        <w:rPr>
          <w:sz w:val="20"/>
          <w:szCs w:val="20"/>
        </w:rPr>
        <w:t>SECAO FATURA: Pacotes Adicionais / TV</w:t>
      </w:r>
    </w:p>
    <w:p w14:paraId="29706E70" w14:textId="77777777" w:rsidR="00BA0BED" w:rsidRPr="00745162" w:rsidRDefault="00BA0BED" w:rsidP="00BA0BED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745162">
        <w:rPr>
          <w:sz w:val="20"/>
          <w:szCs w:val="20"/>
        </w:rPr>
        <w:t>SECAO NOTA FISCAL: Canais a La Carte</w:t>
      </w:r>
    </w:p>
    <w:p w14:paraId="5949862B" w14:textId="0910BCBE" w:rsidR="00BA0BED" w:rsidRPr="00745162" w:rsidRDefault="00BA0BED" w:rsidP="00BA0BED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745162">
        <w:rPr>
          <w:sz w:val="20"/>
          <w:szCs w:val="20"/>
        </w:rPr>
        <w:t>NIVEL: Instância</w:t>
      </w:r>
    </w:p>
    <w:p w14:paraId="74AD0466" w14:textId="77777777" w:rsidR="00BA0BED" w:rsidRPr="00745162" w:rsidRDefault="00BA0BED" w:rsidP="00BA0BED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745162">
        <w:rPr>
          <w:sz w:val="20"/>
          <w:szCs w:val="20"/>
        </w:rPr>
        <w:t>GANHO: Sem ganho tributário</w:t>
      </w:r>
    </w:p>
    <w:p w14:paraId="2C8EA2A9" w14:textId="77777777" w:rsidR="00BA0BED" w:rsidRPr="00745162" w:rsidRDefault="00BA0BED" w:rsidP="00BA0BED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745162">
        <w:rPr>
          <w:sz w:val="20"/>
          <w:szCs w:val="20"/>
        </w:rPr>
        <w:t>PRO-RATA: SIM, ativação e inativação</w:t>
      </w:r>
    </w:p>
    <w:p w14:paraId="463A0882" w14:textId="77777777" w:rsidR="00BA0BED" w:rsidRPr="00745162" w:rsidRDefault="00BA0BED" w:rsidP="00BA0BED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745162">
        <w:rPr>
          <w:sz w:val="20"/>
          <w:szCs w:val="20"/>
        </w:rPr>
        <w:t>ABONO E SUSPENSÃO DE FRANQUIA: SIM</w:t>
      </w:r>
    </w:p>
    <w:p w14:paraId="3B65460F" w14:textId="77777777" w:rsidR="00BA0BED" w:rsidRPr="00745162" w:rsidRDefault="00BA0BED" w:rsidP="00BA0BED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745162">
        <w:rPr>
          <w:sz w:val="20"/>
          <w:szCs w:val="20"/>
        </w:rPr>
        <w:t>CONTESTAÇÃO: SIM</w:t>
      </w:r>
    </w:p>
    <w:p w14:paraId="373D7754" w14:textId="77777777" w:rsidR="00BA0BED" w:rsidRPr="00745162" w:rsidRDefault="00BA0BED" w:rsidP="00BA0BED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745162">
        <w:rPr>
          <w:sz w:val="20"/>
          <w:szCs w:val="20"/>
        </w:rPr>
        <w:t>MULTA E JURO: SIM</w:t>
      </w:r>
    </w:p>
    <w:p w14:paraId="4C17AF1A" w14:textId="77777777" w:rsidR="00BA0BED" w:rsidRPr="00745162" w:rsidRDefault="00BA0BED" w:rsidP="00BA0BED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745162">
        <w:rPr>
          <w:sz w:val="20"/>
          <w:szCs w:val="20"/>
        </w:rPr>
        <w:t>OPEN_ITEM: 96 (Oi TV)</w:t>
      </w:r>
    </w:p>
    <w:p w14:paraId="43A54D44" w14:textId="77777777" w:rsidR="00BA0BED" w:rsidRPr="00745162" w:rsidRDefault="00BA0BED" w:rsidP="00BA0BED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745162">
        <w:rPr>
          <w:sz w:val="20"/>
          <w:szCs w:val="20"/>
        </w:rPr>
        <w:t xml:space="preserve">INCIDE CRÉDITO INTERRUPÇÃO TV: SIM </w:t>
      </w:r>
    </w:p>
    <w:p w14:paraId="3791F4DB" w14:textId="77777777" w:rsidR="00BA0BED" w:rsidRPr="00745162" w:rsidRDefault="00BA0BED" w:rsidP="00BA0BED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745162">
        <w:rPr>
          <w:sz w:val="20"/>
          <w:szCs w:val="20"/>
        </w:rPr>
        <w:t>INCIDE CRÉDITO ESTORNO DE ASSINATURA: SIM</w:t>
      </w:r>
    </w:p>
    <w:p w14:paraId="756B5683" w14:textId="77777777" w:rsidR="00BA0BED" w:rsidRPr="00745162" w:rsidRDefault="00BA0BED" w:rsidP="00BA0BED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745162">
        <w:rPr>
          <w:sz w:val="20"/>
          <w:szCs w:val="20"/>
        </w:rPr>
        <w:t>IMPOSTOS:</w:t>
      </w:r>
    </w:p>
    <w:p w14:paraId="31E2E171" w14:textId="77777777" w:rsidR="00BA0BED" w:rsidRPr="00745162" w:rsidRDefault="00BA0BED" w:rsidP="00BA0BED">
      <w:pPr>
        <w:pStyle w:val="ListParagraph"/>
        <w:numPr>
          <w:ilvl w:val="1"/>
          <w:numId w:val="6"/>
        </w:numPr>
        <w:rPr>
          <w:sz w:val="20"/>
          <w:szCs w:val="20"/>
        </w:rPr>
      </w:pPr>
      <w:r w:rsidRPr="00745162">
        <w:rPr>
          <w:sz w:val="20"/>
          <w:szCs w:val="20"/>
        </w:rPr>
        <w:t>ICMS TV variando por estado com redução da base de cálculo</w:t>
      </w:r>
    </w:p>
    <w:p w14:paraId="67EF7DA5" w14:textId="77777777" w:rsidR="00BA0BED" w:rsidRPr="00745162" w:rsidRDefault="00BA0BED" w:rsidP="00BA0BED">
      <w:pPr>
        <w:pStyle w:val="ListParagraph"/>
        <w:numPr>
          <w:ilvl w:val="1"/>
          <w:numId w:val="6"/>
        </w:numPr>
        <w:rPr>
          <w:sz w:val="20"/>
          <w:szCs w:val="20"/>
        </w:rPr>
      </w:pPr>
      <w:r w:rsidRPr="00745162">
        <w:rPr>
          <w:sz w:val="20"/>
          <w:szCs w:val="20"/>
        </w:rPr>
        <w:t>PIS/COFINS 3,65%</w:t>
      </w:r>
    </w:p>
    <w:p w14:paraId="69B41BB9" w14:textId="62099927" w:rsidR="00BA0BED" w:rsidRDefault="00BA0BED" w:rsidP="00BA0BED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CONTABILIDADE: Recebida em tempo de especificação técnica</w:t>
      </w:r>
    </w:p>
    <w:p w14:paraId="25454C07" w14:textId="0F1E9772" w:rsidR="004C1B04" w:rsidRDefault="004C1B04" w:rsidP="00D25F0A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PRECIFICAÇÃO: </w:t>
      </w:r>
      <w:r w:rsidR="009A0828">
        <w:rPr>
          <w:sz w:val="20"/>
          <w:szCs w:val="20"/>
        </w:rPr>
        <w:t>R$ 29,90</w:t>
      </w:r>
    </w:p>
    <w:p w14:paraId="6857965E" w14:textId="6A3E1F10" w:rsidR="006B328B" w:rsidRDefault="006B328B" w:rsidP="00CA591A">
      <w:pPr>
        <w:ind w:left="0"/>
        <w:rPr>
          <w:sz w:val="20"/>
          <w:szCs w:val="20"/>
        </w:rPr>
      </w:pPr>
    </w:p>
    <w:p w14:paraId="2D7F3162" w14:textId="35C952D8" w:rsidR="009A0828" w:rsidRPr="003309EF" w:rsidRDefault="009A0828" w:rsidP="009A0828">
      <w:pPr>
        <w:pStyle w:val="Heading3"/>
        <w:ind w:left="1146"/>
      </w:pPr>
      <w:bookmarkStart w:id="16" w:name="_Toc494899196"/>
      <w:r>
        <w:t xml:space="preserve">Pacote </w:t>
      </w:r>
      <w:r w:rsidRPr="009A0828">
        <w:t>Étnico</w:t>
      </w:r>
      <w:r>
        <w:t>:</w:t>
      </w:r>
      <w:bookmarkEnd w:id="16"/>
      <w:r w:rsidRPr="003309EF">
        <w:t xml:space="preserve"> </w:t>
      </w:r>
    </w:p>
    <w:p w14:paraId="7FC34D19" w14:textId="0A0BD104" w:rsidR="009A0828" w:rsidRPr="003207F4" w:rsidRDefault="009A0828" w:rsidP="003207F4">
      <w:pPr>
        <w:pStyle w:val="ListParagraph"/>
        <w:numPr>
          <w:ilvl w:val="0"/>
          <w:numId w:val="6"/>
        </w:numPr>
        <w:rPr>
          <w:sz w:val="20"/>
          <w:szCs w:val="20"/>
          <w:highlight w:val="yellow"/>
        </w:rPr>
      </w:pPr>
      <w:r w:rsidRPr="008D1AFE">
        <w:rPr>
          <w:sz w:val="20"/>
          <w:szCs w:val="20"/>
          <w:highlight w:val="yellow"/>
        </w:rPr>
        <w:t xml:space="preserve">TIPO: </w:t>
      </w:r>
      <w:r w:rsidR="008D1AFE" w:rsidRPr="008D1AFE">
        <w:rPr>
          <w:sz w:val="20"/>
          <w:szCs w:val="20"/>
          <w:highlight w:val="yellow"/>
        </w:rPr>
        <w:t>Já está sendo criado no PRJ00021364</w:t>
      </w:r>
      <w:r w:rsidR="003207F4">
        <w:rPr>
          <w:sz w:val="20"/>
          <w:szCs w:val="20"/>
          <w:highlight w:val="yellow"/>
        </w:rPr>
        <w:t xml:space="preserve">, deverá usar o ID </w:t>
      </w:r>
      <w:r w:rsidR="003207F4" w:rsidRPr="003207F4">
        <w:rPr>
          <w:sz w:val="20"/>
          <w:szCs w:val="20"/>
          <w:highlight w:val="yellow"/>
        </w:rPr>
        <w:t>de pacote: 36398</w:t>
      </w:r>
    </w:p>
    <w:p w14:paraId="40041F10" w14:textId="073524E4" w:rsidR="009A0828" w:rsidRPr="003309EF" w:rsidRDefault="009A0828" w:rsidP="009A0828">
      <w:pPr>
        <w:pStyle w:val="Heading3"/>
        <w:ind w:left="1146"/>
      </w:pPr>
      <w:bookmarkStart w:id="17" w:name="_Toc494899197"/>
      <w:r>
        <w:t xml:space="preserve">Pacote </w:t>
      </w:r>
      <w:r w:rsidR="00B02B91" w:rsidRPr="00B02B91">
        <w:t>Fox Premium</w:t>
      </w:r>
      <w:r>
        <w:t>:</w:t>
      </w:r>
      <w:bookmarkEnd w:id="17"/>
      <w:r w:rsidRPr="003309EF">
        <w:t xml:space="preserve"> </w:t>
      </w:r>
    </w:p>
    <w:p w14:paraId="056F9E44" w14:textId="32A5923D" w:rsidR="008D1AFE" w:rsidRPr="008D1AFE" w:rsidRDefault="009A0828" w:rsidP="003207F4">
      <w:pPr>
        <w:pStyle w:val="ListParagraph"/>
        <w:numPr>
          <w:ilvl w:val="0"/>
          <w:numId w:val="6"/>
        </w:numPr>
        <w:rPr>
          <w:sz w:val="20"/>
          <w:szCs w:val="20"/>
          <w:highlight w:val="yellow"/>
        </w:rPr>
      </w:pPr>
      <w:r w:rsidRPr="008D1AFE">
        <w:rPr>
          <w:sz w:val="20"/>
          <w:szCs w:val="20"/>
          <w:highlight w:val="yellow"/>
        </w:rPr>
        <w:t xml:space="preserve">TIPO: </w:t>
      </w:r>
      <w:r w:rsidR="008D1AFE" w:rsidRPr="008D1AFE">
        <w:rPr>
          <w:sz w:val="20"/>
          <w:szCs w:val="20"/>
          <w:highlight w:val="yellow"/>
        </w:rPr>
        <w:t>Já está sendo criado no PRJ00021364</w:t>
      </w:r>
      <w:r w:rsidR="003207F4">
        <w:rPr>
          <w:sz w:val="20"/>
          <w:szCs w:val="20"/>
          <w:highlight w:val="yellow"/>
        </w:rPr>
        <w:t xml:space="preserve">, deverá usar o ID de </w:t>
      </w:r>
      <w:r w:rsidR="003207F4" w:rsidRPr="003207F4">
        <w:rPr>
          <w:sz w:val="20"/>
          <w:szCs w:val="20"/>
          <w:highlight w:val="yellow"/>
        </w:rPr>
        <w:t>pacote: 36399</w:t>
      </w:r>
    </w:p>
    <w:p w14:paraId="316098E4" w14:textId="77777777" w:rsidR="00B02B91" w:rsidRPr="009A0828" w:rsidRDefault="00B02B91" w:rsidP="00B02B91">
      <w:pPr>
        <w:rPr>
          <w:sz w:val="20"/>
          <w:szCs w:val="20"/>
        </w:rPr>
      </w:pPr>
    </w:p>
    <w:p w14:paraId="61D62463" w14:textId="7461BC31" w:rsidR="00B02B91" w:rsidRPr="003309EF" w:rsidRDefault="00B02B91" w:rsidP="00B02B91">
      <w:pPr>
        <w:pStyle w:val="Heading3"/>
        <w:ind w:left="1146"/>
      </w:pPr>
      <w:bookmarkStart w:id="18" w:name="_Toc494899198"/>
      <w:r>
        <w:t xml:space="preserve">Pacote </w:t>
      </w:r>
      <w:r w:rsidRPr="00B02B91">
        <w:t>PFC Básico</w:t>
      </w:r>
      <w:r>
        <w:t>:</w:t>
      </w:r>
      <w:bookmarkEnd w:id="18"/>
      <w:r w:rsidRPr="003309EF">
        <w:t xml:space="preserve"> </w:t>
      </w:r>
    </w:p>
    <w:p w14:paraId="6F3EE7B1" w14:textId="77777777" w:rsidR="00B02B91" w:rsidRDefault="00B02B91" w:rsidP="00B02B91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3309EF">
        <w:rPr>
          <w:sz w:val="20"/>
          <w:szCs w:val="20"/>
        </w:rPr>
        <w:t>TIPO: Assinatura</w:t>
      </w:r>
    </w:p>
    <w:p w14:paraId="5B4B698F" w14:textId="6DA8FFFA" w:rsidR="00B02B91" w:rsidRDefault="00B02B91" w:rsidP="00B02B91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DESCRIÇÃO DO PACOTE: Pacote </w:t>
      </w:r>
      <w:r w:rsidRPr="00B02B91">
        <w:rPr>
          <w:sz w:val="20"/>
          <w:szCs w:val="20"/>
        </w:rPr>
        <w:t>PFC Básico</w:t>
      </w:r>
    </w:p>
    <w:p w14:paraId="07710499" w14:textId="777F0CC0" w:rsidR="003207F4" w:rsidRPr="003207F4" w:rsidRDefault="003207F4" w:rsidP="003207F4">
      <w:pPr>
        <w:pStyle w:val="ListParagraph"/>
        <w:numPr>
          <w:ilvl w:val="0"/>
          <w:numId w:val="6"/>
        </w:numPr>
        <w:rPr>
          <w:sz w:val="20"/>
          <w:szCs w:val="20"/>
          <w:highlight w:val="yellow"/>
        </w:rPr>
      </w:pPr>
      <w:r w:rsidRPr="003207F4">
        <w:rPr>
          <w:sz w:val="20"/>
          <w:szCs w:val="20"/>
          <w:highlight w:val="yellow"/>
        </w:rPr>
        <w:t>ID DO PACOTE: 36402</w:t>
      </w:r>
    </w:p>
    <w:p w14:paraId="771D8151" w14:textId="4BF96E8A" w:rsidR="00B02B91" w:rsidRPr="003309EF" w:rsidRDefault="00B02B91" w:rsidP="00B02B91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DESCRIÇÃO DO COMPONENTE:</w:t>
      </w:r>
      <w:r w:rsidRPr="003309EF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Mensalidade </w:t>
      </w:r>
      <w:r w:rsidRPr="00B02B91">
        <w:rPr>
          <w:sz w:val="20"/>
          <w:szCs w:val="20"/>
        </w:rPr>
        <w:t>PFC Básico</w:t>
      </w:r>
    </w:p>
    <w:p w14:paraId="41F6EF9F" w14:textId="7C551292" w:rsidR="00B02B91" w:rsidRPr="00745162" w:rsidRDefault="00B02B91" w:rsidP="00B02B91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745162">
        <w:rPr>
          <w:sz w:val="20"/>
          <w:szCs w:val="20"/>
        </w:rPr>
        <w:t xml:space="preserve">DESCRIÇÃO NA FATURA: Mensalidade </w:t>
      </w:r>
      <w:r w:rsidRPr="00B02B91">
        <w:rPr>
          <w:sz w:val="20"/>
          <w:szCs w:val="20"/>
        </w:rPr>
        <w:t>PFC Básico</w:t>
      </w:r>
    </w:p>
    <w:p w14:paraId="39536F85" w14:textId="77777777" w:rsidR="00B02B91" w:rsidRPr="00745162" w:rsidRDefault="00B02B91" w:rsidP="00B02B91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745162">
        <w:rPr>
          <w:sz w:val="20"/>
          <w:szCs w:val="20"/>
        </w:rPr>
        <w:t>SECAO FATURA: Pacotes Adicionais / TV</w:t>
      </w:r>
    </w:p>
    <w:p w14:paraId="50EA031A" w14:textId="77777777" w:rsidR="00B02B91" w:rsidRPr="00745162" w:rsidRDefault="00B02B91" w:rsidP="00B02B91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745162">
        <w:rPr>
          <w:sz w:val="20"/>
          <w:szCs w:val="20"/>
        </w:rPr>
        <w:t>SECAO NOTA FISCAL: Canais a La Carte</w:t>
      </w:r>
    </w:p>
    <w:p w14:paraId="3C85E8B8" w14:textId="77777777" w:rsidR="00B02B91" w:rsidRPr="00745162" w:rsidRDefault="00B02B91" w:rsidP="00B02B91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745162">
        <w:rPr>
          <w:sz w:val="20"/>
          <w:szCs w:val="20"/>
        </w:rPr>
        <w:t>NIVEL: Instância</w:t>
      </w:r>
    </w:p>
    <w:p w14:paraId="783DA060" w14:textId="77777777" w:rsidR="00B02B91" w:rsidRPr="00745162" w:rsidRDefault="00B02B91" w:rsidP="00B02B91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745162">
        <w:rPr>
          <w:sz w:val="20"/>
          <w:szCs w:val="20"/>
        </w:rPr>
        <w:t>GANHO: Sem ganho tributário</w:t>
      </w:r>
    </w:p>
    <w:p w14:paraId="6F3E724A" w14:textId="77777777" w:rsidR="00B02B91" w:rsidRPr="00745162" w:rsidRDefault="00B02B91" w:rsidP="00B02B91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745162">
        <w:rPr>
          <w:sz w:val="20"/>
          <w:szCs w:val="20"/>
        </w:rPr>
        <w:t>PRO-RATA: SIM, ativação e inativação</w:t>
      </w:r>
    </w:p>
    <w:p w14:paraId="49B384FB" w14:textId="77777777" w:rsidR="00B02B91" w:rsidRPr="00745162" w:rsidRDefault="00B02B91" w:rsidP="00B02B91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745162">
        <w:rPr>
          <w:sz w:val="20"/>
          <w:szCs w:val="20"/>
        </w:rPr>
        <w:t>ABONO E SUSPENSÃO DE FRANQUIA: SIM</w:t>
      </w:r>
    </w:p>
    <w:p w14:paraId="07017405" w14:textId="77777777" w:rsidR="00B02B91" w:rsidRPr="00745162" w:rsidRDefault="00B02B91" w:rsidP="00B02B91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745162">
        <w:rPr>
          <w:sz w:val="20"/>
          <w:szCs w:val="20"/>
        </w:rPr>
        <w:t>CONTESTAÇÃO: SIM</w:t>
      </w:r>
    </w:p>
    <w:p w14:paraId="5DCC8755" w14:textId="77777777" w:rsidR="00B02B91" w:rsidRPr="00745162" w:rsidRDefault="00B02B91" w:rsidP="00B02B91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745162">
        <w:rPr>
          <w:sz w:val="20"/>
          <w:szCs w:val="20"/>
        </w:rPr>
        <w:t>MULTA E JURO: SIM</w:t>
      </w:r>
    </w:p>
    <w:p w14:paraId="0A70A578" w14:textId="77777777" w:rsidR="00B02B91" w:rsidRPr="00745162" w:rsidRDefault="00B02B91" w:rsidP="00B02B91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745162">
        <w:rPr>
          <w:sz w:val="20"/>
          <w:szCs w:val="20"/>
        </w:rPr>
        <w:t>OPEN_ITEM: 96 (Oi TV)</w:t>
      </w:r>
    </w:p>
    <w:p w14:paraId="1E889B0D" w14:textId="77777777" w:rsidR="00B02B91" w:rsidRPr="00745162" w:rsidRDefault="00B02B91" w:rsidP="00B02B91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745162">
        <w:rPr>
          <w:sz w:val="20"/>
          <w:szCs w:val="20"/>
        </w:rPr>
        <w:t xml:space="preserve">INCIDE CRÉDITO INTERRUPÇÃO TV: SIM </w:t>
      </w:r>
    </w:p>
    <w:p w14:paraId="79B10CDF" w14:textId="77777777" w:rsidR="00B02B91" w:rsidRPr="00745162" w:rsidRDefault="00B02B91" w:rsidP="00B02B91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745162">
        <w:rPr>
          <w:sz w:val="20"/>
          <w:szCs w:val="20"/>
        </w:rPr>
        <w:t>INCIDE CRÉDITO ESTORNO DE ASSINATURA: SIM</w:t>
      </w:r>
    </w:p>
    <w:p w14:paraId="1847CE56" w14:textId="77777777" w:rsidR="00B02B91" w:rsidRPr="00745162" w:rsidRDefault="00B02B91" w:rsidP="00B02B91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745162">
        <w:rPr>
          <w:sz w:val="20"/>
          <w:szCs w:val="20"/>
        </w:rPr>
        <w:t>IMPOSTOS:</w:t>
      </w:r>
    </w:p>
    <w:p w14:paraId="15C36E85" w14:textId="77777777" w:rsidR="00B02B91" w:rsidRPr="00745162" w:rsidRDefault="00B02B91" w:rsidP="00B02B91">
      <w:pPr>
        <w:pStyle w:val="ListParagraph"/>
        <w:numPr>
          <w:ilvl w:val="1"/>
          <w:numId w:val="6"/>
        </w:numPr>
        <w:rPr>
          <w:sz w:val="20"/>
          <w:szCs w:val="20"/>
        </w:rPr>
      </w:pPr>
      <w:r w:rsidRPr="00745162">
        <w:rPr>
          <w:sz w:val="20"/>
          <w:szCs w:val="20"/>
        </w:rPr>
        <w:t>ICMS TV variando por estado com redução da base de cálculo</w:t>
      </w:r>
    </w:p>
    <w:p w14:paraId="05739D6A" w14:textId="77777777" w:rsidR="00B02B91" w:rsidRPr="00745162" w:rsidRDefault="00B02B91" w:rsidP="00B02B91">
      <w:pPr>
        <w:pStyle w:val="ListParagraph"/>
        <w:numPr>
          <w:ilvl w:val="1"/>
          <w:numId w:val="6"/>
        </w:numPr>
        <w:rPr>
          <w:sz w:val="20"/>
          <w:szCs w:val="20"/>
        </w:rPr>
      </w:pPr>
      <w:r w:rsidRPr="00745162">
        <w:rPr>
          <w:sz w:val="20"/>
          <w:szCs w:val="20"/>
        </w:rPr>
        <w:t>PIS/COFINS 3,65%</w:t>
      </w:r>
    </w:p>
    <w:p w14:paraId="3F6AAEB8" w14:textId="77777777" w:rsidR="00B02B91" w:rsidRDefault="00B02B91" w:rsidP="00B02B91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CONTABILIDADE: Recebida em tempo de especificação técnica</w:t>
      </w:r>
    </w:p>
    <w:p w14:paraId="7ABDA00F" w14:textId="04A3BC10" w:rsidR="00B02B91" w:rsidRDefault="00B02B91" w:rsidP="00B02B91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lastRenderedPageBreak/>
        <w:t>PRECIFICAÇÃO:  R$ 64,90</w:t>
      </w:r>
    </w:p>
    <w:p w14:paraId="49BDD447" w14:textId="77777777" w:rsidR="00B02B91" w:rsidRPr="009A0828" w:rsidRDefault="00B02B91" w:rsidP="00B02B91">
      <w:pPr>
        <w:rPr>
          <w:sz w:val="20"/>
          <w:szCs w:val="20"/>
        </w:rPr>
      </w:pPr>
    </w:p>
    <w:p w14:paraId="1285927E" w14:textId="4FFD19A4" w:rsidR="00B02B91" w:rsidRPr="003309EF" w:rsidRDefault="00B02B91" w:rsidP="00B02B91">
      <w:pPr>
        <w:pStyle w:val="Heading3"/>
        <w:ind w:left="1146"/>
      </w:pPr>
      <w:bookmarkStart w:id="19" w:name="_Toc494899199"/>
      <w:r>
        <w:t xml:space="preserve">Pacote </w:t>
      </w:r>
      <w:r w:rsidRPr="00B02B91">
        <w:t>PFC Completo</w:t>
      </w:r>
      <w:r>
        <w:t>:</w:t>
      </w:r>
      <w:bookmarkEnd w:id="19"/>
      <w:r w:rsidRPr="003309EF">
        <w:t xml:space="preserve"> </w:t>
      </w:r>
    </w:p>
    <w:p w14:paraId="2951B86D" w14:textId="77777777" w:rsidR="00B02B91" w:rsidRDefault="00B02B91" w:rsidP="00B02B91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3309EF">
        <w:rPr>
          <w:sz w:val="20"/>
          <w:szCs w:val="20"/>
        </w:rPr>
        <w:t>TIPO: Assinatura</w:t>
      </w:r>
    </w:p>
    <w:p w14:paraId="3F1D0078" w14:textId="59CAAEE2" w:rsidR="00B02B91" w:rsidRDefault="00B02B91" w:rsidP="00B02B91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DESCRIÇÃO DO PACOTE: Pacote </w:t>
      </w:r>
      <w:r w:rsidRPr="00B02B91">
        <w:rPr>
          <w:sz w:val="20"/>
          <w:szCs w:val="20"/>
        </w:rPr>
        <w:t>PFC Completo</w:t>
      </w:r>
    </w:p>
    <w:p w14:paraId="4FA3F728" w14:textId="5568402D" w:rsidR="003207F4" w:rsidRPr="003207F4" w:rsidRDefault="003207F4" w:rsidP="003207F4">
      <w:pPr>
        <w:pStyle w:val="ListParagraph"/>
        <w:numPr>
          <w:ilvl w:val="0"/>
          <w:numId w:val="6"/>
        </w:numPr>
        <w:rPr>
          <w:sz w:val="20"/>
          <w:szCs w:val="20"/>
          <w:highlight w:val="yellow"/>
        </w:rPr>
      </w:pPr>
      <w:r w:rsidRPr="003207F4">
        <w:rPr>
          <w:sz w:val="20"/>
          <w:szCs w:val="20"/>
          <w:highlight w:val="yellow"/>
        </w:rPr>
        <w:t>ID DO PACOTE: 36403</w:t>
      </w:r>
    </w:p>
    <w:p w14:paraId="56A7D163" w14:textId="2001806C" w:rsidR="00B02B91" w:rsidRPr="003309EF" w:rsidRDefault="00B02B91" w:rsidP="00B02B91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DESCRIÇÃO DO COMPONENTE:</w:t>
      </w:r>
      <w:r w:rsidRPr="003309EF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Mensalidade </w:t>
      </w:r>
      <w:r w:rsidRPr="00B02B91">
        <w:rPr>
          <w:sz w:val="20"/>
          <w:szCs w:val="20"/>
        </w:rPr>
        <w:t>PFC Completo</w:t>
      </w:r>
    </w:p>
    <w:p w14:paraId="7F189BFA" w14:textId="64015F96" w:rsidR="00B02B91" w:rsidRPr="00745162" w:rsidRDefault="00B02B91" w:rsidP="00B02B91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745162">
        <w:rPr>
          <w:sz w:val="20"/>
          <w:szCs w:val="20"/>
        </w:rPr>
        <w:t xml:space="preserve">DESCRIÇÃO NA FATURA: Mensalidade </w:t>
      </w:r>
      <w:r w:rsidRPr="00B02B91">
        <w:rPr>
          <w:sz w:val="20"/>
          <w:szCs w:val="20"/>
        </w:rPr>
        <w:t>PFC Completo</w:t>
      </w:r>
    </w:p>
    <w:p w14:paraId="6E24BDEE" w14:textId="77777777" w:rsidR="00B02B91" w:rsidRPr="00745162" w:rsidRDefault="00B02B91" w:rsidP="00B02B91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745162">
        <w:rPr>
          <w:sz w:val="20"/>
          <w:szCs w:val="20"/>
        </w:rPr>
        <w:t>SECAO FATURA: Pacotes Adicionais / TV</w:t>
      </w:r>
    </w:p>
    <w:p w14:paraId="129733E6" w14:textId="77777777" w:rsidR="00B02B91" w:rsidRPr="00745162" w:rsidRDefault="00B02B91" w:rsidP="00B02B91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745162">
        <w:rPr>
          <w:sz w:val="20"/>
          <w:szCs w:val="20"/>
        </w:rPr>
        <w:t>SECAO NOTA FISCAL: Canais a La Carte</w:t>
      </w:r>
    </w:p>
    <w:p w14:paraId="4DAEA957" w14:textId="77777777" w:rsidR="00B02B91" w:rsidRPr="00745162" w:rsidRDefault="00B02B91" w:rsidP="00B02B91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745162">
        <w:rPr>
          <w:sz w:val="20"/>
          <w:szCs w:val="20"/>
        </w:rPr>
        <w:t>NIVEL: Instância</w:t>
      </w:r>
    </w:p>
    <w:p w14:paraId="40A33D95" w14:textId="77777777" w:rsidR="00B02B91" w:rsidRPr="00745162" w:rsidRDefault="00B02B91" w:rsidP="00B02B91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745162">
        <w:rPr>
          <w:sz w:val="20"/>
          <w:szCs w:val="20"/>
        </w:rPr>
        <w:t>GANHO: Sem ganho tributário</w:t>
      </w:r>
    </w:p>
    <w:p w14:paraId="517E41D6" w14:textId="77777777" w:rsidR="00B02B91" w:rsidRPr="00745162" w:rsidRDefault="00B02B91" w:rsidP="00B02B91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745162">
        <w:rPr>
          <w:sz w:val="20"/>
          <w:szCs w:val="20"/>
        </w:rPr>
        <w:t>PRO-RATA: SIM, ativação e inativação</w:t>
      </w:r>
    </w:p>
    <w:p w14:paraId="73B09E3C" w14:textId="77777777" w:rsidR="00B02B91" w:rsidRPr="00745162" w:rsidRDefault="00B02B91" w:rsidP="00B02B91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745162">
        <w:rPr>
          <w:sz w:val="20"/>
          <w:szCs w:val="20"/>
        </w:rPr>
        <w:t>ABONO E SUSPENSÃO DE FRANQUIA: SIM</w:t>
      </w:r>
    </w:p>
    <w:p w14:paraId="59B3486D" w14:textId="77777777" w:rsidR="00B02B91" w:rsidRPr="00745162" w:rsidRDefault="00B02B91" w:rsidP="00B02B91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745162">
        <w:rPr>
          <w:sz w:val="20"/>
          <w:szCs w:val="20"/>
        </w:rPr>
        <w:t>CONTESTAÇÃO: SIM</w:t>
      </w:r>
    </w:p>
    <w:p w14:paraId="4DEE5557" w14:textId="77777777" w:rsidR="00B02B91" w:rsidRPr="00745162" w:rsidRDefault="00B02B91" w:rsidP="00B02B91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745162">
        <w:rPr>
          <w:sz w:val="20"/>
          <w:szCs w:val="20"/>
        </w:rPr>
        <w:t>MULTA E JURO: SIM</w:t>
      </w:r>
    </w:p>
    <w:p w14:paraId="4B4CB8FB" w14:textId="77777777" w:rsidR="00B02B91" w:rsidRPr="00745162" w:rsidRDefault="00B02B91" w:rsidP="00B02B91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745162">
        <w:rPr>
          <w:sz w:val="20"/>
          <w:szCs w:val="20"/>
        </w:rPr>
        <w:t>OPEN_ITEM: 96 (Oi TV)</w:t>
      </w:r>
    </w:p>
    <w:p w14:paraId="59614EDF" w14:textId="77777777" w:rsidR="00B02B91" w:rsidRPr="00745162" w:rsidRDefault="00B02B91" w:rsidP="00B02B91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745162">
        <w:rPr>
          <w:sz w:val="20"/>
          <w:szCs w:val="20"/>
        </w:rPr>
        <w:t xml:space="preserve">INCIDE CRÉDITO INTERRUPÇÃO TV: SIM </w:t>
      </w:r>
    </w:p>
    <w:p w14:paraId="051BAB1D" w14:textId="77777777" w:rsidR="00B02B91" w:rsidRPr="00745162" w:rsidRDefault="00B02B91" w:rsidP="00B02B91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745162">
        <w:rPr>
          <w:sz w:val="20"/>
          <w:szCs w:val="20"/>
        </w:rPr>
        <w:t>INCIDE CRÉDITO ESTORNO DE ASSINATURA: SIM</w:t>
      </w:r>
    </w:p>
    <w:p w14:paraId="118032CE" w14:textId="77777777" w:rsidR="00B02B91" w:rsidRPr="00745162" w:rsidRDefault="00B02B91" w:rsidP="00B02B91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745162">
        <w:rPr>
          <w:sz w:val="20"/>
          <w:szCs w:val="20"/>
        </w:rPr>
        <w:t>IMPOSTOS:</w:t>
      </w:r>
    </w:p>
    <w:p w14:paraId="7E29D64F" w14:textId="77777777" w:rsidR="00B02B91" w:rsidRPr="00745162" w:rsidRDefault="00B02B91" w:rsidP="00B02B91">
      <w:pPr>
        <w:pStyle w:val="ListParagraph"/>
        <w:numPr>
          <w:ilvl w:val="1"/>
          <w:numId w:val="6"/>
        </w:numPr>
        <w:rPr>
          <w:sz w:val="20"/>
          <w:szCs w:val="20"/>
        </w:rPr>
      </w:pPr>
      <w:r w:rsidRPr="00745162">
        <w:rPr>
          <w:sz w:val="20"/>
          <w:szCs w:val="20"/>
        </w:rPr>
        <w:t>ICMS TV variando por estado com redução da base de cálculo</w:t>
      </w:r>
    </w:p>
    <w:p w14:paraId="260F8DDC" w14:textId="77777777" w:rsidR="00B02B91" w:rsidRPr="00745162" w:rsidRDefault="00B02B91" w:rsidP="00B02B91">
      <w:pPr>
        <w:pStyle w:val="ListParagraph"/>
        <w:numPr>
          <w:ilvl w:val="1"/>
          <w:numId w:val="6"/>
        </w:numPr>
        <w:rPr>
          <w:sz w:val="20"/>
          <w:szCs w:val="20"/>
        </w:rPr>
      </w:pPr>
      <w:r w:rsidRPr="00745162">
        <w:rPr>
          <w:sz w:val="20"/>
          <w:szCs w:val="20"/>
        </w:rPr>
        <w:t>PIS/COFINS 3,65%</w:t>
      </w:r>
    </w:p>
    <w:p w14:paraId="3DC1FFD2" w14:textId="77777777" w:rsidR="00B02B91" w:rsidRDefault="00B02B91" w:rsidP="00B02B91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CONTABILIDADE: Recebida em tempo de especificação técnica</w:t>
      </w:r>
    </w:p>
    <w:p w14:paraId="567FFF64" w14:textId="6B3C0F28" w:rsidR="00B02B91" w:rsidRDefault="00B02B91" w:rsidP="00B02B91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PRECIFICAÇÃO:  R$ 104,90</w:t>
      </w:r>
    </w:p>
    <w:p w14:paraId="077592F2" w14:textId="77777777" w:rsidR="00B02B91" w:rsidRPr="003C2FD3" w:rsidRDefault="00B02B91" w:rsidP="00B02B91">
      <w:pPr>
        <w:ind w:left="0"/>
        <w:rPr>
          <w:sz w:val="20"/>
          <w:szCs w:val="20"/>
        </w:rPr>
      </w:pPr>
    </w:p>
    <w:p w14:paraId="3E600CDB" w14:textId="77777777" w:rsidR="00B02B91" w:rsidRPr="009A0828" w:rsidRDefault="00B02B91" w:rsidP="00B02B91">
      <w:pPr>
        <w:rPr>
          <w:sz w:val="20"/>
          <w:szCs w:val="20"/>
        </w:rPr>
      </w:pPr>
    </w:p>
    <w:p w14:paraId="05D9FBDD" w14:textId="55B53D53" w:rsidR="00B02B91" w:rsidRPr="003309EF" w:rsidRDefault="00B02B91" w:rsidP="00B02B91">
      <w:pPr>
        <w:pStyle w:val="Heading3"/>
        <w:ind w:left="1146"/>
      </w:pPr>
      <w:bookmarkStart w:id="20" w:name="_Toc494899200"/>
      <w:r>
        <w:t xml:space="preserve">Pacote </w:t>
      </w:r>
      <w:r w:rsidR="000775F8" w:rsidRPr="000775F8">
        <w:t>Novo Étnico</w:t>
      </w:r>
      <w:r>
        <w:t>:</w:t>
      </w:r>
      <w:bookmarkEnd w:id="20"/>
      <w:r w:rsidRPr="003309EF">
        <w:t xml:space="preserve"> </w:t>
      </w:r>
    </w:p>
    <w:p w14:paraId="169FF9A5" w14:textId="77777777" w:rsidR="00B02B91" w:rsidRDefault="00B02B91" w:rsidP="00B02B91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3309EF">
        <w:rPr>
          <w:sz w:val="20"/>
          <w:szCs w:val="20"/>
        </w:rPr>
        <w:t>TIPO: Assinatura</w:t>
      </w:r>
    </w:p>
    <w:p w14:paraId="1238F6CD" w14:textId="507127FE" w:rsidR="00B02B91" w:rsidRDefault="00B02B91" w:rsidP="000775F8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DESCRIÇÃO DO PACOTE: Pacote </w:t>
      </w:r>
      <w:r w:rsidR="000775F8" w:rsidRPr="000775F8">
        <w:rPr>
          <w:sz w:val="20"/>
          <w:szCs w:val="20"/>
        </w:rPr>
        <w:t>Novo Étnico</w:t>
      </w:r>
    </w:p>
    <w:p w14:paraId="20181710" w14:textId="53FEA396" w:rsidR="003207F4" w:rsidRPr="003207F4" w:rsidRDefault="003207F4" w:rsidP="003207F4">
      <w:pPr>
        <w:pStyle w:val="ListParagraph"/>
        <w:numPr>
          <w:ilvl w:val="0"/>
          <w:numId w:val="6"/>
        </w:numPr>
        <w:rPr>
          <w:sz w:val="20"/>
          <w:szCs w:val="20"/>
          <w:highlight w:val="yellow"/>
        </w:rPr>
      </w:pPr>
      <w:r w:rsidRPr="003207F4">
        <w:rPr>
          <w:sz w:val="20"/>
          <w:szCs w:val="20"/>
          <w:highlight w:val="yellow"/>
        </w:rPr>
        <w:t>ID DO PACOTE: 36400</w:t>
      </w:r>
    </w:p>
    <w:p w14:paraId="2E60D15E" w14:textId="5AC4BCE4" w:rsidR="00B02B91" w:rsidRPr="003309EF" w:rsidRDefault="00B02B91" w:rsidP="000775F8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DESCRIÇÃO DO COMPONENTE:</w:t>
      </w:r>
      <w:r w:rsidRPr="003309EF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Mensalidade </w:t>
      </w:r>
      <w:r w:rsidR="000775F8" w:rsidRPr="000775F8">
        <w:rPr>
          <w:sz w:val="20"/>
          <w:szCs w:val="20"/>
        </w:rPr>
        <w:t>Novo Étnico</w:t>
      </w:r>
    </w:p>
    <w:p w14:paraId="534CD425" w14:textId="263303A0" w:rsidR="00B02B91" w:rsidRPr="00745162" w:rsidRDefault="00B02B91" w:rsidP="000775F8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745162">
        <w:rPr>
          <w:sz w:val="20"/>
          <w:szCs w:val="20"/>
        </w:rPr>
        <w:t xml:space="preserve">DESCRIÇÃO NA FATURA: Mensalidade </w:t>
      </w:r>
      <w:r w:rsidR="000775F8" w:rsidRPr="000775F8">
        <w:rPr>
          <w:sz w:val="20"/>
          <w:szCs w:val="20"/>
        </w:rPr>
        <w:t>Novo Étnico</w:t>
      </w:r>
    </w:p>
    <w:p w14:paraId="457376D8" w14:textId="77777777" w:rsidR="00B02B91" w:rsidRPr="00745162" w:rsidRDefault="00B02B91" w:rsidP="00B02B91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745162">
        <w:rPr>
          <w:sz w:val="20"/>
          <w:szCs w:val="20"/>
        </w:rPr>
        <w:t>SECAO FATURA: Pacotes Adicionais / TV</w:t>
      </w:r>
    </w:p>
    <w:p w14:paraId="79A3096B" w14:textId="77777777" w:rsidR="00B02B91" w:rsidRPr="00745162" w:rsidRDefault="00B02B91" w:rsidP="00B02B91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745162">
        <w:rPr>
          <w:sz w:val="20"/>
          <w:szCs w:val="20"/>
        </w:rPr>
        <w:t>SECAO NOTA FISCAL: Canais a La Carte</w:t>
      </w:r>
    </w:p>
    <w:p w14:paraId="7EAD3C9D" w14:textId="77777777" w:rsidR="00B02B91" w:rsidRPr="00745162" w:rsidRDefault="00B02B91" w:rsidP="00B02B91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745162">
        <w:rPr>
          <w:sz w:val="20"/>
          <w:szCs w:val="20"/>
        </w:rPr>
        <w:t>NIVEL: Instância</w:t>
      </w:r>
    </w:p>
    <w:p w14:paraId="56FB3EDB" w14:textId="77777777" w:rsidR="00B02B91" w:rsidRPr="00745162" w:rsidRDefault="00B02B91" w:rsidP="00B02B91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745162">
        <w:rPr>
          <w:sz w:val="20"/>
          <w:szCs w:val="20"/>
        </w:rPr>
        <w:t>GANHO: Sem ganho tributário</w:t>
      </w:r>
    </w:p>
    <w:p w14:paraId="7FA74014" w14:textId="77777777" w:rsidR="00B02B91" w:rsidRPr="00745162" w:rsidRDefault="00B02B91" w:rsidP="00B02B91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745162">
        <w:rPr>
          <w:sz w:val="20"/>
          <w:szCs w:val="20"/>
        </w:rPr>
        <w:t>PRO-RATA: SIM, ativação e inativação</w:t>
      </w:r>
    </w:p>
    <w:p w14:paraId="4E524E61" w14:textId="77777777" w:rsidR="00B02B91" w:rsidRPr="00745162" w:rsidRDefault="00B02B91" w:rsidP="00B02B91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745162">
        <w:rPr>
          <w:sz w:val="20"/>
          <w:szCs w:val="20"/>
        </w:rPr>
        <w:t>ABONO E SUSPENSÃO DE FRANQUIA: SIM</w:t>
      </w:r>
    </w:p>
    <w:p w14:paraId="4695B6AE" w14:textId="77777777" w:rsidR="00B02B91" w:rsidRPr="00745162" w:rsidRDefault="00B02B91" w:rsidP="00B02B91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745162">
        <w:rPr>
          <w:sz w:val="20"/>
          <w:szCs w:val="20"/>
        </w:rPr>
        <w:t>CONTESTAÇÃO: SIM</w:t>
      </w:r>
    </w:p>
    <w:p w14:paraId="788E0A13" w14:textId="77777777" w:rsidR="00B02B91" w:rsidRPr="00745162" w:rsidRDefault="00B02B91" w:rsidP="00B02B91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745162">
        <w:rPr>
          <w:sz w:val="20"/>
          <w:szCs w:val="20"/>
        </w:rPr>
        <w:t>MULTA E JURO: SIM</w:t>
      </w:r>
    </w:p>
    <w:p w14:paraId="7C256513" w14:textId="77777777" w:rsidR="00B02B91" w:rsidRPr="00745162" w:rsidRDefault="00B02B91" w:rsidP="00B02B91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745162">
        <w:rPr>
          <w:sz w:val="20"/>
          <w:szCs w:val="20"/>
        </w:rPr>
        <w:t>OPEN_ITEM: 96 (Oi TV)</w:t>
      </w:r>
    </w:p>
    <w:p w14:paraId="41A37294" w14:textId="77777777" w:rsidR="00B02B91" w:rsidRPr="00745162" w:rsidRDefault="00B02B91" w:rsidP="00B02B91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745162">
        <w:rPr>
          <w:sz w:val="20"/>
          <w:szCs w:val="20"/>
        </w:rPr>
        <w:t xml:space="preserve">INCIDE CRÉDITO INTERRUPÇÃO TV: SIM </w:t>
      </w:r>
    </w:p>
    <w:p w14:paraId="366F682A" w14:textId="77777777" w:rsidR="00B02B91" w:rsidRPr="00745162" w:rsidRDefault="00B02B91" w:rsidP="00B02B91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745162">
        <w:rPr>
          <w:sz w:val="20"/>
          <w:szCs w:val="20"/>
        </w:rPr>
        <w:t>INCIDE CRÉDITO ESTORNO DE ASSINATURA: SIM</w:t>
      </w:r>
    </w:p>
    <w:p w14:paraId="6AFBE946" w14:textId="77777777" w:rsidR="00B02B91" w:rsidRPr="00745162" w:rsidRDefault="00B02B91" w:rsidP="00B02B91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745162">
        <w:rPr>
          <w:sz w:val="20"/>
          <w:szCs w:val="20"/>
        </w:rPr>
        <w:t>IMPOSTOS:</w:t>
      </w:r>
    </w:p>
    <w:p w14:paraId="5D311059" w14:textId="77777777" w:rsidR="00B02B91" w:rsidRPr="00745162" w:rsidRDefault="00B02B91" w:rsidP="00B02B91">
      <w:pPr>
        <w:pStyle w:val="ListParagraph"/>
        <w:numPr>
          <w:ilvl w:val="1"/>
          <w:numId w:val="6"/>
        </w:numPr>
        <w:rPr>
          <w:sz w:val="20"/>
          <w:szCs w:val="20"/>
        </w:rPr>
      </w:pPr>
      <w:r w:rsidRPr="00745162">
        <w:rPr>
          <w:sz w:val="20"/>
          <w:szCs w:val="20"/>
        </w:rPr>
        <w:t>ICMS TV variando por estado com redução da base de cálculo</w:t>
      </w:r>
    </w:p>
    <w:p w14:paraId="3E4D1227" w14:textId="77777777" w:rsidR="00B02B91" w:rsidRPr="00745162" w:rsidRDefault="00B02B91" w:rsidP="00B02B91">
      <w:pPr>
        <w:pStyle w:val="ListParagraph"/>
        <w:numPr>
          <w:ilvl w:val="1"/>
          <w:numId w:val="6"/>
        </w:numPr>
        <w:rPr>
          <w:sz w:val="20"/>
          <w:szCs w:val="20"/>
        </w:rPr>
      </w:pPr>
      <w:r w:rsidRPr="00745162">
        <w:rPr>
          <w:sz w:val="20"/>
          <w:szCs w:val="20"/>
        </w:rPr>
        <w:lastRenderedPageBreak/>
        <w:t>PIS/COFINS 3,65%</w:t>
      </w:r>
    </w:p>
    <w:p w14:paraId="2DBE4A9F" w14:textId="77777777" w:rsidR="00B02B91" w:rsidRDefault="00B02B91" w:rsidP="00B02B91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CONTABILIDADE: Recebida em tempo de especificação técnica</w:t>
      </w:r>
    </w:p>
    <w:p w14:paraId="7841712D" w14:textId="0E95792E" w:rsidR="00B02B91" w:rsidRDefault="00B02B91" w:rsidP="00B02B91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PRECIFICAÇÃO: </w:t>
      </w:r>
      <w:r w:rsidR="000775F8">
        <w:rPr>
          <w:sz w:val="20"/>
          <w:szCs w:val="20"/>
        </w:rPr>
        <w:t xml:space="preserve"> R$ 10,00</w:t>
      </w:r>
    </w:p>
    <w:p w14:paraId="019FCD21" w14:textId="77777777" w:rsidR="00B02B91" w:rsidRPr="003C2FD3" w:rsidRDefault="00B02B91" w:rsidP="00B02B91">
      <w:pPr>
        <w:ind w:left="0"/>
        <w:rPr>
          <w:sz w:val="20"/>
          <w:szCs w:val="20"/>
        </w:rPr>
      </w:pPr>
    </w:p>
    <w:p w14:paraId="72B949C9" w14:textId="77777777" w:rsidR="00B02B91" w:rsidRPr="009A0828" w:rsidRDefault="00B02B91" w:rsidP="00B02B91">
      <w:pPr>
        <w:rPr>
          <w:sz w:val="20"/>
          <w:szCs w:val="20"/>
        </w:rPr>
      </w:pPr>
    </w:p>
    <w:p w14:paraId="4950868D" w14:textId="35652A25" w:rsidR="00B02B91" w:rsidRPr="003309EF" w:rsidRDefault="00B02B91" w:rsidP="00B02B91">
      <w:pPr>
        <w:pStyle w:val="Heading3"/>
        <w:ind w:left="1146"/>
      </w:pPr>
      <w:bookmarkStart w:id="21" w:name="_Toc494899201"/>
      <w:r>
        <w:t xml:space="preserve">Pacote </w:t>
      </w:r>
      <w:r w:rsidR="000775F8" w:rsidRPr="000775F8">
        <w:t>Outra Vez</w:t>
      </w:r>
      <w:r>
        <w:t>:</w:t>
      </w:r>
      <w:bookmarkEnd w:id="21"/>
      <w:r w:rsidRPr="003309EF">
        <w:t xml:space="preserve"> </w:t>
      </w:r>
    </w:p>
    <w:p w14:paraId="3146A3AB" w14:textId="77777777" w:rsidR="00B02B91" w:rsidRDefault="00B02B91" w:rsidP="00B02B91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3309EF">
        <w:rPr>
          <w:sz w:val="20"/>
          <w:szCs w:val="20"/>
        </w:rPr>
        <w:t>TIPO: Assinatura</w:t>
      </w:r>
    </w:p>
    <w:p w14:paraId="7E01A5CB" w14:textId="1FC93F3D" w:rsidR="00B02B91" w:rsidRDefault="00B02B91" w:rsidP="000775F8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DESCRIÇÃO DO PACOTE: Pacote </w:t>
      </w:r>
      <w:r w:rsidR="000775F8" w:rsidRPr="000775F8">
        <w:rPr>
          <w:sz w:val="20"/>
          <w:szCs w:val="20"/>
        </w:rPr>
        <w:t>Outra Vez</w:t>
      </w:r>
    </w:p>
    <w:p w14:paraId="068BD77D" w14:textId="6ED2A449" w:rsidR="003207F4" w:rsidRPr="003207F4" w:rsidRDefault="003207F4" w:rsidP="003207F4">
      <w:pPr>
        <w:pStyle w:val="ListParagraph"/>
        <w:numPr>
          <w:ilvl w:val="0"/>
          <w:numId w:val="6"/>
        </w:numPr>
        <w:rPr>
          <w:sz w:val="20"/>
          <w:szCs w:val="20"/>
          <w:highlight w:val="yellow"/>
        </w:rPr>
      </w:pPr>
      <w:r w:rsidRPr="003207F4">
        <w:rPr>
          <w:sz w:val="20"/>
          <w:szCs w:val="20"/>
          <w:highlight w:val="yellow"/>
        </w:rPr>
        <w:t>ID DO PACOTE: 36401</w:t>
      </w:r>
    </w:p>
    <w:p w14:paraId="20425250" w14:textId="5E6C6F07" w:rsidR="00B02B91" w:rsidRPr="003309EF" w:rsidRDefault="00B02B91" w:rsidP="000775F8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DESCRIÇÃO DO COMPONENTE:</w:t>
      </w:r>
      <w:r w:rsidRPr="003309EF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Mensalidade </w:t>
      </w:r>
      <w:r w:rsidR="000775F8" w:rsidRPr="000775F8">
        <w:rPr>
          <w:sz w:val="20"/>
          <w:szCs w:val="20"/>
        </w:rPr>
        <w:t>Outra Vez</w:t>
      </w:r>
    </w:p>
    <w:p w14:paraId="2B5C7A64" w14:textId="6CBCA3DC" w:rsidR="00B02B91" w:rsidRPr="00745162" w:rsidRDefault="00B02B91" w:rsidP="000775F8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745162">
        <w:rPr>
          <w:sz w:val="20"/>
          <w:szCs w:val="20"/>
        </w:rPr>
        <w:t xml:space="preserve">DESCRIÇÃO NA FATURA: Mensalidade </w:t>
      </w:r>
      <w:r w:rsidR="000775F8" w:rsidRPr="000775F8">
        <w:rPr>
          <w:sz w:val="20"/>
          <w:szCs w:val="20"/>
        </w:rPr>
        <w:t>Outra Vez</w:t>
      </w:r>
    </w:p>
    <w:p w14:paraId="15D01211" w14:textId="77777777" w:rsidR="00B02B91" w:rsidRPr="00745162" w:rsidRDefault="00B02B91" w:rsidP="00B02B91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745162">
        <w:rPr>
          <w:sz w:val="20"/>
          <w:szCs w:val="20"/>
        </w:rPr>
        <w:t>SECAO FATURA: Pacotes Adicionais / TV</w:t>
      </w:r>
    </w:p>
    <w:p w14:paraId="6A51D171" w14:textId="77777777" w:rsidR="00B02B91" w:rsidRPr="00745162" w:rsidRDefault="00B02B91" w:rsidP="00B02B91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745162">
        <w:rPr>
          <w:sz w:val="20"/>
          <w:szCs w:val="20"/>
        </w:rPr>
        <w:t>SECAO NOTA FISCAL: Canais a La Carte</w:t>
      </w:r>
    </w:p>
    <w:p w14:paraId="5FDCCFE3" w14:textId="77777777" w:rsidR="00B02B91" w:rsidRPr="00745162" w:rsidRDefault="00B02B91" w:rsidP="00B02B91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745162">
        <w:rPr>
          <w:sz w:val="20"/>
          <w:szCs w:val="20"/>
        </w:rPr>
        <w:t>NIVEL: Instância</w:t>
      </w:r>
    </w:p>
    <w:p w14:paraId="352030A0" w14:textId="77777777" w:rsidR="00B02B91" w:rsidRPr="00745162" w:rsidRDefault="00B02B91" w:rsidP="00B02B91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745162">
        <w:rPr>
          <w:sz w:val="20"/>
          <w:szCs w:val="20"/>
        </w:rPr>
        <w:t>GANHO: Sem ganho tributário</w:t>
      </w:r>
    </w:p>
    <w:p w14:paraId="2EF638F3" w14:textId="77777777" w:rsidR="00B02B91" w:rsidRPr="00745162" w:rsidRDefault="00B02B91" w:rsidP="00B02B91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745162">
        <w:rPr>
          <w:sz w:val="20"/>
          <w:szCs w:val="20"/>
        </w:rPr>
        <w:t>PRO-RATA: SIM, ativação e inativação</w:t>
      </w:r>
    </w:p>
    <w:p w14:paraId="36F39F6A" w14:textId="77777777" w:rsidR="00B02B91" w:rsidRPr="00745162" w:rsidRDefault="00B02B91" w:rsidP="00B02B91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745162">
        <w:rPr>
          <w:sz w:val="20"/>
          <w:szCs w:val="20"/>
        </w:rPr>
        <w:t>ABONO E SUSPENSÃO DE FRANQUIA: SIM</w:t>
      </w:r>
    </w:p>
    <w:p w14:paraId="3B3776E1" w14:textId="77777777" w:rsidR="00B02B91" w:rsidRPr="00745162" w:rsidRDefault="00B02B91" w:rsidP="00B02B91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745162">
        <w:rPr>
          <w:sz w:val="20"/>
          <w:szCs w:val="20"/>
        </w:rPr>
        <w:t>CONTESTAÇÃO: SIM</w:t>
      </w:r>
    </w:p>
    <w:p w14:paraId="59D8799E" w14:textId="77777777" w:rsidR="00B02B91" w:rsidRPr="00745162" w:rsidRDefault="00B02B91" w:rsidP="00B02B91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745162">
        <w:rPr>
          <w:sz w:val="20"/>
          <w:szCs w:val="20"/>
        </w:rPr>
        <w:t>MULTA E JURO: SIM</w:t>
      </w:r>
    </w:p>
    <w:p w14:paraId="60BE811B" w14:textId="77777777" w:rsidR="00B02B91" w:rsidRPr="00745162" w:rsidRDefault="00B02B91" w:rsidP="00B02B91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745162">
        <w:rPr>
          <w:sz w:val="20"/>
          <w:szCs w:val="20"/>
        </w:rPr>
        <w:t>OPEN_ITEM: 96 (Oi TV)</w:t>
      </w:r>
    </w:p>
    <w:p w14:paraId="076BD96E" w14:textId="77777777" w:rsidR="00B02B91" w:rsidRPr="00745162" w:rsidRDefault="00B02B91" w:rsidP="00B02B91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745162">
        <w:rPr>
          <w:sz w:val="20"/>
          <w:szCs w:val="20"/>
        </w:rPr>
        <w:t xml:space="preserve">INCIDE CRÉDITO INTERRUPÇÃO TV: SIM </w:t>
      </w:r>
    </w:p>
    <w:p w14:paraId="4F8104A9" w14:textId="77777777" w:rsidR="00B02B91" w:rsidRPr="00745162" w:rsidRDefault="00B02B91" w:rsidP="00B02B91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745162">
        <w:rPr>
          <w:sz w:val="20"/>
          <w:szCs w:val="20"/>
        </w:rPr>
        <w:t>INCIDE CRÉDITO ESTORNO DE ASSINATURA: SIM</w:t>
      </w:r>
    </w:p>
    <w:p w14:paraId="239CADF9" w14:textId="77777777" w:rsidR="00B02B91" w:rsidRPr="00745162" w:rsidRDefault="00B02B91" w:rsidP="00B02B91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745162">
        <w:rPr>
          <w:sz w:val="20"/>
          <w:szCs w:val="20"/>
        </w:rPr>
        <w:t>IMPOSTOS:</w:t>
      </w:r>
    </w:p>
    <w:p w14:paraId="4CCAF67C" w14:textId="77777777" w:rsidR="00B02B91" w:rsidRPr="00745162" w:rsidRDefault="00B02B91" w:rsidP="00B02B91">
      <w:pPr>
        <w:pStyle w:val="ListParagraph"/>
        <w:numPr>
          <w:ilvl w:val="1"/>
          <w:numId w:val="6"/>
        </w:numPr>
        <w:rPr>
          <w:sz w:val="20"/>
          <w:szCs w:val="20"/>
        </w:rPr>
      </w:pPr>
      <w:r w:rsidRPr="00745162">
        <w:rPr>
          <w:sz w:val="20"/>
          <w:szCs w:val="20"/>
        </w:rPr>
        <w:t>ICMS TV variando por estado com redução da base de cálculo</w:t>
      </w:r>
    </w:p>
    <w:p w14:paraId="215EC266" w14:textId="77777777" w:rsidR="00B02B91" w:rsidRPr="00745162" w:rsidRDefault="00B02B91" w:rsidP="00B02B91">
      <w:pPr>
        <w:pStyle w:val="ListParagraph"/>
        <w:numPr>
          <w:ilvl w:val="1"/>
          <w:numId w:val="6"/>
        </w:numPr>
        <w:rPr>
          <w:sz w:val="20"/>
          <w:szCs w:val="20"/>
        </w:rPr>
      </w:pPr>
      <w:r w:rsidRPr="00745162">
        <w:rPr>
          <w:sz w:val="20"/>
          <w:szCs w:val="20"/>
        </w:rPr>
        <w:t>PIS/COFINS 3,65%</w:t>
      </w:r>
    </w:p>
    <w:p w14:paraId="4B54843E" w14:textId="77777777" w:rsidR="00B02B91" w:rsidRDefault="00B02B91" w:rsidP="00B02B91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CONTABILIDADE: Recebida em tempo de especificação técnica</w:t>
      </w:r>
    </w:p>
    <w:p w14:paraId="0462196A" w14:textId="175006CC" w:rsidR="00B02B91" w:rsidRDefault="00B02B91" w:rsidP="00B02B91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PRECIFICAÇÃO: </w:t>
      </w:r>
      <w:r w:rsidR="000775F8">
        <w:rPr>
          <w:sz w:val="20"/>
          <w:szCs w:val="20"/>
        </w:rPr>
        <w:t xml:space="preserve"> R$ 0,00</w:t>
      </w:r>
    </w:p>
    <w:p w14:paraId="4275B7A6" w14:textId="1DF19C34" w:rsidR="00B02B91" w:rsidRDefault="00B02B91" w:rsidP="00B02B91">
      <w:pPr>
        <w:ind w:left="0"/>
        <w:rPr>
          <w:sz w:val="20"/>
          <w:szCs w:val="20"/>
        </w:rPr>
      </w:pPr>
    </w:p>
    <w:p w14:paraId="7518CBB4" w14:textId="02A4C959" w:rsidR="00D363F2" w:rsidRDefault="00D363F2" w:rsidP="00D363F2">
      <w:pPr>
        <w:pStyle w:val="Heading2"/>
        <w:numPr>
          <w:ilvl w:val="0"/>
          <w:numId w:val="0"/>
        </w:numPr>
        <w:ind w:left="792"/>
      </w:pPr>
      <w:bookmarkStart w:id="22" w:name="_Toc494899202"/>
      <w:r>
        <w:t>Modificar Planos de TV Fibra Adicionais (Siebel 8)</w:t>
      </w:r>
      <w:r w:rsidR="00277D7B">
        <w:t xml:space="preserve"> com nova precificação</w:t>
      </w:r>
      <w:bookmarkEnd w:id="22"/>
      <w:r>
        <w:br/>
      </w:r>
    </w:p>
    <w:tbl>
      <w:tblPr>
        <w:tblW w:w="439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79"/>
        <w:gridCol w:w="1616"/>
        <w:gridCol w:w="1595"/>
      </w:tblGrid>
      <w:tr w:rsidR="002C2A2E" w:rsidRPr="002C2A2E" w14:paraId="7C293396" w14:textId="77777777" w:rsidTr="002C2A2E">
        <w:trPr>
          <w:trHeight w:val="300"/>
          <w:jc w:val="center"/>
        </w:trPr>
        <w:tc>
          <w:tcPr>
            <w:tcW w:w="1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03764"/>
            <w:noWrap/>
            <w:vAlign w:val="bottom"/>
            <w:hideMark/>
          </w:tcPr>
          <w:p w14:paraId="65D72769" w14:textId="77777777" w:rsidR="002C2A2E" w:rsidRPr="002C2A2E" w:rsidRDefault="002C2A2E" w:rsidP="002C2A2E">
            <w:pPr>
              <w:spacing w:after="0" w:line="240" w:lineRule="auto"/>
              <w:ind w:left="0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2C2A2E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ID_PACOTE</w:t>
            </w:r>
          </w:p>
        </w:tc>
        <w:tc>
          <w:tcPr>
            <w:tcW w:w="16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03764"/>
            <w:noWrap/>
            <w:vAlign w:val="bottom"/>
            <w:hideMark/>
          </w:tcPr>
          <w:p w14:paraId="0A0FDBD0" w14:textId="77777777" w:rsidR="002C2A2E" w:rsidRPr="002C2A2E" w:rsidRDefault="002C2A2E" w:rsidP="002C2A2E">
            <w:pPr>
              <w:spacing w:after="0" w:line="240" w:lineRule="auto"/>
              <w:ind w:left="0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2C2A2E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DISPLAY_VALUE</w:t>
            </w:r>
          </w:p>
        </w:tc>
        <w:tc>
          <w:tcPr>
            <w:tcW w:w="15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03764"/>
            <w:noWrap/>
            <w:vAlign w:val="bottom"/>
            <w:hideMark/>
          </w:tcPr>
          <w:p w14:paraId="1D7066EC" w14:textId="77777777" w:rsidR="002C2A2E" w:rsidRPr="002C2A2E" w:rsidRDefault="002C2A2E" w:rsidP="002C2A2E">
            <w:pPr>
              <w:spacing w:after="0" w:line="240" w:lineRule="auto"/>
              <w:ind w:left="0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2C2A2E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PREÇO NOVO</w:t>
            </w:r>
          </w:p>
        </w:tc>
      </w:tr>
      <w:tr w:rsidR="002C2A2E" w:rsidRPr="002C2A2E" w14:paraId="02A72BF0" w14:textId="77777777" w:rsidTr="002C2A2E">
        <w:trPr>
          <w:trHeight w:val="300"/>
          <w:jc w:val="center"/>
        </w:trPr>
        <w:tc>
          <w:tcPr>
            <w:tcW w:w="11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D091D" w14:textId="77777777" w:rsidR="002C2A2E" w:rsidRPr="002C2A2E" w:rsidRDefault="002C2A2E" w:rsidP="002C2A2E">
            <w:pPr>
              <w:spacing w:after="0" w:line="240" w:lineRule="auto"/>
              <w:ind w:left="0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C2A2E">
              <w:rPr>
                <w:rFonts w:ascii="Calibri" w:eastAsia="Times New Roman" w:hAnsi="Calibri" w:cs="Calibri"/>
                <w:color w:val="000000"/>
                <w:lang w:eastAsia="pt-BR"/>
              </w:rPr>
              <w:t>23049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36EAF" w14:textId="77777777" w:rsidR="002C2A2E" w:rsidRPr="002C2A2E" w:rsidRDefault="002C2A2E" w:rsidP="002C2A2E">
            <w:pPr>
              <w:spacing w:after="0" w:line="240" w:lineRule="auto"/>
              <w:ind w:left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C2A2E">
              <w:rPr>
                <w:rFonts w:ascii="Calibri" w:eastAsia="Times New Roman" w:hAnsi="Calibri" w:cs="Calibri"/>
                <w:color w:val="000000"/>
                <w:lang w:eastAsia="pt-BR"/>
              </w:rPr>
              <w:t>Bis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F9FE8D" w14:textId="77777777" w:rsidR="002C2A2E" w:rsidRPr="002C2A2E" w:rsidRDefault="002C2A2E" w:rsidP="002C2A2E">
            <w:pPr>
              <w:spacing w:after="0" w:line="240" w:lineRule="auto"/>
              <w:ind w:left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C2A2E">
              <w:rPr>
                <w:rFonts w:ascii="Calibri" w:eastAsia="Times New Roman" w:hAnsi="Calibri" w:cs="Calibri"/>
                <w:color w:val="000000"/>
                <w:lang w:eastAsia="pt-BR"/>
              </w:rPr>
              <w:t>R$ 0,00</w:t>
            </w:r>
          </w:p>
        </w:tc>
      </w:tr>
      <w:tr w:rsidR="002C2A2E" w:rsidRPr="002C2A2E" w14:paraId="765316FF" w14:textId="77777777" w:rsidTr="002C2A2E">
        <w:trPr>
          <w:trHeight w:val="300"/>
          <w:jc w:val="center"/>
        </w:trPr>
        <w:tc>
          <w:tcPr>
            <w:tcW w:w="11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D38F4" w14:textId="77777777" w:rsidR="002C2A2E" w:rsidRPr="002C2A2E" w:rsidRDefault="002C2A2E" w:rsidP="002C2A2E">
            <w:pPr>
              <w:spacing w:after="0" w:line="240" w:lineRule="auto"/>
              <w:ind w:left="0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C2A2E">
              <w:rPr>
                <w:rFonts w:ascii="Calibri" w:eastAsia="Times New Roman" w:hAnsi="Calibri" w:cs="Calibri"/>
                <w:color w:val="000000"/>
                <w:lang w:eastAsia="pt-BR"/>
              </w:rPr>
              <w:t>23039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ECD46" w14:textId="77777777" w:rsidR="002C2A2E" w:rsidRPr="002C2A2E" w:rsidRDefault="002C2A2E" w:rsidP="002C2A2E">
            <w:pPr>
              <w:spacing w:after="0" w:line="240" w:lineRule="auto"/>
              <w:ind w:left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C2A2E">
              <w:rPr>
                <w:rFonts w:ascii="Calibri" w:eastAsia="Times New Roman" w:hAnsi="Calibri" w:cs="Calibri"/>
                <w:color w:val="000000"/>
                <w:lang w:eastAsia="pt-BR"/>
              </w:rPr>
              <w:t>Cinema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5BEBC" w14:textId="77777777" w:rsidR="002C2A2E" w:rsidRPr="002C2A2E" w:rsidRDefault="002C2A2E" w:rsidP="002C2A2E">
            <w:pPr>
              <w:spacing w:after="0" w:line="240" w:lineRule="auto"/>
              <w:ind w:left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C2A2E">
              <w:rPr>
                <w:rFonts w:ascii="Calibri" w:eastAsia="Times New Roman" w:hAnsi="Calibri" w:cs="Calibri"/>
                <w:color w:val="000000"/>
                <w:lang w:eastAsia="pt-BR"/>
              </w:rPr>
              <w:t>R$ 80,00</w:t>
            </w:r>
          </w:p>
        </w:tc>
      </w:tr>
      <w:tr w:rsidR="002C2A2E" w:rsidRPr="002C2A2E" w14:paraId="3146928A" w14:textId="77777777" w:rsidTr="002C2A2E">
        <w:trPr>
          <w:trHeight w:val="300"/>
          <w:jc w:val="center"/>
        </w:trPr>
        <w:tc>
          <w:tcPr>
            <w:tcW w:w="11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639A2" w14:textId="77777777" w:rsidR="002C2A2E" w:rsidRPr="002C2A2E" w:rsidRDefault="002C2A2E" w:rsidP="002C2A2E">
            <w:pPr>
              <w:spacing w:after="0" w:line="240" w:lineRule="auto"/>
              <w:ind w:left="0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C2A2E">
              <w:rPr>
                <w:rFonts w:ascii="Calibri" w:eastAsia="Times New Roman" w:hAnsi="Calibri" w:cs="Calibri"/>
                <w:color w:val="000000"/>
                <w:lang w:eastAsia="pt-BR"/>
              </w:rPr>
              <w:t>23038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FDE593" w14:textId="77777777" w:rsidR="002C2A2E" w:rsidRPr="002C2A2E" w:rsidRDefault="002C2A2E" w:rsidP="002C2A2E">
            <w:pPr>
              <w:spacing w:after="0" w:line="240" w:lineRule="auto"/>
              <w:ind w:left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C2A2E">
              <w:rPr>
                <w:rFonts w:ascii="Calibri" w:eastAsia="Times New Roman" w:hAnsi="Calibri" w:cs="Calibri"/>
                <w:color w:val="000000"/>
                <w:lang w:eastAsia="pt-BR"/>
              </w:rPr>
              <w:t>Cinema Light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5D1DA2" w14:textId="77777777" w:rsidR="002C2A2E" w:rsidRPr="002C2A2E" w:rsidRDefault="002C2A2E" w:rsidP="002C2A2E">
            <w:pPr>
              <w:spacing w:after="0" w:line="240" w:lineRule="auto"/>
              <w:ind w:left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C2A2E">
              <w:rPr>
                <w:rFonts w:ascii="Calibri" w:eastAsia="Times New Roman" w:hAnsi="Calibri" w:cs="Calibri"/>
                <w:color w:val="000000"/>
                <w:lang w:eastAsia="pt-BR"/>
              </w:rPr>
              <w:t>R$ 0,00</w:t>
            </w:r>
          </w:p>
        </w:tc>
      </w:tr>
      <w:tr w:rsidR="002C2A2E" w:rsidRPr="002C2A2E" w14:paraId="6FC71A2E" w14:textId="77777777" w:rsidTr="002C2A2E">
        <w:trPr>
          <w:trHeight w:val="300"/>
          <w:jc w:val="center"/>
        </w:trPr>
        <w:tc>
          <w:tcPr>
            <w:tcW w:w="11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7084EE" w14:textId="77777777" w:rsidR="002C2A2E" w:rsidRPr="002C2A2E" w:rsidRDefault="002C2A2E" w:rsidP="002C2A2E">
            <w:pPr>
              <w:spacing w:after="0" w:line="240" w:lineRule="auto"/>
              <w:ind w:left="0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C2A2E">
              <w:rPr>
                <w:rFonts w:ascii="Calibri" w:eastAsia="Times New Roman" w:hAnsi="Calibri" w:cs="Calibri"/>
                <w:color w:val="000000"/>
                <w:lang w:eastAsia="pt-BR"/>
              </w:rPr>
              <w:t>23051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8A5A2" w14:textId="77777777" w:rsidR="002C2A2E" w:rsidRPr="002C2A2E" w:rsidRDefault="002C2A2E" w:rsidP="002C2A2E">
            <w:pPr>
              <w:spacing w:after="0" w:line="240" w:lineRule="auto"/>
              <w:ind w:left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C2A2E">
              <w:rPr>
                <w:rFonts w:ascii="Calibri" w:eastAsia="Times New Roman" w:hAnsi="Calibri" w:cs="Calibri"/>
                <w:color w:val="000000"/>
                <w:lang w:eastAsia="pt-BR"/>
              </w:rPr>
              <w:t>Coleção Oi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E70567" w14:textId="77777777" w:rsidR="002C2A2E" w:rsidRPr="002C2A2E" w:rsidRDefault="002C2A2E" w:rsidP="002C2A2E">
            <w:pPr>
              <w:spacing w:after="0" w:line="240" w:lineRule="auto"/>
              <w:ind w:left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C2A2E">
              <w:rPr>
                <w:rFonts w:ascii="Calibri" w:eastAsia="Times New Roman" w:hAnsi="Calibri" w:cs="Calibri"/>
                <w:color w:val="000000"/>
                <w:lang w:eastAsia="pt-BR"/>
              </w:rPr>
              <w:t>R$ 10,00</w:t>
            </w:r>
          </w:p>
        </w:tc>
      </w:tr>
      <w:tr w:rsidR="002C2A2E" w:rsidRPr="002C2A2E" w14:paraId="7E56DF19" w14:textId="77777777" w:rsidTr="002C2A2E">
        <w:trPr>
          <w:trHeight w:val="300"/>
          <w:jc w:val="center"/>
        </w:trPr>
        <w:tc>
          <w:tcPr>
            <w:tcW w:w="11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447C7" w14:textId="77777777" w:rsidR="002C2A2E" w:rsidRPr="002C2A2E" w:rsidRDefault="002C2A2E" w:rsidP="002C2A2E">
            <w:pPr>
              <w:spacing w:after="0" w:line="240" w:lineRule="auto"/>
              <w:ind w:left="0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C2A2E">
              <w:rPr>
                <w:rFonts w:ascii="Calibri" w:eastAsia="Times New Roman" w:hAnsi="Calibri" w:cs="Calibri"/>
                <w:color w:val="000000"/>
                <w:lang w:eastAsia="pt-BR"/>
              </w:rPr>
              <w:t>23044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27AE2" w14:textId="77777777" w:rsidR="002C2A2E" w:rsidRPr="002C2A2E" w:rsidRDefault="002C2A2E" w:rsidP="002C2A2E">
            <w:pPr>
              <w:spacing w:after="0" w:line="240" w:lineRule="auto"/>
              <w:ind w:left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C2A2E">
              <w:rPr>
                <w:rFonts w:ascii="Calibri" w:eastAsia="Times New Roman" w:hAnsi="Calibri" w:cs="Calibri"/>
                <w:color w:val="000000"/>
                <w:lang w:eastAsia="pt-BR"/>
              </w:rPr>
              <w:t>Combate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B0DE8F" w14:textId="77777777" w:rsidR="002C2A2E" w:rsidRPr="002C2A2E" w:rsidRDefault="002C2A2E" w:rsidP="002C2A2E">
            <w:pPr>
              <w:spacing w:after="0" w:line="240" w:lineRule="auto"/>
              <w:ind w:left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C2A2E">
              <w:rPr>
                <w:rFonts w:ascii="Calibri" w:eastAsia="Times New Roman" w:hAnsi="Calibri" w:cs="Calibri"/>
                <w:color w:val="000000"/>
                <w:lang w:eastAsia="pt-BR"/>
              </w:rPr>
              <w:t>R$ 75,00</w:t>
            </w:r>
          </w:p>
        </w:tc>
      </w:tr>
      <w:tr w:rsidR="002C2A2E" w:rsidRPr="002C2A2E" w14:paraId="16A0A613" w14:textId="77777777" w:rsidTr="002C2A2E">
        <w:trPr>
          <w:trHeight w:val="300"/>
          <w:jc w:val="center"/>
        </w:trPr>
        <w:tc>
          <w:tcPr>
            <w:tcW w:w="11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9C967" w14:textId="77777777" w:rsidR="002C2A2E" w:rsidRPr="002C2A2E" w:rsidRDefault="002C2A2E" w:rsidP="002C2A2E">
            <w:pPr>
              <w:spacing w:after="0" w:line="240" w:lineRule="auto"/>
              <w:ind w:left="0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C2A2E">
              <w:rPr>
                <w:rFonts w:ascii="Calibri" w:eastAsia="Times New Roman" w:hAnsi="Calibri" w:cs="Calibri"/>
                <w:color w:val="000000"/>
                <w:lang w:eastAsia="pt-BR"/>
              </w:rPr>
              <w:t>23050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0500F" w14:textId="77777777" w:rsidR="002C2A2E" w:rsidRPr="002C2A2E" w:rsidRDefault="002C2A2E" w:rsidP="002C2A2E">
            <w:pPr>
              <w:spacing w:after="0" w:line="240" w:lineRule="auto"/>
              <w:ind w:left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C2A2E">
              <w:rPr>
                <w:rFonts w:ascii="Calibri" w:eastAsia="Times New Roman" w:hAnsi="Calibri" w:cs="Calibri"/>
                <w:color w:val="000000"/>
                <w:lang w:eastAsia="pt-BR"/>
              </w:rPr>
              <w:t>GNT Receitas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BC088C" w14:textId="77777777" w:rsidR="002C2A2E" w:rsidRPr="002C2A2E" w:rsidRDefault="002C2A2E" w:rsidP="002C2A2E">
            <w:pPr>
              <w:spacing w:after="0" w:line="240" w:lineRule="auto"/>
              <w:ind w:left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C2A2E">
              <w:rPr>
                <w:rFonts w:ascii="Calibri" w:eastAsia="Times New Roman" w:hAnsi="Calibri" w:cs="Calibri"/>
                <w:color w:val="000000"/>
                <w:lang w:eastAsia="pt-BR"/>
              </w:rPr>
              <w:t>R$ 0,00</w:t>
            </w:r>
          </w:p>
        </w:tc>
      </w:tr>
      <w:tr w:rsidR="002C2A2E" w:rsidRPr="002C2A2E" w14:paraId="2B9C508D" w14:textId="77777777" w:rsidTr="002C2A2E">
        <w:trPr>
          <w:trHeight w:val="300"/>
          <w:jc w:val="center"/>
        </w:trPr>
        <w:tc>
          <w:tcPr>
            <w:tcW w:w="11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FD7C2" w14:textId="77777777" w:rsidR="002C2A2E" w:rsidRPr="002C2A2E" w:rsidRDefault="002C2A2E" w:rsidP="002C2A2E">
            <w:pPr>
              <w:spacing w:after="0" w:line="240" w:lineRule="auto"/>
              <w:ind w:left="0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C2A2E">
              <w:rPr>
                <w:rFonts w:ascii="Calibri" w:eastAsia="Times New Roman" w:hAnsi="Calibri" w:cs="Calibri"/>
                <w:color w:val="000000"/>
                <w:lang w:eastAsia="pt-BR"/>
              </w:rPr>
              <w:t>23035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4F16F" w14:textId="77777777" w:rsidR="002C2A2E" w:rsidRPr="002C2A2E" w:rsidRDefault="002C2A2E" w:rsidP="002C2A2E">
            <w:pPr>
              <w:spacing w:after="0" w:line="240" w:lineRule="auto"/>
              <w:ind w:left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C2A2E">
              <w:rPr>
                <w:rFonts w:ascii="Calibri" w:eastAsia="Times New Roman" w:hAnsi="Calibri" w:cs="Calibri"/>
                <w:color w:val="000000"/>
                <w:lang w:eastAsia="pt-BR"/>
              </w:rPr>
              <w:t>HBO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3F25DC" w14:textId="77777777" w:rsidR="002C2A2E" w:rsidRPr="002C2A2E" w:rsidRDefault="002C2A2E" w:rsidP="002C2A2E">
            <w:pPr>
              <w:spacing w:after="0" w:line="240" w:lineRule="auto"/>
              <w:ind w:left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C2A2E">
              <w:rPr>
                <w:rFonts w:ascii="Calibri" w:eastAsia="Times New Roman" w:hAnsi="Calibri" w:cs="Calibri"/>
                <w:color w:val="000000"/>
                <w:lang w:eastAsia="pt-BR"/>
              </w:rPr>
              <w:t>R$ 0,00</w:t>
            </w:r>
          </w:p>
        </w:tc>
      </w:tr>
      <w:tr w:rsidR="002C2A2E" w:rsidRPr="002C2A2E" w14:paraId="5F3E10CA" w14:textId="77777777" w:rsidTr="002C2A2E">
        <w:trPr>
          <w:trHeight w:val="300"/>
          <w:jc w:val="center"/>
        </w:trPr>
        <w:tc>
          <w:tcPr>
            <w:tcW w:w="11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CAECB8" w14:textId="77777777" w:rsidR="002C2A2E" w:rsidRPr="002C2A2E" w:rsidRDefault="002C2A2E" w:rsidP="002C2A2E">
            <w:pPr>
              <w:spacing w:after="0" w:line="240" w:lineRule="auto"/>
              <w:ind w:left="0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C2A2E">
              <w:rPr>
                <w:rFonts w:ascii="Calibri" w:eastAsia="Times New Roman" w:hAnsi="Calibri" w:cs="Calibri"/>
                <w:color w:val="000000"/>
                <w:lang w:eastAsia="pt-BR"/>
              </w:rPr>
              <w:t>23037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80ADC" w14:textId="77777777" w:rsidR="002C2A2E" w:rsidRPr="002C2A2E" w:rsidRDefault="002C2A2E" w:rsidP="002C2A2E">
            <w:pPr>
              <w:spacing w:after="0" w:line="240" w:lineRule="auto"/>
              <w:ind w:left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C2A2E">
              <w:rPr>
                <w:rFonts w:ascii="Calibri" w:eastAsia="Times New Roman" w:hAnsi="Calibri" w:cs="Calibri"/>
                <w:color w:val="000000"/>
                <w:lang w:eastAsia="pt-BR"/>
              </w:rPr>
              <w:t>HBO MAX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586B8" w14:textId="77777777" w:rsidR="002C2A2E" w:rsidRPr="002C2A2E" w:rsidRDefault="002C2A2E" w:rsidP="002C2A2E">
            <w:pPr>
              <w:spacing w:after="0" w:line="240" w:lineRule="auto"/>
              <w:ind w:left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C2A2E">
              <w:rPr>
                <w:rFonts w:ascii="Calibri" w:eastAsia="Times New Roman" w:hAnsi="Calibri" w:cs="Calibri"/>
                <w:color w:val="000000"/>
                <w:lang w:eastAsia="pt-BR"/>
              </w:rPr>
              <w:t>R$ 35,00</w:t>
            </w:r>
          </w:p>
        </w:tc>
      </w:tr>
      <w:tr w:rsidR="002C2A2E" w:rsidRPr="002C2A2E" w14:paraId="093853D0" w14:textId="77777777" w:rsidTr="002C2A2E">
        <w:trPr>
          <w:trHeight w:val="300"/>
          <w:jc w:val="center"/>
        </w:trPr>
        <w:tc>
          <w:tcPr>
            <w:tcW w:w="11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70E51" w14:textId="77777777" w:rsidR="002C2A2E" w:rsidRPr="002C2A2E" w:rsidRDefault="002C2A2E" w:rsidP="002C2A2E">
            <w:pPr>
              <w:spacing w:after="0" w:line="240" w:lineRule="auto"/>
              <w:ind w:left="0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C2A2E">
              <w:rPr>
                <w:rFonts w:ascii="Calibri" w:eastAsia="Times New Roman" w:hAnsi="Calibri" w:cs="Calibri"/>
                <w:color w:val="000000"/>
                <w:lang w:eastAsia="pt-BR"/>
              </w:rPr>
              <w:t>23036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D19B5" w14:textId="77777777" w:rsidR="002C2A2E" w:rsidRPr="002C2A2E" w:rsidRDefault="002C2A2E" w:rsidP="002C2A2E">
            <w:pPr>
              <w:spacing w:after="0" w:line="240" w:lineRule="auto"/>
              <w:ind w:left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C2A2E">
              <w:rPr>
                <w:rFonts w:ascii="Calibri" w:eastAsia="Times New Roman" w:hAnsi="Calibri" w:cs="Calibri"/>
                <w:color w:val="000000"/>
                <w:lang w:eastAsia="pt-BR"/>
              </w:rPr>
              <w:t>Telecine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201E54" w14:textId="77777777" w:rsidR="002C2A2E" w:rsidRPr="002C2A2E" w:rsidRDefault="002C2A2E" w:rsidP="002C2A2E">
            <w:pPr>
              <w:spacing w:after="0" w:line="240" w:lineRule="auto"/>
              <w:ind w:left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C2A2E">
              <w:rPr>
                <w:rFonts w:ascii="Calibri" w:eastAsia="Times New Roman" w:hAnsi="Calibri" w:cs="Calibri"/>
                <w:color w:val="000000"/>
                <w:lang w:eastAsia="pt-BR"/>
              </w:rPr>
              <w:t>R$ 45,00</w:t>
            </w:r>
          </w:p>
        </w:tc>
      </w:tr>
      <w:tr w:rsidR="002C2A2E" w:rsidRPr="002C2A2E" w14:paraId="7194D171" w14:textId="77777777" w:rsidTr="002C2A2E">
        <w:trPr>
          <w:trHeight w:val="300"/>
          <w:jc w:val="center"/>
        </w:trPr>
        <w:tc>
          <w:tcPr>
            <w:tcW w:w="11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3F720" w14:textId="77777777" w:rsidR="002C2A2E" w:rsidRPr="002C2A2E" w:rsidRDefault="002C2A2E" w:rsidP="002C2A2E">
            <w:pPr>
              <w:spacing w:after="0" w:line="240" w:lineRule="auto"/>
              <w:ind w:left="0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C2A2E">
              <w:rPr>
                <w:rFonts w:ascii="Calibri" w:eastAsia="Times New Roman" w:hAnsi="Calibri" w:cs="Calibri"/>
                <w:color w:val="000000"/>
                <w:lang w:eastAsia="pt-BR"/>
              </w:rPr>
              <w:t>23034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5C790B" w14:textId="77777777" w:rsidR="002C2A2E" w:rsidRPr="002C2A2E" w:rsidRDefault="002C2A2E" w:rsidP="002C2A2E">
            <w:pPr>
              <w:spacing w:after="0" w:line="240" w:lineRule="auto"/>
              <w:ind w:left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C2A2E">
              <w:rPr>
                <w:rFonts w:ascii="Calibri" w:eastAsia="Times New Roman" w:hAnsi="Calibri" w:cs="Calibri"/>
                <w:color w:val="000000"/>
                <w:lang w:eastAsia="pt-BR"/>
              </w:rPr>
              <w:t>Telecine Light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C5C7D" w14:textId="77777777" w:rsidR="002C2A2E" w:rsidRPr="002C2A2E" w:rsidRDefault="002C2A2E" w:rsidP="002C2A2E">
            <w:pPr>
              <w:spacing w:after="0" w:line="240" w:lineRule="auto"/>
              <w:ind w:left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C2A2E">
              <w:rPr>
                <w:rFonts w:ascii="Calibri" w:eastAsia="Times New Roman" w:hAnsi="Calibri" w:cs="Calibri"/>
                <w:color w:val="000000"/>
                <w:lang w:eastAsia="pt-BR"/>
              </w:rPr>
              <w:t>R$ 0,00</w:t>
            </w:r>
          </w:p>
        </w:tc>
      </w:tr>
      <w:tr w:rsidR="002C2A2E" w:rsidRPr="002C2A2E" w14:paraId="11A53667" w14:textId="77777777" w:rsidTr="002C2A2E">
        <w:trPr>
          <w:trHeight w:val="300"/>
          <w:jc w:val="center"/>
        </w:trPr>
        <w:tc>
          <w:tcPr>
            <w:tcW w:w="11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3D86E" w14:textId="77777777" w:rsidR="002C2A2E" w:rsidRPr="002C2A2E" w:rsidRDefault="002C2A2E" w:rsidP="002C2A2E">
            <w:pPr>
              <w:spacing w:after="0" w:line="240" w:lineRule="auto"/>
              <w:ind w:left="0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C2A2E">
              <w:rPr>
                <w:rFonts w:ascii="Calibri" w:eastAsia="Times New Roman" w:hAnsi="Calibri" w:cs="Calibri"/>
                <w:color w:val="000000"/>
                <w:lang w:eastAsia="pt-BR"/>
              </w:rPr>
              <w:t>23053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2E1E1" w14:textId="77777777" w:rsidR="002C2A2E" w:rsidRPr="002C2A2E" w:rsidRDefault="002C2A2E" w:rsidP="002C2A2E">
            <w:pPr>
              <w:spacing w:after="0" w:line="240" w:lineRule="auto"/>
              <w:ind w:left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C2A2E">
              <w:rPr>
                <w:rFonts w:ascii="Calibri" w:eastAsia="Times New Roman" w:hAnsi="Calibri" w:cs="Calibri"/>
                <w:color w:val="000000"/>
                <w:lang w:eastAsia="pt-BR"/>
              </w:rPr>
              <w:t>Combate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A0608F" w14:textId="77777777" w:rsidR="002C2A2E" w:rsidRPr="002C2A2E" w:rsidRDefault="002C2A2E" w:rsidP="002C2A2E">
            <w:pPr>
              <w:spacing w:after="0" w:line="240" w:lineRule="auto"/>
              <w:ind w:left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C2A2E">
              <w:rPr>
                <w:rFonts w:ascii="Calibri" w:eastAsia="Times New Roman" w:hAnsi="Calibri" w:cs="Calibri"/>
                <w:color w:val="000000"/>
                <w:lang w:eastAsia="pt-BR"/>
              </w:rPr>
              <w:t>R$ 0,00</w:t>
            </w:r>
          </w:p>
        </w:tc>
      </w:tr>
    </w:tbl>
    <w:p w14:paraId="558B320A" w14:textId="77777777" w:rsidR="0031633F" w:rsidRPr="0031633F" w:rsidRDefault="0031633F" w:rsidP="0031633F">
      <w:pPr>
        <w:rPr>
          <w:sz w:val="20"/>
          <w:szCs w:val="20"/>
        </w:rPr>
      </w:pPr>
    </w:p>
    <w:p w14:paraId="3CEE3B00" w14:textId="5E78E77B" w:rsidR="00B02B91" w:rsidRDefault="00177E10" w:rsidP="00B02B91">
      <w:pPr>
        <w:ind w:left="0"/>
        <w:rPr>
          <w:sz w:val="20"/>
          <w:szCs w:val="20"/>
        </w:rPr>
      </w:pPr>
      <w:r>
        <w:rPr>
          <w:sz w:val="20"/>
          <w:szCs w:val="20"/>
        </w:rPr>
        <w:lastRenderedPageBreak/>
        <w:t>Exibição em fatura:</w:t>
      </w:r>
    </w:p>
    <w:p w14:paraId="5F554401" w14:textId="48172E84" w:rsidR="00177E10" w:rsidRDefault="00177E10" w:rsidP="00B02B91">
      <w:pPr>
        <w:ind w:left="0"/>
        <w:rPr>
          <w:sz w:val="20"/>
          <w:szCs w:val="20"/>
        </w:rPr>
      </w:pPr>
      <w:r>
        <w:rPr>
          <w:noProof/>
          <w:lang w:eastAsia="pt-BR"/>
        </w:rPr>
        <w:drawing>
          <wp:inline distT="0" distB="0" distL="0" distR="0" wp14:anchorId="63F9616E" wp14:editId="68A9E438">
            <wp:extent cx="6210935" cy="914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1093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052EC" w14:textId="71168B48" w:rsidR="00177E10" w:rsidRDefault="00177E10" w:rsidP="00B02B91">
      <w:pPr>
        <w:ind w:left="0"/>
        <w:rPr>
          <w:sz w:val="20"/>
          <w:szCs w:val="20"/>
        </w:rPr>
      </w:pPr>
      <w:r>
        <w:rPr>
          <w:sz w:val="20"/>
          <w:szCs w:val="20"/>
        </w:rPr>
        <w:t>Nota fiscal:</w:t>
      </w:r>
    </w:p>
    <w:p w14:paraId="08EA2B51" w14:textId="3608AD78" w:rsidR="00177E10" w:rsidRDefault="00177E10" w:rsidP="00B02B91">
      <w:pPr>
        <w:ind w:left="0"/>
        <w:rPr>
          <w:sz w:val="20"/>
          <w:szCs w:val="20"/>
        </w:rPr>
      </w:pPr>
      <w:r>
        <w:rPr>
          <w:noProof/>
          <w:lang w:eastAsia="pt-BR"/>
        </w:rPr>
        <w:drawing>
          <wp:inline distT="0" distB="0" distL="0" distR="0" wp14:anchorId="106B3D45" wp14:editId="7D1A2B26">
            <wp:extent cx="4438650" cy="12668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3A2F9" w14:textId="51CFAAD3" w:rsidR="00177E10" w:rsidRDefault="00177E10" w:rsidP="00B02B91">
      <w:pPr>
        <w:ind w:left="0"/>
        <w:rPr>
          <w:sz w:val="20"/>
          <w:szCs w:val="20"/>
        </w:rPr>
      </w:pPr>
    </w:p>
    <w:p w14:paraId="26D95491" w14:textId="6B029E3F" w:rsidR="00177E10" w:rsidRDefault="00177E10" w:rsidP="00B02B91">
      <w:pPr>
        <w:ind w:left="0"/>
        <w:rPr>
          <w:sz w:val="20"/>
          <w:szCs w:val="20"/>
        </w:rPr>
      </w:pPr>
      <w:r>
        <w:rPr>
          <w:sz w:val="20"/>
          <w:szCs w:val="20"/>
        </w:rPr>
        <w:t>Capa de fatura:</w:t>
      </w:r>
    </w:p>
    <w:p w14:paraId="5E7DBD2A" w14:textId="2349D9B1" w:rsidR="00177E10" w:rsidRPr="003C2FD3" w:rsidRDefault="00177E10" w:rsidP="00B02B91">
      <w:pPr>
        <w:ind w:left="0"/>
        <w:rPr>
          <w:sz w:val="20"/>
          <w:szCs w:val="20"/>
        </w:rPr>
      </w:pPr>
      <w:r>
        <w:rPr>
          <w:noProof/>
          <w:lang w:eastAsia="pt-BR"/>
        </w:rPr>
        <w:drawing>
          <wp:inline distT="0" distB="0" distL="0" distR="0" wp14:anchorId="63311751" wp14:editId="6D586B38">
            <wp:extent cx="5067300" cy="13811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D0F2D" w14:textId="77777777" w:rsidR="00B02B91" w:rsidRPr="003C2FD3" w:rsidRDefault="00B02B91" w:rsidP="00B02B91">
      <w:pPr>
        <w:ind w:left="0"/>
        <w:rPr>
          <w:sz w:val="20"/>
          <w:szCs w:val="20"/>
        </w:rPr>
      </w:pPr>
    </w:p>
    <w:p w14:paraId="6C3A930F" w14:textId="77777777" w:rsidR="009A0828" w:rsidRPr="003C2FD3" w:rsidRDefault="009A0828" w:rsidP="00B02B91">
      <w:pPr>
        <w:ind w:left="0"/>
        <w:rPr>
          <w:sz w:val="20"/>
          <w:szCs w:val="20"/>
        </w:rPr>
      </w:pPr>
    </w:p>
    <w:sectPr w:rsidR="009A0828" w:rsidRPr="003C2FD3" w:rsidSect="00CB22F3">
      <w:headerReference w:type="default" r:id="rId18"/>
      <w:footerReference w:type="default" r:id="rId19"/>
      <w:pgSz w:w="11906" w:h="16838"/>
      <w:pgMar w:top="568" w:right="849" w:bottom="1417" w:left="1276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BF17535" w14:textId="77777777" w:rsidR="009A0990" w:rsidRDefault="009A0990" w:rsidP="0074752B">
      <w:r>
        <w:separator/>
      </w:r>
    </w:p>
  </w:endnote>
  <w:endnote w:type="continuationSeparator" w:id="0">
    <w:p w14:paraId="48B2CF80" w14:textId="77777777" w:rsidR="009A0990" w:rsidRDefault="009A0990" w:rsidP="0074752B">
      <w:r>
        <w:continuationSeparator/>
      </w:r>
    </w:p>
  </w:endnote>
  <w:endnote w:type="continuationNotice" w:id="1">
    <w:p w14:paraId="3EFEEBF5" w14:textId="77777777" w:rsidR="009A0990" w:rsidRDefault="009A099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B4532D" w14:textId="77777777" w:rsidR="00F31F9F" w:rsidRDefault="00F31F9F"/>
  <w:tbl>
    <w:tblPr>
      <w:tblW w:w="4757" w:type="pct"/>
      <w:tblInd w:w="250" w:type="dxa"/>
      <w:tblLayout w:type="fixed"/>
      <w:tblLook w:val="01E0" w:firstRow="1" w:lastRow="1" w:firstColumn="1" w:lastColumn="1" w:noHBand="0" w:noVBand="0"/>
    </w:tblPr>
    <w:tblGrid>
      <w:gridCol w:w="9306"/>
    </w:tblGrid>
    <w:tr w:rsidR="00F31F9F" w:rsidRPr="00F633B9" w14:paraId="29ACFECC" w14:textId="77777777" w:rsidTr="00FD1A0E">
      <w:tc>
        <w:tcPr>
          <w:tcW w:w="5000" w:type="pct"/>
          <w:tcBorders>
            <w:top w:val="single" w:sz="4" w:space="0" w:color="auto"/>
          </w:tcBorders>
        </w:tcPr>
        <w:p w14:paraId="05E7BFB7" w14:textId="77777777" w:rsidR="00F31F9F" w:rsidRPr="00F633B9" w:rsidRDefault="00F31F9F" w:rsidP="008B64A3">
          <w:pPr>
            <w:pStyle w:val="Footer"/>
            <w:tabs>
              <w:tab w:val="left" w:pos="4620"/>
              <w:tab w:val="center" w:pos="5103"/>
              <w:tab w:val="left" w:pos="8222"/>
            </w:tabs>
            <w:ind w:left="0"/>
            <w:jc w:val="both"/>
            <w:rPr>
              <w:rStyle w:val="PageNumber"/>
              <w:snapToGrid w:val="0"/>
              <w:sz w:val="18"/>
            </w:rPr>
          </w:pPr>
          <w:r>
            <w:rPr>
              <w:rStyle w:val="PageNumber"/>
              <w:snapToGrid w:val="0"/>
              <w:sz w:val="18"/>
            </w:rPr>
            <w:t>Versão do template: 2.0</w:t>
          </w:r>
        </w:p>
        <w:p w14:paraId="26B28535" w14:textId="77777777" w:rsidR="00F31F9F" w:rsidRPr="00F633B9" w:rsidRDefault="00F31F9F" w:rsidP="00FD1A0E">
          <w:pPr>
            <w:pStyle w:val="Footer"/>
            <w:tabs>
              <w:tab w:val="center" w:pos="5103"/>
              <w:tab w:val="left" w:pos="8222"/>
            </w:tabs>
            <w:ind w:left="0"/>
            <w:rPr>
              <w:rStyle w:val="PageNumber"/>
              <w:b/>
              <w:snapToGrid w:val="0"/>
              <w:sz w:val="18"/>
              <w:szCs w:val="18"/>
            </w:rPr>
          </w:pPr>
          <w:r w:rsidRPr="00F633B9">
            <w:rPr>
              <w:rStyle w:val="PageNumber"/>
              <w:snapToGrid w:val="0"/>
              <w:sz w:val="18"/>
            </w:rPr>
            <w:t xml:space="preserve">Última atualização do Template: </w:t>
          </w:r>
          <w:r>
            <w:rPr>
              <w:rStyle w:val="PageNumber"/>
              <w:snapToGrid w:val="0"/>
              <w:sz w:val="18"/>
            </w:rPr>
            <w:t>17/12/2013</w:t>
          </w:r>
        </w:p>
      </w:tc>
    </w:tr>
  </w:tbl>
  <w:p w14:paraId="6CB7A8F4" w14:textId="1CBAC720" w:rsidR="00F31F9F" w:rsidRDefault="00F31F9F" w:rsidP="00656285">
    <w:pPr>
      <w:pStyle w:val="Footer"/>
      <w:tabs>
        <w:tab w:val="center" w:pos="5103"/>
        <w:tab w:val="left" w:pos="8222"/>
      </w:tabs>
      <w:ind w:left="0"/>
      <w:jc w:val="right"/>
      <w:rPr>
        <w:rStyle w:val="PageNumber"/>
        <w:snapToGrid w:val="0"/>
        <w:sz w:val="18"/>
      </w:rPr>
    </w:pPr>
    <w:r w:rsidRPr="003E2D6A">
      <w:rPr>
        <w:rStyle w:val="PageNumber"/>
        <w:snapToGrid w:val="0"/>
        <w:sz w:val="18"/>
        <w:szCs w:val="18"/>
      </w:rPr>
      <w:t xml:space="preserve">Página </w:t>
    </w:r>
    <w:r w:rsidRPr="003E2D6A">
      <w:rPr>
        <w:rStyle w:val="PageNumber"/>
        <w:snapToGrid w:val="0"/>
        <w:sz w:val="18"/>
        <w:szCs w:val="18"/>
      </w:rPr>
      <w:fldChar w:fldCharType="begin"/>
    </w:r>
    <w:r w:rsidRPr="003E2D6A">
      <w:rPr>
        <w:rStyle w:val="PageNumber"/>
        <w:snapToGrid w:val="0"/>
        <w:sz w:val="18"/>
        <w:szCs w:val="18"/>
      </w:rPr>
      <w:instrText xml:space="preserve"> PAGE </w:instrText>
    </w:r>
    <w:r w:rsidRPr="003E2D6A">
      <w:rPr>
        <w:rStyle w:val="PageNumber"/>
        <w:snapToGrid w:val="0"/>
        <w:sz w:val="18"/>
        <w:szCs w:val="18"/>
      </w:rPr>
      <w:fldChar w:fldCharType="separate"/>
    </w:r>
    <w:r w:rsidR="00277D7B">
      <w:rPr>
        <w:rStyle w:val="PageNumber"/>
        <w:noProof/>
        <w:snapToGrid w:val="0"/>
        <w:sz w:val="18"/>
        <w:szCs w:val="18"/>
      </w:rPr>
      <w:t>3</w:t>
    </w:r>
    <w:r w:rsidRPr="003E2D6A">
      <w:rPr>
        <w:rStyle w:val="PageNumber"/>
        <w:snapToGrid w:val="0"/>
        <w:sz w:val="18"/>
        <w:szCs w:val="18"/>
      </w:rPr>
      <w:fldChar w:fldCharType="end"/>
    </w:r>
    <w:r w:rsidRPr="003E2D6A">
      <w:rPr>
        <w:rStyle w:val="PageNumber"/>
        <w:snapToGrid w:val="0"/>
        <w:sz w:val="18"/>
        <w:szCs w:val="18"/>
      </w:rPr>
      <w:t xml:space="preserve"> de </w:t>
    </w:r>
    <w:r w:rsidRPr="003E2D6A">
      <w:rPr>
        <w:rStyle w:val="PageNumber"/>
        <w:snapToGrid w:val="0"/>
        <w:sz w:val="18"/>
        <w:szCs w:val="18"/>
      </w:rPr>
      <w:fldChar w:fldCharType="begin"/>
    </w:r>
    <w:r w:rsidRPr="003E2D6A">
      <w:rPr>
        <w:rStyle w:val="PageNumber"/>
        <w:snapToGrid w:val="0"/>
        <w:sz w:val="18"/>
        <w:szCs w:val="18"/>
      </w:rPr>
      <w:instrText xml:space="preserve"> NUMPAGES </w:instrText>
    </w:r>
    <w:r w:rsidRPr="003E2D6A">
      <w:rPr>
        <w:rStyle w:val="PageNumber"/>
        <w:snapToGrid w:val="0"/>
        <w:sz w:val="18"/>
        <w:szCs w:val="18"/>
      </w:rPr>
      <w:fldChar w:fldCharType="separate"/>
    </w:r>
    <w:r w:rsidR="00277D7B">
      <w:rPr>
        <w:rStyle w:val="PageNumber"/>
        <w:noProof/>
        <w:snapToGrid w:val="0"/>
        <w:sz w:val="18"/>
        <w:szCs w:val="18"/>
      </w:rPr>
      <w:t>8</w:t>
    </w:r>
    <w:r w:rsidRPr="003E2D6A">
      <w:rPr>
        <w:rStyle w:val="PageNumber"/>
        <w:snapToGrid w:val="0"/>
        <w:sz w:val="18"/>
        <w:szCs w:val="18"/>
      </w:rPr>
      <w:fldChar w:fldCharType="end"/>
    </w:r>
  </w:p>
  <w:p w14:paraId="5CD99878" w14:textId="77777777" w:rsidR="00F31F9F" w:rsidRDefault="00F31F9F" w:rsidP="00656285">
    <w:pPr>
      <w:pStyle w:val="Footer"/>
    </w:pPr>
    <w:r>
      <w:rPr>
        <w:rStyle w:val="PageNumber"/>
        <w:snapToGrid w:val="0"/>
        <w:sz w:val="18"/>
      </w:rPr>
      <w:tab/>
    </w:r>
    <w:r>
      <w:rPr>
        <w:b/>
        <w:sz w:val="18"/>
      </w:rPr>
      <w:t>Documento confidencial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2C2AF4A" w14:textId="77777777" w:rsidR="009A0990" w:rsidRDefault="009A0990" w:rsidP="0074752B">
      <w:r>
        <w:separator/>
      </w:r>
    </w:p>
  </w:footnote>
  <w:footnote w:type="continuationSeparator" w:id="0">
    <w:p w14:paraId="0580D94A" w14:textId="77777777" w:rsidR="009A0990" w:rsidRDefault="009A0990" w:rsidP="0074752B">
      <w:r>
        <w:continuationSeparator/>
      </w:r>
    </w:p>
  </w:footnote>
  <w:footnote w:type="continuationNotice" w:id="1">
    <w:p w14:paraId="5695A183" w14:textId="77777777" w:rsidR="009A0990" w:rsidRDefault="009A099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F0792C" w14:textId="77777777" w:rsidR="00F31F9F" w:rsidRDefault="00F31F9F">
    <w:pPr>
      <w:pStyle w:val="Header"/>
    </w:pPr>
  </w:p>
  <w:p w14:paraId="5D653B37" w14:textId="77777777" w:rsidR="00F31F9F" w:rsidRDefault="00F31F9F" w:rsidP="0074752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D5CCFA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7ACE4E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F84053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F36093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F9E0E9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C3AF3A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39A88C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D18BD6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2CA4CA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676F7B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84075E"/>
    <w:multiLevelType w:val="hybridMultilevel"/>
    <w:tmpl w:val="7CF8DCEE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1" w15:restartNumberingAfterBreak="0">
    <w:nsid w:val="02D42C78"/>
    <w:multiLevelType w:val="multilevel"/>
    <w:tmpl w:val="B7BC1742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04364342"/>
    <w:multiLevelType w:val="hybridMultilevel"/>
    <w:tmpl w:val="E418E932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3" w15:restartNumberingAfterBreak="0">
    <w:nsid w:val="13C81EE6"/>
    <w:multiLevelType w:val="hybridMultilevel"/>
    <w:tmpl w:val="4F26FC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B182C68"/>
    <w:multiLevelType w:val="hybridMultilevel"/>
    <w:tmpl w:val="8DB4A67C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5" w15:restartNumberingAfterBreak="0">
    <w:nsid w:val="36EC3665"/>
    <w:multiLevelType w:val="hybridMultilevel"/>
    <w:tmpl w:val="37FC4982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6" w15:restartNumberingAfterBreak="0">
    <w:nsid w:val="3CC81697"/>
    <w:multiLevelType w:val="hybridMultilevel"/>
    <w:tmpl w:val="5C966428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7" w15:restartNumberingAfterBreak="0">
    <w:nsid w:val="3CE856F9"/>
    <w:multiLevelType w:val="hybridMultilevel"/>
    <w:tmpl w:val="A3FEAFF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6753E77"/>
    <w:multiLevelType w:val="hybridMultilevel"/>
    <w:tmpl w:val="ED30DB3A"/>
    <w:lvl w:ilvl="0" w:tplc="B9322C8C">
      <w:start w:val="1"/>
      <w:numFmt w:val="bullet"/>
      <w:lvlText w:val=""/>
      <w:lvlJc w:val="left"/>
      <w:pPr>
        <w:ind w:left="1146" w:hanging="360"/>
      </w:pPr>
      <w:rPr>
        <w:rFonts w:ascii="Wingdings" w:hAnsi="Wingdings" w:hint="default"/>
        <w:b/>
      </w:rPr>
    </w:lvl>
    <w:lvl w:ilvl="1" w:tplc="040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9" w15:restartNumberingAfterBreak="0">
    <w:nsid w:val="573A04F5"/>
    <w:multiLevelType w:val="hybridMultilevel"/>
    <w:tmpl w:val="63226B92"/>
    <w:lvl w:ilvl="0" w:tplc="04090001">
      <w:start w:val="1"/>
      <w:numFmt w:val="bullet"/>
      <w:lvlText w:val=""/>
      <w:lvlJc w:val="left"/>
      <w:pPr>
        <w:ind w:left="120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92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64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3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8" w:hanging="360"/>
      </w:pPr>
      <w:rPr>
        <w:rFonts w:ascii="Wingdings" w:hAnsi="Wingdings" w:hint="default"/>
      </w:rPr>
    </w:lvl>
  </w:abstractNum>
  <w:abstractNum w:abstractNumId="20" w15:restartNumberingAfterBreak="0">
    <w:nsid w:val="62DA0CCD"/>
    <w:multiLevelType w:val="hybridMultilevel"/>
    <w:tmpl w:val="97ECD8C2"/>
    <w:lvl w:ilvl="0" w:tplc="0409000D">
      <w:start w:val="1"/>
      <w:numFmt w:val="bullet"/>
      <w:lvlText w:val=""/>
      <w:lvlJc w:val="left"/>
      <w:pPr>
        <w:ind w:left="1146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4"/>
  </w:num>
  <w:num w:numId="3">
    <w:abstractNumId w:val="12"/>
  </w:num>
  <w:num w:numId="4">
    <w:abstractNumId w:val="18"/>
  </w:num>
  <w:num w:numId="5">
    <w:abstractNumId w:val="19"/>
  </w:num>
  <w:num w:numId="6">
    <w:abstractNumId w:val="16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10"/>
  </w:num>
  <w:num w:numId="18">
    <w:abstractNumId w:val="15"/>
  </w:num>
  <w:num w:numId="19">
    <w:abstractNumId w:val="20"/>
  </w:num>
  <w:num w:numId="20">
    <w:abstractNumId w:val="13"/>
  </w:num>
  <w:num w:numId="21">
    <w:abstractNumId w:val="11"/>
  </w:num>
  <w:num w:numId="22">
    <w:abstractNumId w:val="11"/>
  </w:num>
  <w:num w:numId="23">
    <w:abstractNumId w:val="17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38DB"/>
    <w:rsid w:val="00002578"/>
    <w:rsid w:val="0000269F"/>
    <w:rsid w:val="00002F34"/>
    <w:rsid w:val="000052F9"/>
    <w:rsid w:val="000053AE"/>
    <w:rsid w:val="00006825"/>
    <w:rsid w:val="00007AE2"/>
    <w:rsid w:val="00010D7A"/>
    <w:rsid w:val="0001110C"/>
    <w:rsid w:val="00011113"/>
    <w:rsid w:val="00013E4E"/>
    <w:rsid w:val="000147DF"/>
    <w:rsid w:val="000170AA"/>
    <w:rsid w:val="00017417"/>
    <w:rsid w:val="00021276"/>
    <w:rsid w:val="0002205C"/>
    <w:rsid w:val="000253E7"/>
    <w:rsid w:val="00026418"/>
    <w:rsid w:val="00026599"/>
    <w:rsid w:val="00032FA9"/>
    <w:rsid w:val="00033318"/>
    <w:rsid w:val="00034F3C"/>
    <w:rsid w:val="0003736B"/>
    <w:rsid w:val="00041FE0"/>
    <w:rsid w:val="000420C2"/>
    <w:rsid w:val="000459CB"/>
    <w:rsid w:val="00045CC8"/>
    <w:rsid w:val="00046805"/>
    <w:rsid w:val="0004710D"/>
    <w:rsid w:val="00047D15"/>
    <w:rsid w:val="00050CC8"/>
    <w:rsid w:val="00051AB8"/>
    <w:rsid w:val="00055FCB"/>
    <w:rsid w:val="00060646"/>
    <w:rsid w:val="0006684E"/>
    <w:rsid w:val="00070589"/>
    <w:rsid w:val="00070A07"/>
    <w:rsid w:val="00071D42"/>
    <w:rsid w:val="000721F5"/>
    <w:rsid w:val="00074695"/>
    <w:rsid w:val="00074BDE"/>
    <w:rsid w:val="00075823"/>
    <w:rsid w:val="000775F8"/>
    <w:rsid w:val="00080A4C"/>
    <w:rsid w:val="000814D7"/>
    <w:rsid w:val="00083CE7"/>
    <w:rsid w:val="00091555"/>
    <w:rsid w:val="0009271A"/>
    <w:rsid w:val="00092D3E"/>
    <w:rsid w:val="00096066"/>
    <w:rsid w:val="0009670A"/>
    <w:rsid w:val="000969B5"/>
    <w:rsid w:val="00097F40"/>
    <w:rsid w:val="000A0418"/>
    <w:rsid w:val="000A3020"/>
    <w:rsid w:val="000A326A"/>
    <w:rsid w:val="000A5B81"/>
    <w:rsid w:val="000A609A"/>
    <w:rsid w:val="000B07F9"/>
    <w:rsid w:val="000B5C3C"/>
    <w:rsid w:val="000B7E49"/>
    <w:rsid w:val="000C1F33"/>
    <w:rsid w:val="000C4ED0"/>
    <w:rsid w:val="000C7E17"/>
    <w:rsid w:val="000D0163"/>
    <w:rsid w:val="000D072D"/>
    <w:rsid w:val="000D2D18"/>
    <w:rsid w:val="000D515D"/>
    <w:rsid w:val="000D60B2"/>
    <w:rsid w:val="000D62B7"/>
    <w:rsid w:val="000D6679"/>
    <w:rsid w:val="000E4083"/>
    <w:rsid w:val="000F34BA"/>
    <w:rsid w:val="000F3925"/>
    <w:rsid w:val="000F6B5D"/>
    <w:rsid w:val="000F715C"/>
    <w:rsid w:val="001033C0"/>
    <w:rsid w:val="0010484A"/>
    <w:rsid w:val="0010565D"/>
    <w:rsid w:val="00105F02"/>
    <w:rsid w:val="00106B92"/>
    <w:rsid w:val="00107583"/>
    <w:rsid w:val="00110486"/>
    <w:rsid w:val="00114D25"/>
    <w:rsid w:val="00115EB7"/>
    <w:rsid w:val="001162A6"/>
    <w:rsid w:val="001164B1"/>
    <w:rsid w:val="0011693C"/>
    <w:rsid w:val="00117DAD"/>
    <w:rsid w:val="001225A8"/>
    <w:rsid w:val="0012443A"/>
    <w:rsid w:val="001266C9"/>
    <w:rsid w:val="00133FD1"/>
    <w:rsid w:val="001363EF"/>
    <w:rsid w:val="00141615"/>
    <w:rsid w:val="0014180B"/>
    <w:rsid w:val="00141DBB"/>
    <w:rsid w:val="00143520"/>
    <w:rsid w:val="0014392E"/>
    <w:rsid w:val="0014499A"/>
    <w:rsid w:val="00145F10"/>
    <w:rsid w:val="00147B24"/>
    <w:rsid w:val="001509CB"/>
    <w:rsid w:val="00151415"/>
    <w:rsid w:val="0015222E"/>
    <w:rsid w:val="00153076"/>
    <w:rsid w:val="00154D38"/>
    <w:rsid w:val="0015501E"/>
    <w:rsid w:val="00160C67"/>
    <w:rsid w:val="00162C55"/>
    <w:rsid w:val="00162ECC"/>
    <w:rsid w:val="00165953"/>
    <w:rsid w:val="00165E89"/>
    <w:rsid w:val="001678B8"/>
    <w:rsid w:val="001707BF"/>
    <w:rsid w:val="001714B2"/>
    <w:rsid w:val="0017158D"/>
    <w:rsid w:val="00172A91"/>
    <w:rsid w:val="001734D7"/>
    <w:rsid w:val="001744DB"/>
    <w:rsid w:val="0017614D"/>
    <w:rsid w:val="00176220"/>
    <w:rsid w:val="00177E10"/>
    <w:rsid w:val="001827DD"/>
    <w:rsid w:val="0018434F"/>
    <w:rsid w:val="00185F52"/>
    <w:rsid w:val="00186FEB"/>
    <w:rsid w:val="00193019"/>
    <w:rsid w:val="00193450"/>
    <w:rsid w:val="001939BF"/>
    <w:rsid w:val="00196BE2"/>
    <w:rsid w:val="0019790B"/>
    <w:rsid w:val="001A0C79"/>
    <w:rsid w:val="001A17C3"/>
    <w:rsid w:val="001A3478"/>
    <w:rsid w:val="001A4C6A"/>
    <w:rsid w:val="001A6309"/>
    <w:rsid w:val="001B0173"/>
    <w:rsid w:val="001B132E"/>
    <w:rsid w:val="001B2F5B"/>
    <w:rsid w:val="001B38B5"/>
    <w:rsid w:val="001B3BA8"/>
    <w:rsid w:val="001B40C8"/>
    <w:rsid w:val="001B460A"/>
    <w:rsid w:val="001B580F"/>
    <w:rsid w:val="001B71C4"/>
    <w:rsid w:val="001C3187"/>
    <w:rsid w:val="001C3572"/>
    <w:rsid w:val="001C4042"/>
    <w:rsid w:val="001C61ED"/>
    <w:rsid w:val="001C6DF3"/>
    <w:rsid w:val="001D0632"/>
    <w:rsid w:val="001D3482"/>
    <w:rsid w:val="001D5EC7"/>
    <w:rsid w:val="001D7F75"/>
    <w:rsid w:val="001E15CE"/>
    <w:rsid w:val="001E3A41"/>
    <w:rsid w:val="001E4A6A"/>
    <w:rsid w:val="001E7BF8"/>
    <w:rsid w:val="001F1BB6"/>
    <w:rsid w:val="001F7707"/>
    <w:rsid w:val="00201334"/>
    <w:rsid w:val="00203B9E"/>
    <w:rsid w:val="00206972"/>
    <w:rsid w:val="0020740E"/>
    <w:rsid w:val="00212634"/>
    <w:rsid w:val="00217085"/>
    <w:rsid w:val="00221D64"/>
    <w:rsid w:val="0022289B"/>
    <w:rsid w:val="00222B5E"/>
    <w:rsid w:val="0022396B"/>
    <w:rsid w:val="0022460B"/>
    <w:rsid w:val="00224DD5"/>
    <w:rsid w:val="002279BA"/>
    <w:rsid w:val="002301CD"/>
    <w:rsid w:val="00235764"/>
    <w:rsid w:val="00236C53"/>
    <w:rsid w:val="00240A3F"/>
    <w:rsid w:val="00241C0F"/>
    <w:rsid w:val="00246549"/>
    <w:rsid w:val="002507EB"/>
    <w:rsid w:val="00251CF1"/>
    <w:rsid w:val="00252656"/>
    <w:rsid w:val="002542BD"/>
    <w:rsid w:val="00255A49"/>
    <w:rsid w:val="00260730"/>
    <w:rsid w:val="002614B1"/>
    <w:rsid w:val="00261F77"/>
    <w:rsid w:val="0026410A"/>
    <w:rsid w:val="00264C29"/>
    <w:rsid w:val="00270434"/>
    <w:rsid w:val="00271DA6"/>
    <w:rsid w:val="00272F43"/>
    <w:rsid w:val="002751F3"/>
    <w:rsid w:val="002751FE"/>
    <w:rsid w:val="002764C0"/>
    <w:rsid w:val="002774BC"/>
    <w:rsid w:val="00277549"/>
    <w:rsid w:val="00277D7B"/>
    <w:rsid w:val="002824F4"/>
    <w:rsid w:val="00283E31"/>
    <w:rsid w:val="00284186"/>
    <w:rsid w:val="002909B5"/>
    <w:rsid w:val="002919C7"/>
    <w:rsid w:val="00292398"/>
    <w:rsid w:val="00293C91"/>
    <w:rsid w:val="002954DF"/>
    <w:rsid w:val="002A5B59"/>
    <w:rsid w:val="002B0ED9"/>
    <w:rsid w:val="002B163E"/>
    <w:rsid w:val="002B1A15"/>
    <w:rsid w:val="002B2A68"/>
    <w:rsid w:val="002B5463"/>
    <w:rsid w:val="002B572D"/>
    <w:rsid w:val="002C21F1"/>
    <w:rsid w:val="002C2A2E"/>
    <w:rsid w:val="002C2A4B"/>
    <w:rsid w:val="002C413B"/>
    <w:rsid w:val="002C4207"/>
    <w:rsid w:val="002C5A32"/>
    <w:rsid w:val="002C71E2"/>
    <w:rsid w:val="002D0774"/>
    <w:rsid w:val="002D0A80"/>
    <w:rsid w:val="002D1594"/>
    <w:rsid w:val="002D23CD"/>
    <w:rsid w:val="002D695B"/>
    <w:rsid w:val="002E671C"/>
    <w:rsid w:val="002E6D39"/>
    <w:rsid w:val="002E7D50"/>
    <w:rsid w:val="002F0DC4"/>
    <w:rsid w:val="002F2786"/>
    <w:rsid w:val="002F3466"/>
    <w:rsid w:val="002F41C0"/>
    <w:rsid w:val="002F52E0"/>
    <w:rsid w:val="00302408"/>
    <w:rsid w:val="003044F9"/>
    <w:rsid w:val="0030493E"/>
    <w:rsid w:val="003067CE"/>
    <w:rsid w:val="00313C41"/>
    <w:rsid w:val="00313E39"/>
    <w:rsid w:val="00313FF8"/>
    <w:rsid w:val="0031503C"/>
    <w:rsid w:val="0031633F"/>
    <w:rsid w:val="00316758"/>
    <w:rsid w:val="00316F5D"/>
    <w:rsid w:val="003207F4"/>
    <w:rsid w:val="00321139"/>
    <w:rsid w:val="00325AA6"/>
    <w:rsid w:val="003300DA"/>
    <w:rsid w:val="003309EF"/>
    <w:rsid w:val="0033199C"/>
    <w:rsid w:val="00331C67"/>
    <w:rsid w:val="003325AC"/>
    <w:rsid w:val="00333DC8"/>
    <w:rsid w:val="00334DAB"/>
    <w:rsid w:val="003356DD"/>
    <w:rsid w:val="003358F7"/>
    <w:rsid w:val="0034045F"/>
    <w:rsid w:val="0034154F"/>
    <w:rsid w:val="00342F5D"/>
    <w:rsid w:val="00343CAD"/>
    <w:rsid w:val="00344F4B"/>
    <w:rsid w:val="00346835"/>
    <w:rsid w:val="003508F7"/>
    <w:rsid w:val="00352E96"/>
    <w:rsid w:val="003546F8"/>
    <w:rsid w:val="00355E3D"/>
    <w:rsid w:val="003606C3"/>
    <w:rsid w:val="00360941"/>
    <w:rsid w:val="00361BA4"/>
    <w:rsid w:val="00362D81"/>
    <w:rsid w:val="003630EB"/>
    <w:rsid w:val="00363B12"/>
    <w:rsid w:val="00365B51"/>
    <w:rsid w:val="003669D9"/>
    <w:rsid w:val="00370644"/>
    <w:rsid w:val="0037586B"/>
    <w:rsid w:val="003767CD"/>
    <w:rsid w:val="00386C8E"/>
    <w:rsid w:val="003912E2"/>
    <w:rsid w:val="00393977"/>
    <w:rsid w:val="00394DDD"/>
    <w:rsid w:val="003970CE"/>
    <w:rsid w:val="003A041A"/>
    <w:rsid w:val="003A0A99"/>
    <w:rsid w:val="003A1EA2"/>
    <w:rsid w:val="003A3003"/>
    <w:rsid w:val="003A3488"/>
    <w:rsid w:val="003A44FB"/>
    <w:rsid w:val="003A4E5A"/>
    <w:rsid w:val="003A53EF"/>
    <w:rsid w:val="003B0CA2"/>
    <w:rsid w:val="003B1F9A"/>
    <w:rsid w:val="003B4D1E"/>
    <w:rsid w:val="003B5367"/>
    <w:rsid w:val="003C0EC9"/>
    <w:rsid w:val="003C2FD3"/>
    <w:rsid w:val="003C6E15"/>
    <w:rsid w:val="003D130F"/>
    <w:rsid w:val="003D222E"/>
    <w:rsid w:val="003D26E6"/>
    <w:rsid w:val="003D52BB"/>
    <w:rsid w:val="003E0482"/>
    <w:rsid w:val="003E20E5"/>
    <w:rsid w:val="003E3409"/>
    <w:rsid w:val="003E43A8"/>
    <w:rsid w:val="003E49C7"/>
    <w:rsid w:val="003E76D6"/>
    <w:rsid w:val="003F2C93"/>
    <w:rsid w:val="003F30DF"/>
    <w:rsid w:val="003F3B4B"/>
    <w:rsid w:val="003F679E"/>
    <w:rsid w:val="003F7217"/>
    <w:rsid w:val="003F7A6B"/>
    <w:rsid w:val="00400304"/>
    <w:rsid w:val="00403BB1"/>
    <w:rsid w:val="00404528"/>
    <w:rsid w:val="00404624"/>
    <w:rsid w:val="0040592A"/>
    <w:rsid w:val="004127D9"/>
    <w:rsid w:val="00412F09"/>
    <w:rsid w:val="004135B6"/>
    <w:rsid w:val="00414762"/>
    <w:rsid w:val="004151EE"/>
    <w:rsid w:val="004161C3"/>
    <w:rsid w:val="004161ED"/>
    <w:rsid w:val="00416AE5"/>
    <w:rsid w:val="00416AED"/>
    <w:rsid w:val="00426179"/>
    <w:rsid w:val="00431345"/>
    <w:rsid w:val="004314E4"/>
    <w:rsid w:val="0043611A"/>
    <w:rsid w:val="004362DF"/>
    <w:rsid w:val="00437198"/>
    <w:rsid w:val="00442281"/>
    <w:rsid w:val="0044423E"/>
    <w:rsid w:val="00444E60"/>
    <w:rsid w:val="004466C9"/>
    <w:rsid w:val="00446D18"/>
    <w:rsid w:val="00450260"/>
    <w:rsid w:val="00451BA9"/>
    <w:rsid w:val="00452643"/>
    <w:rsid w:val="00460BF0"/>
    <w:rsid w:val="00462319"/>
    <w:rsid w:val="004665B0"/>
    <w:rsid w:val="00466EB8"/>
    <w:rsid w:val="0047039A"/>
    <w:rsid w:val="00470409"/>
    <w:rsid w:val="00470733"/>
    <w:rsid w:val="00470AD6"/>
    <w:rsid w:val="00472BC2"/>
    <w:rsid w:val="00473D76"/>
    <w:rsid w:val="004758E9"/>
    <w:rsid w:val="00476B9F"/>
    <w:rsid w:val="00477750"/>
    <w:rsid w:val="0048282F"/>
    <w:rsid w:val="00483BC1"/>
    <w:rsid w:val="004847C8"/>
    <w:rsid w:val="00486823"/>
    <w:rsid w:val="004914CD"/>
    <w:rsid w:val="00492A5D"/>
    <w:rsid w:val="004939B7"/>
    <w:rsid w:val="00494888"/>
    <w:rsid w:val="0049666B"/>
    <w:rsid w:val="004A1D36"/>
    <w:rsid w:val="004A6315"/>
    <w:rsid w:val="004A679C"/>
    <w:rsid w:val="004A702F"/>
    <w:rsid w:val="004B3FA5"/>
    <w:rsid w:val="004B4D66"/>
    <w:rsid w:val="004B591C"/>
    <w:rsid w:val="004C1B04"/>
    <w:rsid w:val="004C2554"/>
    <w:rsid w:val="004C35F8"/>
    <w:rsid w:val="004C3AF5"/>
    <w:rsid w:val="004C7812"/>
    <w:rsid w:val="004D4438"/>
    <w:rsid w:val="004D76A9"/>
    <w:rsid w:val="004D7C76"/>
    <w:rsid w:val="004E0F01"/>
    <w:rsid w:val="004E1515"/>
    <w:rsid w:val="004E45A4"/>
    <w:rsid w:val="004E58B3"/>
    <w:rsid w:val="004E6726"/>
    <w:rsid w:val="004F1464"/>
    <w:rsid w:val="004F1E75"/>
    <w:rsid w:val="004F4D6C"/>
    <w:rsid w:val="004F583F"/>
    <w:rsid w:val="004F66FD"/>
    <w:rsid w:val="00501598"/>
    <w:rsid w:val="0050246D"/>
    <w:rsid w:val="00503661"/>
    <w:rsid w:val="005041C5"/>
    <w:rsid w:val="00510C81"/>
    <w:rsid w:val="00510E7A"/>
    <w:rsid w:val="00511436"/>
    <w:rsid w:val="00512B2A"/>
    <w:rsid w:val="0051304C"/>
    <w:rsid w:val="005134A6"/>
    <w:rsid w:val="00516200"/>
    <w:rsid w:val="00516814"/>
    <w:rsid w:val="00520454"/>
    <w:rsid w:val="005219ED"/>
    <w:rsid w:val="00533670"/>
    <w:rsid w:val="00533F30"/>
    <w:rsid w:val="005400A0"/>
    <w:rsid w:val="005403A9"/>
    <w:rsid w:val="00544233"/>
    <w:rsid w:val="0054739A"/>
    <w:rsid w:val="00547BE0"/>
    <w:rsid w:val="005518B9"/>
    <w:rsid w:val="00552764"/>
    <w:rsid w:val="00553508"/>
    <w:rsid w:val="00553D1D"/>
    <w:rsid w:val="0055410E"/>
    <w:rsid w:val="005575BD"/>
    <w:rsid w:val="00561AF5"/>
    <w:rsid w:val="0056234A"/>
    <w:rsid w:val="00562FDA"/>
    <w:rsid w:val="0056612C"/>
    <w:rsid w:val="00567162"/>
    <w:rsid w:val="00570E84"/>
    <w:rsid w:val="00571F39"/>
    <w:rsid w:val="005749BB"/>
    <w:rsid w:val="00574B19"/>
    <w:rsid w:val="00581EAC"/>
    <w:rsid w:val="00582671"/>
    <w:rsid w:val="00585CC1"/>
    <w:rsid w:val="00590360"/>
    <w:rsid w:val="00590E0A"/>
    <w:rsid w:val="00592826"/>
    <w:rsid w:val="0059592A"/>
    <w:rsid w:val="00595FA5"/>
    <w:rsid w:val="00597C37"/>
    <w:rsid w:val="005A181B"/>
    <w:rsid w:val="005A1876"/>
    <w:rsid w:val="005A1AEC"/>
    <w:rsid w:val="005A594D"/>
    <w:rsid w:val="005A7E73"/>
    <w:rsid w:val="005B0024"/>
    <w:rsid w:val="005B0CC0"/>
    <w:rsid w:val="005B0D74"/>
    <w:rsid w:val="005B28EA"/>
    <w:rsid w:val="005B2D0B"/>
    <w:rsid w:val="005B49D0"/>
    <w:rsid w:val="005C2E1A"/>
    <w:rsid w:val="005C3EEF"/>
    <w:rsid w:val="005C5938"/>
    <w:rsid w:val="005C6F9D"/>
    <w:rsid w:val="005D74BD"/>
    <w:rsid w:val="005E562B"/>
    <w:rsid w:val="005E5E7E"/>
    <w:rsid w:val="005E613A"/>
    <w:rsid w:val="005E6D3F"/>
    <w:rsid w:val="005F0262"/>
    <w:rsid w:val="005F1573"/>
    <w:rsid w:val="005F205D"/>
    <w:rsid w:val="005F41F3"/>
    <w:rsid w:val="005F4744"/>
    <w:rsid w:val="005F4771"/>
    <w:rsid w:val="005F5520"/>
    <w:rsid w:val="005F7123"/>
    <w:rsid w:val="00601058"/>
    <w:rsid w:val="00602DA2"/>
    <w:rsid w:val="006034AD"/>
    <w:rsid w:val="006038DB"/>
    <w:rsid w:val="00604652"/>
    <w:rsid w:val="00604E50"/>
    <w:rsid w:val="00607058"/>
    <w:rsid w:val="00607DDD"/>
    <w:rsid w:val="0061107E"/>
    <w:rsid w:val="00613B4C"/>
    <w:rsid w:val="0061531C"/>
    <w:rsid w:val="00616B8D"/>
    <w:rsid w:val="006172D7"/>
    <w:rsid w:val="006174A7"/>
    <w:rsid w:val="0061755E"/>
    <w:rsid w:val="00620A19"/>
    <w:rsid w:val="006246B9"/>
    <w:rsid w:val="006257CF"/>
    <w:rsid w:val="0063223F"/>
    <w:rsid w:val="006334E8"/>
    <w:rsid w:val="006403D7"/>
    <w:rsid w:val="00642B36"/>
    <w:rsid w:val="00643314"/>
    <w:rsid w:val="00643892"/>
    <w:rsid w:val="0064797B"/>
    <w:rsid w:val="00647DFF"/>
    <w:rsid w:val="00650A43"/>
    <w:rsid w:val="00651669"/>
    <w:rsid w:val="00653E60"/>
    <w:rsid w:val="00655D49"/>
    <w:rsid w:val="00656184"/>
    <w:rsid w:val="00656285"/>
    <w:rsid w:val="0065653C"/>
    <w:rsid w:val="00657426"/>
    <w:rsid w:val="00661E8A"/>
    <w:rsid w:val="00665186"/>
    <w:rsid w:val="00665C33"/>
    <w:rsid w:val="006716F1"/>
    <w:rsid w:val="00674AFB"/>
    <w:rsid w:val="0067623B"/>
    <w:rsid w:val="00680BD6"/>
    <w:rsid w:val="00680C7F"/>
    <w:rsid w:val="0068116E"/>
    <w:rsid w:val="00681527"/>
    <w:rsid w:val="006828A9"/>
    <w:rsid w:val="00685208"/>
    <w:rsid w:val="006856C5"/>
    <w:rsid w:val="00686108"/>
    <w:rsid w:val="006906EE"/>
    <w:rsid w:val="006947BC"/>
    <w:rsid w:val="0069527C"/>
    <w:rsid w:val="006966E7"/>
    <w:rsid w:val="00696EF4"/>
    <w:rsid w:val="006A2F58"/>
    <w:rsid w:val="006A55DA"/>
    <w:rsid w:val="006A73AA"/>
    <w:rsid w:val="006A7AB1"/>
    <w:rsid w:val="006B012C"/>
    <w:rsid w:val="006B09C8"/>
    <w:rsid w:val="006B27A9"/>
    <w:rsid w:val="006B328B"/>
    <w:rsid w:val="006C17B2"/>
    <w:rsid w:val="006C5B4C"/>
    <w:rsid w:val="006C612E"/>
    <w:rsid w:val="006C673D"/>
    <w:rsid w:val="006C7111"/>
    <w:rsid w:val="006D76A6"/>
    <w:rsid w:val="006D7773"/>
    <w:rsid w:val="006D7836"/>
    <w:rsid w:val="006E0441"/>
    <w:rsid w:val="006E04CF"/>
    <w:rsid w:val="006E18EF"/>
    <w:rsid w:val="006E2E46"/>
    <w:rsid w:val="006E47B3"/>
    <w:rsid w:val="006E4A96"/>
    <w:rsid w:val="006E4E2C"/>
    <w:rsid w:val="006E4E3D"/>
    <w:rsid w:val="006E7D12"/>
    <w:rsid w:val="006F0F45"/>
    <w:rsid w:val="006F0FE2"/>
    <w:rsid w:val="006F3308"/>
    <w:rsid w:val="006F42B8"/>
    <w:rsid w:val="006F57A2"/>
    <w:rsid w:val="006F5F66"/>
    <w:rsid w:val="006F6AE1"/>
    <w:rsid w:val="00702E8D"/>
    <w:rsid w:val="0070360D"/>
    <w:rsid w:val="007039FF"/>
    <w:rsid w:val="00703EDC"/>
    <w:rsid w:val="0070471E"/>
    <w:rsid w:val="00704BFF"/>
    <w:rsid w:val="00711D59"/>
    <w:rsid w:val="007120F0"/>
    <w:rsid w:val="00713C42"/>
    <w:rsid w:val="00717EE3"/>
    <w:rsid w:val="007216EB"/>
    <w:rsid w:val="00721863"/>
    <w:rsid w:val="00723136"/>
    <w:rsid w:val="0072367A"/>
    <w:rsid w:val="00724992"/>
    <w:rsid w:val="00725E62"/>
    <w:rsid w:val="00733ADF"/>
    <w:rsid w:val="00737463"/>
    <w:rsid w:val="00740817"/>
    <w:rsid w:val="0074122A"/>
    <w:rsid w:val="00742C0A"/>
    <w:rsid w:val="00743E88"/>
    <w:rsid w:val="00744110"/>
    <w:rsid w:val="00745162"/>
    <w:rsid w:val="00745C1E"/>
    <w:rsid w:val="00746F48"/>
    <w:rsid w:val="00747158"/>
    <w:rsid w:val="0074731B"/>
    <w:rsid w:val="0074752B"/>
    <w:rsid w:val="00747786"/>
    <w:rsid w:val="0075371F"/>
    <w:rsid w:val="00754F8D"/>
    <w:rsid w:val="00755819"/>
    <w:rsid w:val="007566FA"/>
    <w:rsid w:val="00760A92"/>
    <w:rsid w:val="007627F5"/>
    <w:rsid w:val="00763AC3"/>
    <w:rsid w:val="00770815"/>
    <w:rsid w:val="007712C9"/>
    <w:rsid w:val="007718B7"/>
    <w:rsid w:val="00772367"/>
    <w:rsid w:val="00773844"/>
    <w:rsid w:val="007746F1"/>
    <w:rsid w:val="0077744E"/>
    <w:rsid w:val="00777491"/>
    <w:rsid w:val="007800ED"/>
    <w:rsid w:val="00782995"/>
    <w:rsid w:val="00783F35"/>
    <w:rsid w:val="00784E9D"/>
    <w:rsid w:val="00787E8A"/>
    <w:rsid w:val="007906CE"/>
    <w:rsid w:val="00790ECC"/>
    <w:rsid w:val="007912F2"/>
    <w:rsid w:val="00797677"/>
    <w:rsid w:val="00797A0E"/>
    <w:rsid w:val="007A08C7"/>
    <w:rsid w:val="007A4FD5"/>
    <w:rsid w:val="007A5771"/>
    <w:rsid w:val="007A5D7D"/>
    <w:rsid w:val="007A6379"/>
    <w:rsid w:val="007B0274"/>
    <w:rsid w:val="007B1C8A"/>
    <w:rsid w:val="007B26B0"/>
    <w:rsid w:val="007B28AA"/>
    <w:rsid w:val="007B577F"/>
    <w:rsid w:val="007C2A52"/>
    <w:rsid w:val="007C3568"/>
    <w:rsid w:val="007C446D"/>
    <w:rsid w:val="007C47E2"/>
    <w:rsid w:val="007C5D92"/>
    <w:rsid w:val="007C66C5"/>
    <w:rsid w:val="007C7781"/>
    <w:rsid w:val="007D3AF7"/>
    <w:rsid w:val="007D44A7"/>
    <w:rsid w:val="007D46C8"/>
    <w:rsid w:val="007D5ABF"/>
    <w:rsid w:val="007D68A0"/>
    <w:rsid w:val="007D6951"/>
    <w:rsid w:val="007D7884"/>
    <w:rsid w:val="007E1D2C"/>
    <w:rsid w:val="007E1F82"/>
    <w:rsid w:val="007E461F"/>
    <w:rsid w:val="007E46DB"/>
    <w:rsid w:val="007E531F"/>
    <w:rsid w:val="007E5A9A"/>
    <w:rsid w:val="007E7442"/>
    <w:rsid w:val="007F26B3"/>
    <w:rsid w:val="007F3CA2"/>
    <w:rsid w:val="007F3E0F"/>
    <w:rsid w:val="007F48D8"/>
    <w:rsid w:val="007F5424"/>
    <w:rsid w:val="008026FF"/>
    <w:rsid w:val="00803383"/>
    <w:rsid w:val="00804EE8"/>
    <w:rsid w:val="0081131D"/>
    <w:rsid w:val="008115BD"/>
    <w:rsid w:val="008135BF"/>
    <w:rsid w:val="008141C5"/>
    <w:rsid w:val="00820135"/>
    <w:rsid w:val="00820680"/>
    <w:rsid w:val="00822407"/>
    <w:rsid w:val="00823081"/>
    <w:rsid w:val="0082373F"/>
    <w:rsid w:val="00824115"/>
    <w:rsid w:val="00824333"/>
    <w:rsid w:val="00824E5A"/>
    <w:rsid w:val="00836F5B"/>
    <w:rsid w:val="00837F77"/>
    <w:rsid w:val="00841CF4"/>
    <w:rsid w:val="0084337C"/>
    <w:rsid w:val="00844FDB"/>
    <w:rsid w:val="00846335"/>
    <w:rsid w:val="008471A0"/>
    <w:rsid w:val="00847A24"/>
    <w:rsid w:val="00852E0F"/>
    <w:rsid w:val="0085401E"/>
    <w:rsid w:val="008612A8"/>
    <w:rsid w:val="008629E8"/>
    <w:rsid w:val="008637F0"/>
    <w:rsid w:val="00867F99"/>
    <w:rsid w:val="00873393"/>
    <w:rsid w:val="008740E7"/>
    <w:rsid w:val="008747A9"/>
    <w:rsid w:val="00876159"/>
    <w:rsid w:val="00876C5B"/>
    <w:rsid w:val="00882AF3"/>
    <w:rsid w:val="008863A6"/>
    <w:rsid w:val="0089132E"/>
    <w:rsid w:val="00891F81"/>
    <w:rsid w:val="00892FFF"/>
    <w:rsid w:val="00893215"/>
    <w:rsid w:val="00893909"/>
    <w:rsid w:val="00896871"/>
    <w:rsid w:val="008A41C0"/>
    <w:rsid w:val="008A4B52"/>
    <w:rsid w:val="008A5736"/>
    <w:rsid w:val="008A64C9"/>
    <w:rsid w:val="008B056F"/>
    <w:rsid w:val="008B0A3B"/>
    <w:rsid w:val="008B0B14"/>
    <w:rsid w:val="008B4E82"/>
    <w:rsid w:val="008B5B12"/>
    <w:rsid w:val="008B64A3"/>
    <w:rsid w:val="008B7085"/>
    <w:rsid w:val="008B7B57"/>
    <w:rsid w:val="008C02F2"/>
    <w:rsid w:val="008C1070"/>
    <w:rsid w:val="008C11CA"/>
    <w:rsid w:val="008C2A41"/>
    <w:rsid w:val="008D065C"/>
    <w:rsid w:val="008D1AFE"/>
    <w:rsid w:val="008E16FE"/>
    <w:rsid w:val="008E58F0"/>
    <w:rsid w:val="008F0E1F"/>
    <w:rsid w:val="008F3038"/>
    <w:rsid w:val="008F5B09"/>
    <w:rsid w:val="008F6938"/>
    <w:rsid w:val="009003A9"/>
    <w:rsid w:val="0090088D"/>
    <w:rsid w:val="00901C52"/>
    <w:rsid w:val="009025DF"/>
    <w:rsid w:val="00904CBF"/>
    <w:rsid w:val="00905C90"/>
    <w:rsid w:val="009073C2"/>
    <w:rsid w:val="009079B8"/>
    <w:rsid w:val="00913B5B"/>
    <w:rsid w:val="009146F5"/>
    <w:rsid w:val="009166AA"/>
    <w:rsid w:val="009221CA"/>
    <w:rsid w:val="009276AB"/>
    <w:rsid w:val="00927E8B"/>
    <w:rsid w:val="009335A2"/>
    <w:rsid w:val="00933CA7"/>
    <w:rsid w:val="0094227A"/>
    <w:rsid w:val="009450C1"/>
    <w:rsid w:val="00945412"/>
    <w:rsid w:val="00946EE2"/>
    <w:rsid w:val="009474C7"/>
    <w:rsid w:val="00951377"/>
    <w:rsid w:val="00952360"/>
    <w:rsid w:val="00952913"/>
    <w:rsid w:val="00952DB6"/>
    <w:rsid w:val="00953A28"/>
    <w:rsid w:val="009568DB"/>
    <w:rsid w:val="00956CFF"/>
    <w:rsid w:val="0096235B"/>
    <w:rsid w:val="009634CF"/>
    <w:rsid w:val="00963BA4"/>
    <w:rsid w:val="00965519"/>
    <w:rsid w:val="009661B6"/>
    <w:rsid w:val="00966DC2"/>
    <w:rsid w:val="0097024A"/>
    <w:rsid w:val="00970390"/>
    <w:rsid w:val="00971FBB"/>
    <w:rsid w:val="0097256F"/>
    <w:rsid w:val="00973231"/>
    <w:rsid w:val="009737B5"/>
    <w:rsid w:val="00973ADB"/>
    <w:rsid w:val="0097519E"/>
    <w:rsid w:val="00980E88"/>
    <w:rsid w:val="009827CA"/>
    <w:rsid w:val="00982953"/>
    <w:rsid w:val="0098397F"/>
    <w:rsid w:val="0098686A"/>
    <w:rsid w:val="00987BE7"/>
    <w:rsid w:val="009933EC"/>
    <w:rsid w:val="00993F17"/>
    <w:rsid w:val="00994801"/>
    <w:rsid w:val="00994F7B"/>
    <w:rsid w:val="009979A3"/>
    <w:rsid w:val="009A07A4"/>
    <w:rsid w:val="009A0828"/>
    <w:rsid w:val="009A0990"/>
    <w:rsid w:val="009A0EF6"/>
    <w:rsid w:val="009A2EE0"/>
    <w:rsid w:val="009A3C6E"/>
    <w:rsid w:val="009A67DA"/>
    <w:rsid w:val="009A7077"/>
    <w:rsid w:val="009A7581"/>
    <w:rsid w:val="009A7B01"/>
    <w:rsid w:val="009B0572"/>
    <w:rsid w:val="009B24B6"/>
    <w:rsid w:val="009B51E0"/>
    <w:rsid w:val="009B557F"/>
    <w:rsid w:val="009B572B"/>
    <w:rsid w:val="009B5BD5"/>
    <w:rsid w:val="009B5C0E"/>
    <w:rsid w:val="009B6D2B"/>
    <w:rsid w:val="009B7FF5"/>
    <w:rsid w:val="009C0090"/>
    <w:rsid w:val="009C0BE5"/>
    <w:rsid w:val="009C2F07"/>
    <w:rsid w:val="009C407A"/>
    <w:rsid w:val="009C45B5"/>
    <w:rsid w:val="009C4829"/>
    <w:rsid w:val="009C7469"/>
    <w:rsid w:val="009D4807"/>
    <w:rsid w:val="009D4B7F"/>
    <w:rsid w:val="009D6CFC"/>
    <w:rsid w:val="009E095C"/>
    <w:rsid w:val="009E263E"/>
    <w:rsid w:val="009F5070"/>
    <w:rsid w:val="009F58E3"/>
    <w:rsid w:val="009F7705"/>
    <w:rsid w:val="009F7E3C"/>
    <w:rsid w:val="00A01533"/>
    <w:rsid w:val="00A01F46"/>
    <w:rsid w:val="00A038F2"/>
    <w:rsid w:val="00A05590"/>
    <w:rsid w:val="00A07276"/>
    <w:rsid w:val="00A11143"/>
    <w:rsid w:val="00A114F1"/>
    <w:rsid w:val="00A140AD"/>
    <w:rsid w:val="00A17BFC"/>
    <w:rsid w:val="00A250EB"/>
    <w:rsid w:val="00A25F7A"/>
    <w:rsid w:val="00A274AC"/>
    <w:rsid w:val="00A31748"/>
    <w:rsid w:val="00A3216E"/>
    <w:rsid w:val="00A325DA"/>
    <w:rsid w:val="00A34110"/>
    <w:rsid w:val="00A34C8A"/>
    <w:rsid w:val="00A355DB"/>
    <w:rsid w:val="00A35DA6"/>
    <w:rsid w:val="00A36D4B"/>
    <w:rsid w:val="00A37A4F"/>
    <w:rsid w:val="00A4739F"/>
    <w:rsid w:val="00A523A5"/>
    <w:rsid w:val="00A554C1"/>
    <w:rsid w:val="00A572F6"/>
    <w:rsid w:val="00A60CA2"/>
    <w:rsid w:val="00A60FBB"/>
    <w:rsid w:val="00A62AF6"/>
    <w:rsid w:val="00A62BCB"/>
    <w:rsid w:val="00A62CBF"/>
    <w:rsid w:val="00A6467A"/>
    <w:rsid w:val="00A7173D"/>
    <w:rsid w:val="00A753A5"/>
    <w:rsid w:val="00A775B5"/>
    <w:rsid w:val="00A778DD"/>
    <w:rsid w:val="00A82E99"/>
    <w:rsid w:val="00A8349E"/>
    <w:rsid w:val="00A85AC5"/>
    <w:rsid w:val="00A86198"/>
    <w:rsid w:val="00A90013"/>
    <w:rsid w:val="00A91B14"/>
    <w:rsid w:val="00A924BB"/>
    <w:rsid w:val="00A95B5E"/>
    <w:rsid w:val="00A9624E"/>
    <w:rsid w:val="00AA10F4"/>
    <w:rsid w:val="00AA1E85"/>
    <w:rsid w:val="00AA58EA"/>
    <w:rsid w:val="00AA5962"/>
    <w:rsid w:val="00AA5EA7"/>
    <w:rsid w:val="00AA5F9B"/>
    <w:rsid w:val="00AB0931"/>
    <w:rsid w:val="00AB2780"/>
    <w:rsid w:val="00AB3C44"/>
    <w:rsid w:val="00AB51BA"/>
    <w:rsid w:val="00AB63AE"/>
    <w:rsid w:val="00AB693B"/>
    <w:rsid w:val="00AC4670"/>
    <w:rsid w:val="00AC697E"/>
    <w:rsid w:val="00AC7231"/>
    <w:rsid w:val="00AD14B3"/>
    <w:rsid w:val="00AD41A5"/>
    <w:rsid w:val="00AD5495"/>
    <w:rsid w:val="00AE0F4D"/>
    <w:rsid w:val="00AE2FF4"/>
    <w:rsid w:val="00AE435B"/>
    <w:rsid w:val="00AE5474"/>
    <w:rsid w:val="00AE550C"/>
    <w:rsid w:val="00AF323F"/>
    <w:rsid w:val="00AF5CE1"/>
    <w:rsid w:val="00AF61F3"/>
    <w:rsid w:val="00AF6309"/>
    <w:rsid w:val="00AF7647"/>
    <w:rsid w:val="00B00944"/>
    <w:rsid w:val="00B02B91"/>
    <w:rsid w:val="00B02FBB"/>
    <w:rsid w:val="00B05025"/>
    <w:rsid w:val="00B06235"/>
    <w:rsid w:val="00B067A5"/>
    <w:rsid w:val="00B116AB"/>
    <w:rsid w:val="00B12287"/>
    <w:rsid w:val="00B14432"/>
    <w:rsid w:val="00B17AB4"/>
    <w:rsid w:val="00B20DFC"/>
    <w:rsid w:val="00B240AE"/>
    <w:rsid w:val="00B27431"/>
    <w:rsid w:val="00B274CB"/>
    <w:rsid w:val="00B33999"/>
    <w:rsid w:val="00B4047D"/>
    <w:rsid w:val="00B42630"/>
    <w:rsid w:val="00B4364C"/>
    <w:rsid w:val="00B43C0C"/>
    <w:rsid w:val="00B44D57"/>
    <w:rsid w:val="00B44F2B"/>
    <w:rsid w:val="00B466A5"/>
    <w:rsid w:val="00B51A1E"/>
    <w:rsid w:val="00B52883"/>
    <w:rsid w:val="00B5502B"/>
    <w:rsid w:val="00B5519E"/>
    <w:rsid w:val="00B56C43"/>
    <w:rsid w:val="00B573BB"/>
    <w:rsid w:val="00B60DD6"/>
    <w:rsid w:val="00B6794F"/>
    <w:rsid w:val="00B72139"/>
    <w:rsid w:val="00B812E7"/>
    <w:rsid w:val="00B8357F"/>
    <w:rsid w:val="00B83D53"/>
    <w:rsid w:val="00B8535D"/>
    <w:rsid w:val="00B90122"/>
    <w:rsid w:val="00B92725"/>
    <w:rsid w:val="00B92E70"/>
    <w:rsid w:val="00B93228"/>
    <w:rsid w:val="00B93589"/>
    <w:rsid w:val="00B949A5"/>
    <w:rsid w:val="00B968F3"/>
    <w:rsid w:val="00B96A5C"/>
    <w:rsid w:val="00BA0213"/>
    <w:rsid w:val="00BA0BED"/>
    <w:rsid w:val="00BA37F2"/>
    <w:rsid w:val="00BA381A"/>
    <w:rsid w:val="00BA3E88"/>
    <w:rsid w:val="00BA42EA"/>
    <w:rsid w:val="00BA5135"/>
    <w:rsid w:val="00BA6C70"/>
    <w:rsid w:val="00BA7523"/>
    <w:rsid w:val="00BB0470"/>
    <w:rsid w:val="00BB282D"/>
    <w:rsid w:val="00BB5090"/>
    <w:rsid w:val="00BB564C"/>
    <w:rsid w:val="00BB5F21"/>
    <w:rsid w:val="00BB6FDA"/>
    <w:rsid w:val="00BC2341"/>
    <w:rsid w:val="00BC245E"/>
    <w:rsid w:val="00BC3F7D"/>
    <w:rsid w:val="00BC597C"/>
    <w:rsid w:val="00BC5A15"/>
    <w:rsid w:val="00BD1094"/>
    <w:rsid w:val="00BD167C"/>
    <w:rsid w:val="00BD198F"/>
    <w:rsid w:val="00BD25B7"/>
    <w:rsid w:val="00BD3F2B"/>
    <w:rsid w:val="00BD58DC"/>
    <w:rsid w:val="00BD678C"/>
    <w:rsid w:val="00BD6CAF"/>
    <w:rsid w:val="00BD76E5"/>
    <w:rsid w:val="00BE3997"/>
    <w:rsid w:val="00BE5385"/>
    <w:rsid w:val="00BE6F46"/>
    <w:rsid w:val="00BF1D5C"/>
    <w:rsid w:val="00BF2AC4"/>
    <w:rsid w:val="00BF2AE3"/>
    <w:rsid w:val="00BF4427"/>
    <w:rsid w:val="00BF570A"/>
    <w:rsid w:val="00C00C81"/>
    <w:rsid w:val="00C02822"/>
    <w:rsid w:val="00C02C7A"/>
    <w:rsid w:val="00C0406B"/>
    <w:rsid w:val="00C0445A"/>
    <w:rsid w:val="00C05408"/>
    <w:rsid w:val="00C06905"/>
    <w:rsid w:val="00C07490"/>
    <w:rsid w:val="00C110EB"/>
    <w:rsid w:val="00C13703"/>
    <w:rsid w:val="00C14A80"/>
    <w:rsid w:val="00C14C6B"/>
    <w:rsid w:val="00C17FCD"/>
    <w:rsid w:val="00C218A7"/>
    <w:rsid w:val="00C24333"/>
    <w:rsid w:val="00C250A2"/>
    <w:rsid w:val="00C30982"/>
    <w:rsid w:val="00C32EE1"/>
    <w:rsid w:val="00C34731"/>
    <w:rsid w:val="00C34E79"/>
    <w:rsid w:val="00C35C64"/>
    <w:rsid w:val="00C37E3A"/>
    <w:rsid w:val="00C44090"/>
    <w:rsid w:val="00C4627C"/>
    <w:rsid w:val="00C47216"/>
    <w:rsid w:val="00C5087C"/>
    <w:rsid w:val="00C513DF"/>
    <w:rsid w:val="00C51EB9"/>
    <w:rsid w:val="00C5257E"/>
    <w:rsid w:val="00C53475"/>
    <w:rsid w:val="00C53D7B"/>
    <w:rsid w:val="00C545C8"/>
    <w:rsid w:val="00C545E3"/>
    <w:rsid w:val="00C54F4C"/>
    <w:rsid w:val="00C551CD"/>
    <w:rsid w:val="00C55F2F"/>
    <w:rsid w:val="00C577F7"/>
    <w:rsid w:val="00C57976"/>
    <w:rsid w:val="00C607A0"/>
    <w:rsid w:val="00C63312"/>
    <w:rsid w:val="00C6630B"/>
    <w:rsid w:val="00C67905"/>
    <w:rsid w:val="00C7162F"/>
    <w:rsid w:val="00C72030"/>
    <w:rsid w:val="00C7571B"/>
    <w:rsid w:val="00C759FF"/>
    <w:rsid w:val="00C75C87"/>
    <w:rsid w:val="00C7730C"/>
    <w:rsid w:val="00C77A70"/>
    <w:rsid w:val="00C80058"/>
    <w:rsid w:val="00C80FAB"/>
    <w:rsid w:val="00C81EE8"/>
    <w:rsid w:val="00C83578"/>
    <w:rsid w:val="00C83641"/>
    <w:rsid w:val="00C85911"/>
    <w:rsid w:val="00C85BFB"/>
    <w:rsid w:val="00C8662B"/>
    <w:rsid w:val="00C8772A"/>
    <w:rsid w:val="00C90221"/>
    <w:rsid w:val="00C914AE"/>
    <w:rsid w:val="00C93341"/>
    <w:rsid w:val="00C96861"/>
    <w:rsid w:val="00C96D4A"/>
    <w:rsid w:val="00CA312D"/>
    <w:rsid w:val="00CA3C7E"/>
    <w:rsid w:val="00CA456A"/>
    <w:rsid w:val="00CA4E4B"/>
    <w:rsid w:val="00CA591A"/>
    <w:rsid w:val="00CA64B0"/>
    <w:rsid w:val="00CA6967"/>
    <w:rsid w:val="00CA7049"/>
    <w:rsid w:val="00CA77D5"/>
    <w:rsid w:val="00CB01A4"/>
    <w:rsid w:val="00CB0FBE"/>
    <w:rsid w:val="00CB22F3"/>
    <w:rsid w:val="00CB2D05"/>
    <w:rsid w:val="00CB38E3"/>
    <w:rsid w:val="00CB48BF"/>
    <w:rsid w:val="00CB4B88"/>
    <w:rsid w:val="00CB64B3"/>
    <w:rsid w:val="00CC0A1E"/>
    <w:rsid w:val="00CC3FC7"/>
    <w:rsid w:val="00CC4AF4"/>
    <w:rsid w:val="00CC4C6B"/>
    <w:rsid w:val="00CD0A7B"/>
    <w:rsid w:val="00CD4F36"/>
    <w:rsid w:val="00CD52BE"/>
    <w:rsid w:val="00CD555E"/>
    <w:rsid w:val="00CD60F0"/>
    <w:rsid w:val="00CE53FD"/>
    <w:rsid w:val="00CE5BBB"/>
    <w:rsid w:val="00CE6099"/>
    <w:rsid w:val="00CE7677"/>
    <w:rsid w:val="00CF0774"/>
    <w:rsid w:val="00CF260D"/>
    <w:rsid w:val="00D00450"/>
    <w:rsid w:val="00D05158"/>
    <w:rsid w:val="00D07D12"/>
    <w:rsid w:val="00D10198"/>
    <w:rsid w:val="00D10919"/>
    <w:rsid w:val="00D1721B"/>
    <w:rsid w:val="00D2009D"/>
    <w:rsid w:val="00D21279"/>
    <w:rsid w:val="00D23CC4"/>
    <w:rsid w:val="00D25F0A"/>
    <w:rsid w:val="00D26F46"/>
    <w:rsid w:val="00D30DCD"/>
    <w:rsid w:val="00D3211B"/>
    <w:rsid w:val="00D33296"/>
    <w:rsid w:val="00D335DE"/>
    <w:rsid w:val="00D352EE"/>
    <w:rsid w:val="00D35506"/>
    <w:rsid w:val="00D363F2"/>
    <w:rsid w:val="00D416BC"/>
    <w:rsid w:val="00D44836"/>
    <w:rsid w:val="00D44DA1"/>
    <w:rsid w:val="00D44FC9"/>
    <w:rsid w:val="00D47BF3"/>
    <w:rsid w:val="00D47CCF"/>
    <w:rsid w:val="00D51222"/>
    <w:rsid w:val="00D545A0"/>
    <w:rsid w:val="00D55FAC"/>
    <w:rsid w:val="00D57843"/>
    <w:rsid w:val="00D60C20"/>
    <w:rsid w:val="00D61426"/>
    <w:rsid w:val="00D631C8"/>
    <w:rsid w:val="00D65479"/>
    <w:rsid w:val="00D703F1"/>
    <w:rsid w:val="00D714BD"/>
    <w:rsid w:val="00D728DF"/>
    <w:rsid w:val="00D75B97"/>
    <w:rsid w:val="00D761D7"/>
    <w:rsid w:val="00D77750"/>
    <w:rsid w:val="00D80679"/>
    <w:rsid w:val="00D80AE9"/>
    <w:rsid w:val="00D83A0A"/>
    <w:rsid w:val="00D8791F"/>
    <w:rsid w:val="00D91A84"/>
    <w:rsid w:val="00D9710F"/>
    <w:rsid w:val="00DA66C8"/>
    <w:rsid w:val="00DB082F"/>
    <w:rsid w:val="00DB23F0"/>
    <w:rsid w:val="00DB2B1C"/>
    <w:rsid w:val="00DB2D60"/>
    <w:rsid w:val="00DB381B"/>
    <w:rsid w:val="00DB57EB"/>
    <w:rsid w:val="00DB7E22"/>
    <w:rsid w:val="00DC1D57"/>
    <w:rsid w:val="00DC2700"/>
    <w:rsid w:val="00DC3713"/>
    <w:rsid w:val="00DC78BD"/>
    <w:rsid w:val="00DD01E7"/>
    <w:rsid w:val="00DD1382"/>
    <w:rsid w:val="00DD4D22"/>
    <w:rsid w:val="00DE00A3"/>
    <w:rsid w:val="00DE6533"/>
    <w:rsid w:val="00DE7DA2"/>
    <w:rsid w:val="00DF2340"/>
    <w:rsid w:val="00DF278F"/>
    <w:rsid w:val="00DF3363"/>
    <w:rsid w:val="00DF7AFB"/>
    <w:rsid w:val="00E02DAA"/>
    <w:rsid w:val="00E03B8B"/>
    <w:rsid w:val="00E04B00"/>
    <w:rsid w:val="00E063F8"/>
    <w:rsid w:val="00E12015"/>
    <w:rsid w:val="00E14257"/>
    <w:rsid w:val="00E14E92"/>
    <w:rsid w:val="00E21B5F"/>
    <w:rsid w:val="00E2444B"/>
    <w:rsid w:val="00E249F2"/>
    <w:rsid w:val="00E33A74"/>
    <w:rsid w:val="00E4165F"/>
    <w:rsid w:val="00E42108"/>
    <w:rsid w:val="00E4720F"/>
    <w:rsid w:val="00E478D9"/>
    <w:rsid w:val="00E5089C"/>
    <w:rsid w:val="00E51C5E"/>
    <w:rsid w:val="00E51CC3"/>
    <w:rsid w:val="00E531EF"/>
    <w:rsid w:val="00E56CDD"/>
    <w:rsid w:val="00E571E8"/>
    <w:rsid w:val="00E600BA"/>
    <w:rsid w:val="00E61179"/>
    <w:rsid w:val="00E62A5C"/>
    <w:rsid w:val="00E63323"/>
    <w:rsid w:val="00E64BE7"/>
    <w:rsid w:val="00E66B45"/>
    <w:rsid w:val="00E67D88"/>
    <w:rsid w:val="00E72663"/>
    <w:rsid w:val="00E72B3E"/>
    <w:rsid w:val="00E72E34"/>
    <w:rsid w:val="00E80721"/>
    <w:rsid w:val="00E82E77"/>
    <w:rsid w:val="00E84520"/>
    <w:rsid w:val="00E86526"/>
    <w:rsid w:val="00E86BCB"/>
    <w:rsid w:val="00E87175"/>
    <w:rsid w:val="00E92D83"/>
    <w:rsid w:val="00E93923"/>
    <w:rsid w:val="00E93DD4"/>
    <w:rsid w:val="00E95489"/>
    <w:rsid w:val="00E977C8"/>
    <w:rsid w:val="00EA2D4B"/>
    <w:rsid w:val="00EA437C"/>
    <w:rsid w:val="00EA4F06"/>
    <w:rsid w:val="00EA5231"/>
    <w:rsid w:val="00EA6675"/>
    <w:rsid w:val="00EA7357"/>
    <w:rsid w:val="00EB0124"/>
    <w:rsid w:val="00EB0CEC"/>
    <w:rsid w:val="00EB0EF1"/>
    <w:rsid w:val="00EB7499"/>
    <w:rsid w:val="00EC23B0"/>
    <w:rsid w:val="00EC24E7"/>
    <w:rsid w:val="00EC72FB"/>
    <w:rsid w:val="00ED0837"/>
    <w:rsid w:val="00ED12CB"/>
    <w:rsid w:val="00ED638C"/>
    <w:rsid w:val="00ED75A9"/>
    <w:rsid w:val="00EE027B"/>
    <w:rsid w:val="00EE152D"/>
    <w:rsid w:val="00EE2572"/>
    <w:rsid w:val="00EF013F"/>
    <w:rsid w:val="00EF05A7"/>
    <w:rsid w:val="00EF06BE"/>
    <w:rsid w:val="00EF1A95"/>
    <w:rsid w:val="00EF47A4"/>
    <w:rsid w:val="00EF629A"/>
    <w:rsid w:val="00F014D5"/>
    <w:rsid w:val="00F0417D"/>
    <w:rsid w:val="00F05CE8"/>
    <w:rsid w:val="00F06D5D"/>
    <w:rsid w:val="00F1071A"/>
    <w:rsid w:val="00F1215C"/>
    <w:rsid w:val="00F13966"/>
    <w:rsid w:val="00F14F71"/>
    <w:rsid w:val="00F161C5"/>
    <w:rsid w:val="00F20434"/>
    <w:rsid w:val="00F228EB"/>
    <w:rsid w:val="00F25D7F"/>
    <w:rsid w:val="00F26FFB"/>
    <w:rsid w:val="00F31F9F"/>
    <w:rsid w:val="00F330DD"/>
    <w:rsid w:val="00F361C0"/>
    <w:rsid w:val="00F3738D"/>
    <w:rsid w:val="00F37A25"/>
    <w:rsid w:val="00F37B9A"/>
    <w:rsid w:val="00F41513"/>
    <w:rsid w:val="00F41670"/>
    <w:rsid w:val="00F4253A"/>
    <w:rsid w:val="00F5214E"/>
    <w:rsid w:val="00F5274E"/>
    <w:rsid w:val="00F52FAE"/>
    <w:rsid w:val="00F53477"/>
    <w:rsid w:val="00F53482"/>
    <w:rsid w:val="00F54F72"/>
    <w:rsid w:val="00F56398"/>
    <w:rsid w:val="00F633B9"/>
    <w:rsid w:val="00F63A17"/>
    <w:rsid w:val="00F64D7C"/>
    <w:rsid w:val="00F65FD1"/>
    <w:rsid w:val="00F67AC7"/>
    <w:rsid w:val="00F73623"/>
    <w:rsid w:val="00F7672B"/>
    <w:rsid w:val="00F77F18"/>
    <w:rsid w:val="00F801EA"/>
    <w:rsid w:val="00F804A7"/>
    <w:rsid w:val="00F81138"/>
    <w:rsid w:val="00F831B5"/>
    <w:rsid w:val="00F87761"/>
    <w:rsid w:val="00F92159"/>
    <w:rsid w:val="00F92921"/>
    <w:rsid w:val="00F935F6"/>
    <w:rsid w:val="00F9469D"/>
    <w:rsid w:val="00F947F8"/>
    <w:rsid w:val="00F967A9"/>
    <w:rsid w:val="00FA052C"/>
    <w:rsid w:val="00FA1BC4"/>
    <w:rsid w:val="00FA55EA"/>
    <w:rsid w:val="00FA7BF7"/>
    <w:rsid w:val="00FB3843"/>
    <w:rsid w:val="00FB443E"/>
    <w:rsid w:val="00FB44B4"/>
    <w:rsid w:val="00FB563D"/>
    <w:rsid w:val="00FC034C"/>
    <w:rsid w:val="00FC03B0"/>
    <w:rsid w:val="00FC2885"/>
    <w:rsid w:val="00FC59E2"/>
    <w:rsid w:val="00FC5C75"/>
    <w:rsid w:val="00FC5F73"/>
    <w:rsid w:val="00FC751B"/>
    <w:rsid w:val="00FC79B2"/>
    <w:rsid w:val="00FD145F"/>
    <w:rsid w:val="00FD1A0E"/>
    <w:rsid w:val="00FD38CE"/>
    <w:rsid w:val="00FD42F1"/>
    <w:rsid w:val="00FD79F2"/>
    <w:rsid w:val="00FD7E9B"/>
    <w:rsid w:val="00FE2319"/>
    <w:rsid w:val="00FE32D8"/>
    <w:rsid w:val="00FE5AD1"/>
    <w:rsid w:val="00FF192D"/>
    <w:rsid w:val="00FF19C7"/>
    <w:rsid w:val="00FF2ED6"/>
    <w:rsid w:val="00FF57FC"/>
    <w:rsid w:val="00FF612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94EF03"/>
  <w15:docId w15:val="{DB13A765-52BD-471B-B4AD-BEF0CE6E7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B5463"/>
    <w:pPr>
      <w:spacing w:after="200" w:line="276" w:lineRule="auto"/>
      <w:ind w:left="426"/>
    </w:pPr>
    <w:rPr>
      <w:rFonts w:ascii="Arial" w:hAnsi="Arial" w:cs="Arial"/>
      <w:sz w:val="22"/>
      <w:szCs w:val="22"/>
      <w:lang w:eastAsia="en-US"/>
    </w:rPr>
  </w:style>
  <w:style w:type="paragraph" w:styleId="Heading1">
    <w:name w:val="heading 1"/>
    <w:aliases w:val="1,h1,Header 1,Head1,Título 1 Big,H1&lt;------------------,Título N1,H1,Attribute Heading 1,Arial 14 Fett,Arial 14 Fett1,Arial 14 Fett2,Heading 1- not bold,II+,I,tchead,1 ghost,g,ghost,1 h3,Capitolo,H11,H12,H13,H14,H15,H16,H17,H18,H111,H121,H131"/>
    <w:basedOn w:val="Estilo1"/>
    <w:next w:val="Normal"/>
    <w:link w:val="Heading1Char"/>
    <w:qFormat/>
    <w:rsid w:val="00510C81"/>
    <w:pPr>
      <w:numPr>
        <w:numId w:val="1"/>
      </w:numPr>
      <w:outlineLvl w:val="0"/>
    </w:pPr>
  </w:style>
  <w:style w:type="paragraph" w:styleId="Heading2">
    <w:name w:val="heading 2"/>
    <w:aliases w:val="h2,2,Header 2,H2,(Alt+2),Chapter Number/Appendix Letter,chn,TF-Overskrit 2,H2&lt;------------------,A Head,Attribute Heading 2,a,Chapter Title,A,A.B.C.,l2,2 headline,headline,Reset numbering,Heading 2- not bold,WS Hd-Lft-18ptFt-SCaps-Brder,PARA2"/>
    <w:basedOn w:val="Estilo1"/>
    <w:next w:val="Normal"/>
    <w:link w:val="Heading2Char"/>
    <w:qFormat/>
    <w:rsid w:val="00510C81"/>
    <w:pPr>
      <w:numPr>
        <w:ilvl w:val="1"/>
        <w:numId w:val="1"/>
      </w:numPr>
      <w:outlineLvl w:val="1"/>
    </w:pPr>
  </w:style>
  <w:style w:type="paragraph" w:styleId="Heading3">
    <w:name w:val="heading 3"/>
    <w:aliases w:val="H3,3,H3&lt;------------------"/>
    <w:basedOn w:val="Normal"/>
    <w:next w:val="Normal"/>
    <w:link w:val="Heading3Char"/>
    <w:qFormat/>
    <w:rsid w:val="00080A4C"/>
    <w:pPr>
      <w:keepNext/>
      <w:autoSpaceDE w:val="0"/>
      <w:autoSpaceDN w:val="0"/>
      <w:adjustRightInd w:val="0"/>
      <w:spacing w:after="0" w:line="240" w:lineRule="auto"/>
      <w:outlineLvl w:val="2"/>
    </w:pPr>
    <w:rPr>
      <w:rFonts w:eastAsia="Times New Roman"/>
      <w:b/>
      <w:bCs/>
      <w:szCs w:val="20"/>
      <w:lang w:eastAsia="pt-BR"/>
    </w:rPr>
  </w:style>
  <w:style w:type="paragraph" w:styleId="Heading4">
    <w:name w:val="heading 4"/>
    <w:aliases w:val="H4,4"/>
    <w:basedOn w:val="Normal"/>
    <w:next w:val="Normal"/>
    <w:link w:val="Heading4Char"/>
    <w:qFormat/>
    <w:rsid w:val="00080A4C"/>
    <w:pPr>
      <w:keepNext/>
      <w:spacing w:after="0" w:line="240" w:lineRule="auto"/>
      <w:outlineLvl w:val="3"/>
    </w:pPr>
    <w:rPr>
      <w:rFonts w:eastAsia="Times New Roman"/>
      <w:b/>
      <w:bCs/>
      <w:sz w:val="24"/>
      <w:lang w:eastAsia="pt-BR"/>
    </w:rPr>
  </w:style>
  <w:style w:type="paragraph" w:styleId="Heading5">
    <w:name w:val="heading 5"/>
    <w:basedOn w:val="Normal"/>
    <w:next w:val="Normal"/>
    <w:link w:val="Heading5Char"/>
    <w:qFormat/>
    <w:rsid w:val="00080A4C"/>
    <w:pPr>
      <w:keepNext/>
      <w:autoSpaceDE w:val="0"/>
      <w:autoSpaceDN w:val="0"/>
      <w:adjustRightInd w:val="0"/>
      <w:spacing w:after="0" w:line="240" w:lineRule="auto"/>
      <w:outlineLvl w:val="4"/>
    </w:pPr>
    <w:rPr>
      <w:rFonts w:eastAsia="Times New Roman"/>
      <w:b/>
      <w:bCs/>
      <w:sz w:val="24"/>
      <w:szCs w:val="20"/>
      <w:lang w:eastAsia="pt-BR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531F"/>
    <w:pPr>
      <w:keepNext/>
      <w:keepLines/>
      <w:spacing w:before="200" w:after="0"/>
      <w:outlineLvl w:val="5"/>
    </w:pPr>
    <w:rPr>
      <w:rFonts w:ascii="Cambria" w:eastAsia="Times New Roman" w:hAnsi="Cambria" w:cs="Times New Roman"/>
      <w:i/>
      <w:iCs/>
      <w:color w:val="243F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stilo1">
    <w:name w:val="Estilo1"/>
    <w:basedOn w:val="Titulo"/>
    <w:link w:val="Estilo1Char"/>
    <w:qFormat/>
    <w:rsid w:val="00D80AE9"/>
  </w:style>
  <w:style w:type="paragraph" w:customStyle="1" w:styleId="Titulo">
    <w:name w:val="Titulo"/>
    <w:basedOn w:val="ListParagraph"/>
    <w:link w:val="TituloChar"/>
    <w:qFormat/>
    <w:rsid w:val="00251CF1"/>
    <w:pPr>
      <w:ind w:left="0"/>
    </w:pPr>
    <w:rPr>
      <w:b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251CF1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251CF1"/>
  </w:style>
  <w:style w:type="character" w:customStyle="1" w:styleId="TituloChar">
    <w:name w:val="Titulo Char"/>
    <w:link w:val="Titulo"/>
    <w:rsid w:val="00251CF1"/>
    <w:rPr>
      <w:rFonts w:ascii="Arial" w:hAnsi="Arial" w:cs="Arial"/>
      <w:b/>
      <w:sz w:val="24"/>
      <w:szCs w:val="24"/>
    </w:rPr>
  </w:style>
  <w:style w:type="character" w:customStyle="1" w:styleId="Estilo1Char">
    <w:name w:val="Estilo1 Char"/>
    <w:link w:val="Estilo1"/>
    <w:rsid w:val="00D80AE9"/>
    <w:rPr>
      <w:rFonts w:ascii="Arial" w:hAnsi="Arial" w:cs="Arial"/>
      <w:b/>
      <w:sz w:val="24"/>
      <w:szCs w:val="24"/>
    </w:rPr>
  </w:style>
  <w:style w:type="character" w:customStyle="1" w:styleId="Heading1Char">
    <w:name w:val="Heading 1 Char"/>
    <w:aliases w:val="1 Char,h1 Char,Header 1 Char,Head1 Char,Título 1 Big Char,H1&lt;------------------ Char,Título N1 Char,H1 Char,Attribute Heading 1 Char,Arial 14 Fett Char,Arial 14 Fett1 Char,Arial 14 Fett2 Char,Heading 1- not bold Char,II+ Char,I Char"/>
    <w:link w:val="Heading1"/>
    <w:rsid w:val="00510C81"/>
    <w:rPr>
      <w:rFonts w:ascii="Arial" w:hAnsi="Arial" w:cs="Arial"/>
      <w:b/>
      <w:sz w:val="24"/>
      <w:szCs w:val="24"/>
      <w:lang w:eastAsia="en-US"/>
    </w:rPr>
  </w:style>
  <w:style w:type="character" w:customStyle="1" w:styleId="Heading2Char">
    <w:name w:val="Heading 2 Char"/>
    <w:aliases w:val="h2 Char,2 Char,Header 2 Char,H2 Char,(Alt+2) Char,Chapter Number/Appendix Letter Char,chn Char,TF-Overskrit 2 Char,H2&lt;------------------ Char,A Head Char,Attribute Heading 2 Char,a Char,Chapter Title Char,A Char,A.B.C. Char,l2 Char"/>
    <w:link w:val="Heading2"/>
    <w:rsid w:val="00510C81"/>
    <w:rPr>
      <w:rFonts w:ascii="Arial" w:hAnsi="Arial" w:cs="Arial"/>
      <w:b/>
      <w:sz w:val="24"/>
      <w:szCs w:val="24"/>
      <w:lang w:eastAsia="en-US"/>
    </w:rPr>
  </w:style>
  <w:style w:type="character" w:customStyle="1" w:styleId="Heading3Char">
    <w:name w:val="Heading 3 Char"/>
    <w:aliases w:val="H3 Char,3 Char,H3&lt;------------------ Char"/>
    <w:link w:val="Heading3"/>
    <w:rsid w:val="00080A4C"/>
    <w:rPr>
      <w:rFonts w:ascii="Arial" w:eastAsia="Times New Roman" w:hAnsi="Arial" w:cs="Arial"/>
      <w:b/>
      <w:bCs/>
      <w:szCs w:val="20"/>
      <w:lang w:eastAsia="pt-BR"/>
    </w:rPr>
  </w:style>
  <w:style w:type="character" w:customStyle="1" w:styleId="Heading4Char">
    <w:name w:val="Heading 4 Char"/>
    <w:aliases w:val="H4 Char,4 Char"/>
    <w:link w:val="Heading4"/>
    <w:rsid w:val="00080A4C"/>
    <w:rPr>
      <w:rFonts w:ascii="Arial" w:eastAsia="Times New Roman" w:hAnsi="Arial" w:cs="Arial"/>
      <w:b/>
      <w:bCs/>
      <w:sz w:val="24"/>
      <w:lang w:eastAsia="pt-BR"/>
    </w:rPr>
  </w:style>
  <w:style w:type="character" w:customStyle="1" w:styleId="Heading5Char">
    <w:name w:val="Heading 5 Char"/>
    <w:link w:val="Heading5"/>
    <w:rsid w:val="00080A4C"/>
    <w:rPr>
      <w:rFonts w:ascii="Arial" w:eastAsia="Times New Roman" w:hAnsi="Arial" w:cs="Arial"/>
      <w:b/>
      <w:bCs/>
      <w:sz w:val="24"/>
      <w:szCs w:val="20"/>
      <w:lang w:eastAsia="pt-BR"/>
    </w:rPr>
  </w:style>
  <w:style w:type="character" w:customStyle="1" w:styleId="Heading6Char">
    <w:name w:val="Heading 6 Char"/>
    <w:link w:val="Heading6"/>
    <w:uiPriority w:val="9"/>
    <w:semiHidden/>
    <w:rsid w:val="007E531F"/>
    <w:rPr>
      <w:rFonts w:ascii="Cambria" w:eastAsia="Times New Roman" w:hAnsi="Cambria" w:cs="Times New Roman"/>
      <w:i/>
      <w:iCs/>
      <w:color w:val="243F6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5C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65C3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51CF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1CF1"/>
  </w:style>
  <w:style w:type="paragraph" w:styleId="Footer">
    <w:name w:val="footer"/>
    <w:basedOn w:val="Normal"/>
    <w:link w:val="FooterChar"/>
    <w:uiPriority w:val="99"/>
    <w:unhideWhenUsed/>
    <w:rsid w:val="00251CF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1CF1"/>
  </w:style>
  <w:style w:type="table" w:styleId="TableGrid">
    <w:name w:val="Table Grid"/>
    <w:basedOn w:val="TableNormal"/>
    <w:uiPriority w:val="59"/>
    <w:rsid w:val="00A35D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IntenseEmphasis">
    <w:name w:val="Intense Emphasis"/>
    <w:uiPriority w:val="21"/>
    <w:qFormat/>
    <w:rsid w:val="00105F02"/>
    <w:rPr>
      <w:bCs/>
      <w:i/>
      <w:iCs/>
      <w:color w:val="4F81BD"/>
    </w:rPr>
  </w:style>
  <w:style w:type="paragraph" w:styleId="TOC2">
    <w:name w:val="toc 2"/>
    <w:basedOn w:val="Normal"/>
    <w:next w:val="Normal"/>
    <w:autoRedefine/>
    <w:uiPriority w:val="39"/>
    <w:unhideWhenUsed/>
    <w:rsid w:val="009568DB"/>
    <w:pPr>
      <w:tabs>
        <w:tab w:val="left" w:pos="567"/>
        <w:tab w:val="right" w:leader="dot" w:pos="9771"/>
      </w:tabs>
      <w:spacing w:after="100"/>
      <w:ind w:left="0"/>
    </w:pPr>
  </w:style>
  <w:style w:type="character" w:styleId="Hyperlink">
    <w:name w:val="Hyperlink"/>
    <w:uiPriority w:val="99"/>
    <w:unhideWhenUsed/>
    <w:rsid w:val="00510C81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9568DB"/>
    <w:pPr>
      <w:tabs>
        <w:tab w:val="left" w:pos="426"/>
        <w:tab w:val="right" w:leader="dot" w:pos="9771"/>
      </w:tabs>
      <w:spacing w:after="100"/>
      <w:ind w:left="0"/>
    </w:pPr>
  </w:style>
  <w:style w:type="paragraph" w:styleId="NormalIndent">
    <w:name w:val="Normal Indent"/>
    <w:basedOn w:val="Normal"/>
    <w:uiPriority w:val="99"/>
    <w:rsid w:val="00656285"/>
    <w:pPr>
      <w:spacing w:after="280" w:line="240" w:lineRule="auto"/>
      <w:ind w:left="720" w:right="-2"/>
    </w:pPr>
    <w:rPr>
      <w:rFonts w:eastAsia="Times New Roman" w:cs="Times New Roman"/>
      <w:szCs w:val="20"/>
    </w:rPr>
  </w:style>
  <w:style w:type="character" w:styleId="PageNumber">
    <w:name w:val="page number"/>
    <w:uiPriority w:val="99"/>
    <w:rsid w:val="00656285"/>
    <w:rPr>
      <w:rFonts w:cs="Times New Roman"/>
    </w:rPr>
  </w:style>
  <w:style w:type="paragraph" w:customStyle="1" w:styleId="CorpoCaptulo">
    <w:name w:val="Corpo Capítulo"/>
    <w:rsid w:val="00185F52"/>
    <w:pPr>
      <w:ind w:left="454"/>
      <w:jc w:val="both"/>
    </w:pPr>
    <w:rPr>
      <w:rFonts w:ascii="Arial" w:eastAsia="Times New Roman" w:hAnsi="Arial"/>
      <w:sz w:val="22"/>
    </w:rPr>
  </w:style>
  <w:style w:type="character" w:styleId="Emphasis">
    <w:name w:val="Emphasis"/>
    <w:basedOn w:val="DefaultParagraphFont"/>
    <w:uiPriority w:val="20"/>
    <w:qFormat/>
    <w:rsid w:val="00AF61F3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790ECC"/>
    <w:pPr>
      <w:spacing w:before="100" w:beforeAutospacing="1" w:after="100" w:afterAutospacing="1" w:line="240" w:lineRule="auto"/>
      <w:ind w:left="0"/>
    </w:pPr>
    <w:rPr>
      <w:rFonts w:ascii="Times New Roman" w:eastAsiaTheme="minorEastAsia" w:hAnsi="Times New Roman" w:cs="Times New Roman"/>
      <w:sz w:val="24"/>
      <w:szCs w:val="24"/>
      <w:lang w:eastAsia="pt-BR"/>
    </w:rPr>
  </w:style>
  <w:style w:type="paragraph" w:styleId="Caption">
    <w:name w:val="caption"/>
    <w:basedOn w:val="Normal"/>
    <w:next w:val="Normal"/>
    <w:uiPriority w:val="35"/>
    <w:unhideWhenUsed/>
    <w:qFormat/>
    <w:rsid w:val="00C4627C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sc51">
    <w:name w:val="sc51"/>
    <w:basedOn w:val="DefaultParagraphFont"/>
    <w:rsid w:val="00F53477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F5347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F53477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1">
    <w:name w:val="sc11"/>
    <w:basedOn w:val="DefaultParagraphFont"/>
    <w:rsid w:val="00F5347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2">
    <w:name w:val="sc12"/>
    <w:basedOn w:val="DefaultParagraphFont"/>
    <w:rsid w:val="00F53477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61">
    <w:name w:val="sc61"/>
    <w:basedOn w:val="DefaultParagraphFont"/>
    <w:rsid w:val="00F53477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61">
    <w:name w:val="sc161"/>
    <w:basedOn w:val="DefaultParagraphFont"/>
    <w:rsid w:val="001D5EC7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41">
    <w:name w:val="sc41"/>
    <w:basedOn w:val="DefaultParagraphFont"/>
    <w:rsid w:val="00643314"/>
    <w:rPr>
      <w:rFonts w:ascii="Courier New" w:hAnsi="Courier New" w:cs="Courier New" w:hint="default"/>
      <w:color w:val="FF8000"/>
      <w:sz w:val="20"/>
      <w:szCs w:val="20"/>
    </w:rPr>
  </w:style>
  <w:style w:type="paragraph" w:customStyle="1" w:styleId="a1">
    <w:name w:val="a1"/>
    <w:basedOn w:val="Normal"/>
    <w:rsid w:val="00E14E92"/>
    <w:pPr>
      <w:spacing w:before="100" w:beforeAutospacing="1" w:after="100" w:afterAutospacing="1" w:line="240" w:lineRule="auto"/>
      <w:ind w:left="0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a2">
    <w:name w:val="a2"/>
    <w:basedOn w:val="Normal"/>
    <w:rsid w:val="00E14E92"/>
    <w:pPr>
      <w:spacing w:before="100" w:beforeAutospacing="1" w:after="100" w:afterAutospacing="1" w:line="240" w:lineRule="auto"/>
      <w:ind w:left="0"/>
      <w:jc w:val="both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f51">
    <w:name w:val="f51"/>
    <w:basedOn w:val="DefaultParagraphFont"/>
    <w:rsid w:val="00E14E92"/>
    <w:rPr>
      <w:rFonts w:ascii="Arial" w:hAnsi="Arial" w:cs="Arial" w:hint="default"/>
      <w:color w:val="00000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292398"/>
    <w:pPr>
      <w:keepNext/>
      <w:keepLines/>
      <w:numPr>
        <w:numId w:val="0"/>
      </w:numPr>
      <w:spacing w:before="240" w:after="0" w:line="259" w:lineRule="auto"/>
      <w:contextualSpacing w:val="0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292398"/>
    <w:pPr>
      <w:spacing w:after="100" w:line="259" w:lineRule="auto"/>
      <w:ind w:left="440"/>
    </w:pPr>
    <w:rPr>
      <w:rFonts w:asciiTheme="minorHAnsi" w:eastAsiaTheme="minorEastAsia" w:hAnsiTheme="minorHAnsi" w:cs="Times New Roman"/>
      <w:lang w:val="en-US"/>
    </w:rPr>
  </w:style>
  <w:style w:type="paragraph" w:customStyle="1" w:styleId="msonormal0">
    <w:name w:val="msonormal"/>
    <w:basedOn w:val="Normal"/>
    <w:rsid w:val="00400304"/>
    <w:pPr>
      <w:spacing w:before="100" w:beforeAutospacing="1" w:after="100" w:afterAutospacing="1" w:line="240" w:lineRule="auto"/>
      <w:ind w:left="0"/>
    </w:pPr>
    <w:rPr>
      <w:rFonts w:ascii="Times New Roman" w:eastAsiaTheme="minorHAnsi" w:hAnsi="Times New Roman" w:cs="Times New Roman"/>
      <w:sz w:val="24"/>
      <w:szCs w:val="24"/>
      <w:lang w:eastAsia="pt-BR"/>
    </w:rPr>
  </w:style>
  <w:style w:type="paragraph" w:customStyle="1" w:styleId="font5">
    <w:name w:val="font5"/>
    <w:basedOn w:val="Normal"/>
    <w:rsid w:val="00400304"/>
    <w:pPr>
      <w:spacing w:before="100" w:beforeAutospacing="1" w:after="100" w:afterAutospacing="1" w:line="240" w:lineRule="auto"/>
      <w:ind w:left="0"/>
    </w:pPr>
    <w:rPr>
      <w:rFonts w:eastAsiaTheme="minorHAnsi"/>
      <w:b/>
      <w:bCs/>
      <w:color w:val="FF0000"/>
      <w:sz w:val="16"/>
      <w:szCs w:val="16"/>
      <w:lang w:eastAsia="pt-BR"/>
    </w:rPr>
  </w:style>
  <w:style w:type="paragraph" w:customStyle="1" w:styleId="font6">
    <w:name w:val="font6"/>
    <w:basedOn w:val="Normal"/>
    <w:rsid w:val="00400304"/>
    <w:pPr>
      <w:spacing w:before="100" w:beforeAutospacing="1" w:after="100" w:afterAutospacing="1" w:line="240" w:lineRule="auto"/>
      <w:ind w:left="0"/>
    </w:pPr>
    <w:rPr>
      <w:rFonts w:ascii="Tahoma" w:eastAsiaTheme="minorHAnsi" w:hAnsi="Tahoma" w:cs="Tahoma"/>
      <w:color w:val="000000"/>
      <w:sz w:val="18"/>
      <w:szCs w:val="18"/>
      <w:lang w:eastAsia="pt-BR"/>
    </w:rPr>
  </w:style>
  <w:style w:type="paragraph" w:customStyle="1" w:styleId="font7">
    <w:name w:val="font7"/>
    <w:basedOn w:val="Normal"/>
    <w:rsid w:val="00400304"/>
    <w:pPr>
      <w:spacing w:before="100" w:beforeAutospacing="1" w:after="100" w:afterAutospacing="1" w:line="240" w:lineRule="auto"/>
      <w:ind w:left="0"/>
    </w:pPr>
    <w:rPr>
      <w:rFonts w:ascii="Tahoma" w:eastAsiaTheme="minorHAnsi" w:hAnsi="Tahoma" w:cs="Tahoma"/>
      <w:b/>
      <w:bCs/>
      <w:color w:val="000000"/>
      <w:sz w:val="18"/>
      <w:szCs w:val="18"/>
      <w:lang w:eastAsia="pt-BR"/>
    </w:rPr>
  </w:style>
  <w:style w:type="paragraph" w:customStyle="1" w:styleId="xl64">
    <w:name w:val="xl64"/>
    <w:basedOn w:val="Normal"/>
    <w:rsid w:val="00400304"/>
    <w:pPr>
      <w:spacing w:before="100" w:beforeAutospacing="1" w:after="100" w:afterAutospacing="1" w:line="240" w:lineRule="auto"/>
      <w:ind w:left="0"/>
      <w:jc w:val="center"/>
    </w:pPr>
    <w:rPr>
      <w:rFonts w:eastAsiaTheme="minorHAnsi"/>
      <w:b/>
      <w:bCs/>
      <w:sz w:val="16"/>
      <w:szCs w:val="16"/>
      <w:lang w:eastAsia="pt-BR"/>
    </w:rPr>
  </w:style>
  <w:style w:type="paragraph" w:customStyle="1" w:styleId="xl65">
    <w:name w:val="xl65"/>
    <w:basedOn w:val="Normal"/>
    <w:rsid w:val="00400304"/>
    <w:pPr>
      <w:shd w:val="clear" w:color="auto" w:fill="FFFFFF"/>
      <w:spacing w:before="100" w:beforeAutospacing="1" w:after="100" w:afterAutospacing="1" w:line="240" w:lineRule="auto"/>
      <w:ind w:left="0"/>
      <w:jc w:val="center"/>
    </w:pPr>
    <w:rPr>
      <w:rFonts w:eastAsiaTheme="minorHAnsi"/>
      <w:b/>
      <w:bCs/>
      <w:sz w:val="16"/>
      <w:szCs w:val="16"/>
      <w:lang w:eastAsia="pt-BR"/>
    </w:rPr>
  </w:style>
  <w:style w:type="paragraph" w:customStyle="1" w:styleId="xl66">
    <w:name w:val="xl66"/>
    <w:basedOn w:val="Normal"/>
    <w:rsid w:val="00400304"/>
    <w:pPr>
      <w:shd w:val="clear" w:color="auto" w:fill="525252"/>
      <w:spacing w:before="100" w:beforeAutospacing="1" w:after="100" w:afterAutospacing="1" w:line="240" w:lineRule="auto"/>
      <w:ind w:left="0"/>
      <w:jc w:val="center"/>
    </w:pPr>
    <w:rPr>
      <w:rFonts w:eastAsiaTheme="minorHAnsi"/>
      <w:b/>
      <w:bCs/>
      <w:color w:val="FFFFFF"/>
      <w:sz w:val="16"/>
      <w:szCs w:val="16"/>
      <w:lang w:eastAsia="pt-BR"/>
    </w:rPr>
  </w:style>
  <w:style w:type="paragraph" w:customStyle="1" w:styleId="xl67">
    <w:name w:val="xl67"/>
    <w:basedOn w:val="Normal"/>
    <w:rsid w:val="00400304"/>
    <w:pPr>
      <w:shd w:val="clear" w:color="auto" w:fill="FFFFFF"/>
      <w:spacing w:before="100" w:beforeAutospacing="1" w:after="100" w:afterAutospacing="1" w:line="240" w:lineRule="auto"/>
      <w:ind w:left="0"/>
    </w:pPr>
    <w:rPr>
      <w:rFonts w:ascii="Times New Roman" w:eastAsiaTheme="minorHAnsi" w:hAnsi="Times New Roman" w:cs="Times New Roman"/>
      <w:sz w:val="24"/>
      <w:szCs w:val="24"/>
      <w:lang w:eastAsia="pt-BR"/>
    </w:rPr>
  </w:style>
  <w:style w:type="paragraph" w:customStyle="1" w:styleId="xl68">
    <w:name w:val="xl68"/>
    <w:basedOn w:val="Normal"/>
    <w:rsid w:val="00400304"/>
    <w:pPr>
      <w:shd w:val="clear" w:color="auto" w:fill="525252"/>
      <w:spacing w:before="100" w:beforeAutospacing="1" w:after="100" w:afterAutospacing="1" w:line="240" w:lineRule="auto"/>
      <w:ind w:left="0"/>
      <w:jc w:val="center"/>
    </w:pPr>
    <w:rPr>
      <w:rFonts w:eastAsiaTheme="minorHAnsi"/>
      <w:b/>
      <w:bCs/>
      <w:color w:val="FFFFFF"/>
      <w:sz w:val="16"/>
      <w:szCs w:val="16"/>
      <w:lang w:eastAsia="pt-BR"/>
    </w:rPr>
  </w:style>
  <w:style w:type="paragraph" w:customStyle="1" w:styleId="xl69">
    <w:name w:val="xl69"/>
    <w:basedOn w:val="Normal"/>
    <w:rsid w:val="00400304"/>
    <w:pPr>
      <w:spacing w:before="100" w:beforeAutospacing="1" w:after="100" w:afterAutospacing="1" w:line="240" w:lineRule="auto"/>
      <w:ind w:left="0"/>
      <w:jc w:val="center"/>
    </w:pPr>
    <w:rPr>
      <w:rFonts w:eastAsiaTheme="minorHAnsi"/>
      <w:sz w:val="16"/>
      <w:szCs w:val="16"/>
      <w:lang w:eastAsia="pt-BR"/>
    </w:rPr>
  </w:style>
  <w:style w:type="character" w:customStyle="1" w:styleId="emailstyle27">
    <w:name w:val="emailstyle27"/>
    <w:basedOn w:val="DefaultParagraphFont"/>
    <w:semiHidden/>
    <w:rsid w:val="00400304"/>
    <w:rPr>
      <w:rFonts w:ascii="Calibri" w:hAnsi="Calibri" w:hint="default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6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97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0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45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7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5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4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19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09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2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67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98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7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9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7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9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9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4559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76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6379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03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0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3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34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64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2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3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4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8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9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38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0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3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32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25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8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34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15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15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32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1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I341696\Documents\MARCELO%20FONSECA\STI\84525%20-%20GT%20Desconto%20RC%20franquia_com%20anexo\84525%20-%20Vis&#227;o%20da%20Solu&#231;&#227;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49F4BB575B9704D9BEC920E4BF590B1" ma:contentTypeVersion="0" ma:contentTypeDescription="Crie um novo documento." ma:contentTypeScope="" ma:versionID="c7c39eed5af8abfe503e5577f4525caf">
  <xsd:schema xmlns:xsd="http://www.w3.org/2001/XMLSchema" xmlns:p="http://schemas.microsoft.com/office/2006/metadata/properties" targetNamespace="http://schemas.microsoft.com/office/2006/metadata/properties" ma:root="true" ma:fieldsID="834597303d62dd03ddcd59f56325a21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 ma:readOnly="true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BBAE64-C8C8-41B1-B93C-159B639C87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98D4825F-CE8D-412D-ACDF-192EC17ADA3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146552A-78EC-4992-8734-A72982EE577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7D82BD7-E2D1-4635-BC72-6B9DBEBC65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84525 - Visão da Solução.dot</Template>
  <TotalTime>281</TotalTime>
  <Pages>1</Pages>
  <Words>1194</Words>
  <Characters>6450</Characters>
  <Application>Microsoft Office Word</Application>
  <DocSecurity>0</DocSecurity>
  <Lines>53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Visão da Solução</vt:lpstr>
      <vt:lpstr>Visão da Solução</vt:lpstr>
    </vt:vector>
  </TitlesOfParts>
  <Company>Microsoft</Company>
  <LinksUpToDate>false</LinksUpToDate>
  <CharactersWithSpaces>7629</CharactersWithSpaces>
  <SharedDoc>false</SharedDoc>
  <HLinks>
    <vt:vector size="114" baseType="variant">
      <vt:variant>
        <vt:i4>1048625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_Toc375052226</vt:lpwstr>
      </vt:variant>
      <vt:variant>
        <vt:i4>1048625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_Toc375052225</vt:lpwstr>
      </vt:variant>
      <vt:variant>
        <vt:i4>1048625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_Toc375052224</vt:lpwstr>
      </vt:variant>
      <vt:variant>
        <vt:i4>1048625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_Toc375052223</vt:lpwstr>
      </vt:variant>
      <vt:variant>
        <vt:i4>1048625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_Toc375052222</vt:lpwstr>
      </vt:variant>
      <vt:variant>
        <vt:i4>1048625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_Toc375052221</vt:lpwstr>
      </vt:variant>
      <vt:variant>
        <vt:i4>1048625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_Toc375052220</vt:lpwstr>
      </vt:variant>
      <vt:variant>
        <vt:i4>1245233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_Toc375052219</vt:lpwstr>
      </vt:variant>
      <vt:variant>
        <vt:i4>1245233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_Toc375052218</vt:lpwstr>
      </vt:variant>
      <vt:variant>
        <vt:i4>1245233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_Toc375052217</vt:lpwstr>
      </vt:variant>
      <vt:variant>
        <vt:i4>1245233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_Toc375052216</vt:lpwstr>
      </vt:variant>
      <vt:variant>
        <vt:i4>1245233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_Toc375052215</vt:lpwstr>
      </vt:variant>
      <vt:variant>
        <vt:i4>1245233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_Toc375052214</vt:lpwstr>
      </vt:variant>
      <vt:variant>
        <vt:i4>1245233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_Toc375052213</vt:lpwstr>
      </vt:variant>
      <vt:variant>
        <vt:i4>1245233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_Toc375052212</vt:lpwstr>
      </vt:variant>
      <vt:variant>
        <vt:i4>1245233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_Toc375052211</vt:lpwstr>
      </vt:variant>
      <vt:variant>
        <vt:i4>1245233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_Toc375052210</vt:lpwstr>
      </vt:variant>
      <vt:variant>
        <vt:i4>1179697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_Toc375052209</vt:lpwstr>
      </vt:variant>
      <vt:variant>
        <vt:i4>1179697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_Toc375052208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Visão da Solução</dc:title>
  <dc:subject/>
  <dc:creator>Profile</dc:creator>
  <cp:keywords/>
  <dc:description/>
  <cp:lastModifiedBy>Rodrigues, Julio C.</cp:lastModifiedBy>
  <cp:revision>19</cp:revision>
  <cp:lastPrinted>2012-09-18T16:17:00Z</cp:lastPrinted>
  <dcterms:created xsi:type="dcterms:W3CDTF">2017-07-27T19:50:00Z</dcterms:created>
  <dcterms:modified xsi:type="dcterms:W3CDTF">2017-10-04T19:51:00Z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0x010100749F4BB575B9704D9BEC920E4BF590B1</vt:lpwstr>
  </property>
</Properties>
</file>
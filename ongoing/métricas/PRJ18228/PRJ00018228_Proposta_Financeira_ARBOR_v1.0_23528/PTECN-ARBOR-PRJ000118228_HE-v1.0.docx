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54967" w14:textId="77777777" w:rsidR="007479D6" w:rsidRPr="006C44E8" w:rsidRDefault="00156ECF" w:rsidP="007479D6">
      <w:pPr>
        <w:jc w:val="center"/>
        <w:rPr>
          <w:rFonts w:cs="Arial"/>
          <w:b/>
          <w:sz w:val="40"/>
          <w:u w:val="single"/>
        </w:rPr>
      </w:pPr>
      <w:r>
        <w:rPr>
          <w:noProof/>
          <w:lang w:val="en-US"/>
        </w:rPr>
        <w:drawing>
          <wp:inline distT="0" distB="0" distL="0" distR="0" wp14:anchorId="79B549E5" wp14:editId="79B549E6">
            <wp:extent cx="1619250" cy="1600200"/>
            <wp:effectExtent l="0" t="0" r="0" b="0"/>
            <wp:docPr id="2" name="Picture 1" descr="Oi_mass_logo_3_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i_mass_logo_3_1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4968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79B54969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79B5496A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79B5496B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79B5496C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79B5496D" w14:textId="77777777" w:rsidR="007479D6" w:rsidRPr="006C44E8" w:rsidRDefault="007479D6" w:rsidP="007479D6">
      <w:pPr>
        <w:jc w:val="center"/>
        <w:rPr>
          <w:rFonts w:cs="Arial"/>
          <w:b/>
          <w:sz w:val="52"/>
        </w:rPr>
      </w:pPr>
      <w:r w:rsidRPr="006C44E8">
        <w:rPr>
          <w:rFonts w:cs="Arial"/>
          <w:b/>
          <w:sz w:val="52"/>
        </w:rPr>
        <w:t xml:space="preserve">Proposta </w:t>
      </w:r>
      <w:r w:rsidR="00FF5312">
        <w:rPr>
          <w:rFonts w:cs="Arial"/>
          <w:b/>
          <w:sz w:val="52"/>
        </w:rPr>
        <w:t>Financeira</w:t>
      </w:r>
      <w:r w:rsidRPr="006C44E8">
        <w:rPr>
          <w:rFonts w:cs="Arial"/>
          <w:b/>
          <w:sz w:val="52"/>
        </w:rPr>
        <w:t xml:space="preserve"> </w:t>
      </w:r>
    </w:p>
    <w:p w14:paraId="79B5496E" w14:textId="77777777" w:rsidR="00D10D2C" w:rsidRPr="009E136C" w:rsidRDefault="00D10D2C" w:rsidP="007479D6">
      <w:pPr>
        <w:jc w:val="center"/>
        <w:rPr>
          <w:b/>
          <w:sz w:val="32"/>
          <w:szCs w:val="32"/>
        </w:rPr>
      </w:pPr>
    </w:p>
    <w:p w14:paraId="7EFDB629" w14:textId="77777777" w:rsidR="00087913" w:rsidRPr="00087913" w:rsidRDefault="00087913" w:rsidP="00087913">
      <w:pPr>
        <w:autoSpaceDE w:val="0"/>
        <w:autoSpaceDN w:val="0"/>
        <w:rPr>
          <w:b/>
          <w:sz w:val="40"/>
        </w:rPr>
      </w:pPr>
    </w:p>
    <w:p w14:paraId="5456F13A" w14:textId="05B0096E" w:rsidR="00A94FB2" w:rsidRPr="00AF33BC" w:rsidRDefault="00087913" w:rsidP="00087913">
      <w:pPr>
        <w:autoSpaceDE w:val="0"/>
        <w:autoSpaceDN w:val="0"/>
        <w:rPr>
          <w:b/>
          <w:sz w:val="40"/>
        </w:rPr>
      </w:pPr>
      <w:r w:rsidRPr="00087913">
        <w:rPr>
          <w:b/>
          <w:sz w:val="40"/>
        </w:rPr>
        <w:t>PRJ0001</w:t>
      </w:r>
      <w:r w:rsidR="00A87346">
        <w:rPr>
          <w:b/>
          <w:sz w:val="40"/>
        </w:rPr>
        <w:t>8228</w:t>
      </w:r>
      <w:r w:rsidRPr="00087913">
        <w:rPr>
          <w:b/>
          <w:sz w:val="40"/>
        </w:rPr>
        <w:t xml:space="preserve">- </w:t>
      </w:r>
      <w:r w:rsidR="00A87346" w:rsidRPr="00A87346">
        <w:rPr>
          <w:b/>
          <w:sz w:val="40"/>
        </w:rPr>
        <w:t>VOIP - Sub - VOIP- Minha Oi Implantação FTTH - VOIP e BL</w:t>
      </w:r>
    </w:p>
    <w:p w14:paraId="4FAFE40C" w14:textId="77777777" w:rsidR="00012005" w:rsidRDefault="00012005" w:rsidP="007479D6">
      <w:pPr>
        <w:jc w:val="center"/>
        <w:rPr>
          <w:b/>
          <w:sz w:val="40"/>
        </w:rPr>
      </w:pPr>
    </w:p>
    <w:p w14:paraId="79B54970" w14:textId="4987DC59" w:rsidR="009A6C9E" w:rsidRPr="007479D6" w:rsidRDefault="00D10AB3" w:rsidP="007479D6">
      <w:pPr>
        <w:jc w:val="center"/>
        <w:rPr>
          <w:b/>
          <w:sz w:val="40"/>
        </w:rPr>
      </w:pPr>
      <w:r>
        <w:rPr>
          <w:b/>
          <w:sz w:val="40"/>
        </w:rPr>
        <w:t>ARBOR</w:t>
      </w:r>
    </w:p>
    <w:p w14:paraId="79B54971" w14:textId="77777777" w:rsidR="007479D6" w:rsidRPr="007479D6" w:rsidRDefault="007479D6" w:rsidP="007479D6">
      <w:pPr>
        <w:jc w:val="center"/>
        <w:rPr>
          <w:b/>
          <w:sz w:val="40"/>
        </w:rPr>
      </w:pPr>
    </w:p>
    <w:p w14:paraId="79B54972" w14:textId="77777777" w:rsidR="007479D6" w:rsidRDefault="00895B07" w:rsidP="007479D6">
      <w:pPr>
        <w:jc w:val="center"/>
        <w:rPr>
          <w:b/>
          <w:sz w:val="40"/>
        </w:rPr>
      </w:pPr>
      <w:r w:rsidRPr="00895B07">
        <w:rPr>
          <w:b/>
          <w:sz w:val="40"/>
        </w:rPr>
        <w:t>4600043366</w:t>
      </w:r>
    </w:p>
    <w:p w14:paraId="79B54973" w14:textId="77777777" w:rsidR="007479D6" w:rsidRDefault="007479D6" w:rsidP="007479D6">
      <w:pPr>
        <w:jc w:val="center"/>
        <w:rPr>
          <w:b/>
          <w:sz w:val="40"/>
        </w:rPr>
      </w:pPr>
    </w:p>
    <w:p w14:paraId="79B54974" w14:textId="77777777" w:rsidR="007479D6" w:rsidRDefault="007479D6" w:rsidP="007479D6">
      <w:pPr>
        <w:jc w:val="center"/>
        <w:rPr>
          <w:b/>
          <w:sz w:val="40"/>
        </w:rPr>
      </w:pPr>
    </w:p>
    <w:p w14:paraId="79B54975" w14:textId="77777777" w:rsidR="007479D6" w:rsidRDefault="007479D6" w:rsidP="007479D6">
      <w:pPr>
        <w:jc w:val="center"/>
        <w:rPr>
          <w:b/>
          <w:sz w:val="40"/>
        </w:rPr>
      </w:pPr>
    </w:p>
    <w:p w14:paraId="79B54976" w14:textId="77777777" w:rsidR="007479D6" w:rsidRDefault="008A6731" w:rsidP="007479D6">
      <w:pPr>
        <w:jc w:val="center"/>
        <w:rPr>
          <w:b/>
          <w:sz w:val="40"/>
        </w:rPr>
      </w:pPr>
      <w:r>
        <w:rPr>
          <w:b/>
          <w:sz w:val="40"/>
        </w:rPr>
        <w:br w:type="page"/>
      </w:r>
    </w:p>
    <w:tbl>
      <w:tblPr>
        <w:tblW w:w="9390" w:type="dxa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4"/>
        <w:gridCol w:w="1134"/>
        <w:gridCol w:w="3511"/>
        <w:gridCol w:w="1965"/>
        <w:gridCol w:w="1416"/>
      </w:tblGrid>
      <w:tr w:rsidR="007479D6" w:rsidRPr="006C44E8" w14:paraId="79B54978" w14:textId="77777777" w:rsidTr="007479D6">
        <w:trPr>
          <w:trHeight w:val="433"/>
          <w:jc w:val="center"/>
        </w:trPr>
        <w:tc>
          <w:tcPr>
            <w:tcW w:w="9390" w:type="dxa"/>
            <w:gridSpan w:val="5"/>
            <w:shd w:val="pct10" w:color="auto" w:fill="FFFFFF"/>
          </w:tcPr>
          <w:p w14:paraId="79B54977" w14:textId="77777777" w:rsidR="007479D6" w:rsidRPr="006C44E8" w:rsidRDefault="007479D6" w:rsidP="00B730FE">
            <w:pPr>
              <w:jc w:val="center"/>
              <w:rPr>
                <w:rFonts w:cs="Arial"/>
                <w:b/>
                <w:bCs/>
              </w:rPr>
            </w:pPr>
            <w:r w:rsidRPr="006C44E8">
              <w:rPr>
                <w:rFonts w:cs="Arial"/>
                <w:b/>
                <w:bCs/>
              </w:rPr>
              <w:lastRenderedPageBreak/>
              <w:br w:type="page"/>
              <w:t xml:space="preserve">Controle de </w:t>
            </w:r>
            <w:r w:rsidR="00B730FE">
              <w:rPr>
                <w:rFonts w:cs="Arial"/>
                <w:b/>
                <w:bCs/>
              </w:rPr>
              <w:t>Versão</w:t>
            </w:r>
            <w:r w:rsidR="00B730FE" w:rsidRPr="006C44E8">
              <w:rPr>
                <w:rFonts w:cs="Arial"/>
                <w:b/>
                <w:bCs/>
              </w:rPr>
              <w:t xml:space="preserve"> </w:t>
            </w:r>
            <w:r w:rsidRPr="006C44E8">
              <w:rPr>
                <w:rFonts w:cs="Arial"/>
                <w:b/>
                <w:bCs/>
              </w:rPr>
              <w:t>*</w:t>
            </w:r>
          </w:p>
        </w:tc>
      </w:tr>
      <w:tr w:rsidR="007479D6" w:rsidRPr="006C44E8" w14:paraId="79B5497E" w14:textId="77777777" w:rsidTr="007479D6">
        <w:trPr>
          <w:trHeight w:val="433"/>
          <w:jc w:val="center"/>
        </w:trPr>
        <w:tc>
          <w:tcPr>
            <w:tcW w:w="1364" w:type="dxa"/>
            <w:shd w:val="pct10" w:color="auto" w:fill="FFFFFF"/>
          </w:tcPr>
          <w:p w14:paraId="79B54979" w14:textId="77777777" w:rsidR="007479D6" w:rsidRPr="006C44E8" w:rsidRDefault="007479D6" w:rsidP="007479D6">
            <w:pPr>
              <w:spacing w:before="40"/>
              <w:ind w:left="19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Versão</w:t>
            </w:r>
          </w:p>
        </w:tc>
        <w:tc>
          <w:tcPr>
            <w:tcW w:w="1134" w:type="dxa"/>
            <w:shd w:val="pct10" w:color="auto" w:fill="FFFFFF"/>
          </w:tcPr>
          <w:p w14:paraId="79B5497A" w14:textId="77777777" w:rsidR="007479D6" w:rsidRPr="006C44E8" w:rsidRDefault="007479D6" w:rsidP="007479D6">
            <w:pPr>
              <w:spacing w:before="40"/>
              <w:ind w:left="-70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Data</w:t>
            </w:r>
          </w:p>
        </w:tc>
        <w:tc>
          <w:tcPr>
            <w:tcW w:w="3511" w:type="dxa"/>
            <w:shd w:val="pct10" w:color="auto" w:fill="FFFFFF"/>
          </w:tcPr>
          <w:p w14:paraId="79B5497B" w14:textId="77777777" w:rsidR="007479D6" w:rsidRPr="006C44E8" w:rsidRDefault="00B730FE" w:rsidP="007479D6">
            <w:pPr>
              <w:tabs>
                <w:tab w:val="left" w:pos="1115"/>
                <w:tab w:val="left" w:pos="1325"/>
              </w:tabs>
              <w:spacing w:before="40"/>
              <w:ind w:left="-7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Descrição</w:t>
            </w:r>
          </w:p>
        </w:tc>
        <w:tc>
          <w:tcPr>
            <w:tcW w:w="1965" w:type="dxa"/>
            <w:shd w:val="pct10" w:color="auto" w:fill="FFFFFF"/>
          </w:tcPr>
          <w:p w14:paraId="79B5497C" w14:textId="77777777" w:rsidR="007479D6" w:rsidRPr="006C44E8" w:rsidRDefault="007479D6" w:rsidP="007479D6">
            <w:pPr>
              <w:spacing w:before="40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Responsável</w:t>
            </w:r>
          </w:p>
        </w:tc>
        <w:tc>
          <w:tcPr>
            <w:tcW w:w="1416" w:type="dxa"/>
            <w:shd w:val="pct10" w:color="auto" w:fill="FFFFFF"/>
          </w:tcPr>
          <w:p w14:paraId="79B5497D" w14:textId="77777777" w:rsidR="007479D6" w:rsidRPr="006C44E8" w:rsidRDefault="007479D6" w:rsidP="007479D6">
            <w:pPr>
              <w:spacing w:before="40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Revisor</w:t>
            </w:r>
          </w:p>
        </w:tc>
      </w:tr>
      <w:tr w:rsidR="007479D6" w:rsidRPr="006C44E8" w14:paraId="79B54984" w14:textId="77777777" w:rsidTr="00F43438">
        <w:trPr>
          <w:trHeight w:val="295"/>
          <w:jc w:val="center"/>
        </w:trPr>
        <w:tc>
          <w:tcPr>
            <w:tcW w:w="1364" w:type="dxa"/>
            <w:vAlign w:val="center"/>
          </w:tcPr>
          <w:p w14:paraId="79B5497F" w14:textId="77777777" w:rsidR="007479D6" w:rsidRPr="006C44E8" w:rsidRDefault="00D02C94" w:rsidP="00A94FB2">
            <w:pPr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1.0</w:t>
            </w:r>
          </w:p>
        </w:tc>
        <w:tc>
          <w:tcPr>
            <w:tcW w:w="1134" w:type="dxa"/>
            <w:vAlign w:val="center"/>
          </w:tcPr>
          <w:p w14:paraId="79B54980" w14:textId="28AE6B48" w:rsidR="007479D6" w:rsidRPr="006C44E8" w:rsidRDefault="00A87346" w:rsidP="00D97079">
            <w:pPr>
              <w:pStyle w:val="Header"/>
              <w:ind w:left="0"/>
              <w:jc w:val="center"/>
              <w:rPr>
                <w:rFonts w:cs="Arial"/>
                <w:bCs/>
                <w:sz w:val="18"/>
                <w:szCs w:val="24"/>
                <w:lang w:val="pt-PT"/>
              </w:rPr>
            </w:pPr>
            <w:r>
              <w:rPr>
                <w:rFonts w:cs="Arial"/>
                <w:bCs/>
                <w:sz w:val="18"/>
                <w:szCs w:val="24"/>
                <w:lang w:val="pt-PT"/>
              </w:rPr>
              <w:t>16/11</w:t>
            </w:r>
            <w:r w:rsidR="00A94FB2">
              <w:rPr>
                <w:rFonts w:cs="Arial"/>
                <w:bCs/>
                <w:sz w:val="18"/>
                <w:szCs w:val="24"/>
                <w:lang w:val="pt-PT"/>
              </w:rPr>
              <w:t>/2017</w:t>
            </w:r>
          </w:p>
        </w:tc>
        <w:tc>
          <w:tcPr>
            <w:tcW w:w="3511" w:type="dxa"/>
            <w:vAlign w:val="center"/>
          </w:tcPr>
          <w:p w14:paraId="79B54981" w14:textId="77777777" w:rsidR="007479D6" w:rsidRPr="006C44E8" w:rsidRDefault="00D02C94" w:rsidP="00A94FB2">
            <w:pPr>
              <w:pStyle w:val="Header"/>
              <w:ind w:left="0"/>
              <w:jc w:val="center"/>
              <w:rPr>
                <w:rFonts w:cs="Arial"/>
                <w:bCs/>
                <w:sz w:val="18"/>
                <w:lang w:val="pt-PT"/>
              </w:rPr>
            </w:pPr>
            <w:r>
              <w:rPr>
                <w:rFonts w:cs="Arial"/>
                <w:bCs/>
                <w:sz w:val="18"/>
                <w:lang w:val="pt-PT"/>
              </w:rPr>
              <w:t>Criação do documento</w:t>
            </w:r>
          </w:p>
        </w:tc>
        <w:tc>
          <w:tcPr>
            <w:tcW w:w="1965" w:type="dxa"/>
            <w:vAlign w:val="center"/>
          </w:tcPr>
          <w:p w14:paraId="79B54982" w14:textId="77777777" w:rsidR="007479D6" w:rsidRPr="006C44E8" w:rsidRDefault="00545260" w:rsidP="00A94FB2">
            <w:pPr>
              <w:jc w:val="center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Fabrica Acc</w:t>
            </w:r>
          </w:p>
        </w:tc>
        <w:tc>
          <w:tcPr>
            <w:tcW w:w="1416" w:type="dxa"/>
          </w:tcPr>
          <w:p w14:paraId="79B54983" w14:textId="0515B6F5" w:rsidR="007479D6" w:rsidRPr="006C44E8" w:rsidRDefault="00A94FB2" w:rsidP="00A94FB2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Oi</w:t>
            </w:r>
          </w:p>
        </w:tc>
      </w:tr>
      <w:tr w:rsidR="00193BB3" w:rsidRPr="006C44E8" w14:paraId="79B5498A" w14:textId="77777777" w:rsidTr="00BA5429">
        <w:trPr>
          <w:trHeight w:val="295"/>
          <w:jc w:val="center"/>
        </w:trPr>
        <w:tc>
          <w:tcPr>
            <w:tcW w:w="1364" w:type="dxa"/>
            <w:vAlign w:val="center"/>
          </w:tcPr>
          <w:p w14:paraId="79B54985" w14:textId="77777777" w:rsidR="00193BB3" w:rsidRPr="006C44E8" w:rsidRDefault="00193BB3" w:rsidP="00BA5429">
            <w:pPr>
              <w:rPr>
                <w:rFonts w:cs="Arial"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79B54986" w14:textId="77777777" w:rsidR="00193BB3" w:rsidRPr="006C44E8" w:rsidRDefault="00193BB3" w:rsidP="00A9585C">
            <w:pPr>
              <w:pStyle w:val="Header"/>
              <w:ind w:left="0"/>
              <w:rPr>
                <w:rFonts w:cs="Arial"/>
                <w:bCs/>
                <w:sz w:val="18"/>
                <w:szCs w:val="24"/>
                <w:lang w:val="pt-PT"/>
              </w:rPr>
            </w:pPr>
          </w:p>
        </w:tc>
        <w:tc>
          <w:tcPr>
            <w:tcW w:w="3511" w:type="dxa"/>
            <w:vAlign w:val="center"/>
          </w:tcPr>
          <w:p w14:paraId="79B54987" w14:textId="77777777" w:rsidR="00193BB3" w:rsidRPr="006C44E8" w:rsidRDefault="00193BB3" w:rsidP="00BA5429">
            <w:pPr>
              <w:pStyle w:val="Header"/>
              <w:ind w:left="0"/>
              <w:rPr>
                <w:rFonts w:cs="Arial"/>
                <w:bCs/>
                <w:sz w:val="18"/>
                <w:lang w:val="pt-PT"/>
              </w:rPr>
            </w:pPr>
          </w:p>
        </w:tc>
        <w:tc>
          <w:tcPr>
            <w:tcW w:w="1965" w:type="dxa"/>
            <w:vAlign w:val="center"/>
          </w:tcPr>
          <w:p w14:paraId="79B54988" w14:textId="77777777" w:rsidR="00193BB3" w:rsidRPr="006C44E8" w:rsidRDefault="00193BB3" w:rsidP="0045220C">
            <w:pPr>
              <w:jc w:val="center"/>
              <w:rPr>
                <w:rFonts w:cs="Arial"/>
                <w:bCs/>
                <w:sz w:val="18"/>
              </w:rPr>
            </w:pPr>
          </w:p>
        </w:tc>
        <w:tc>
          <w:tcPr>
            <w:tcW w:w="1416" w:type="dxa"/>
          </w:tcPr>
          <w:p w14:paraId="79B54989" w14:textId="77777777" w:rsidR="00193BB3" w:rsidRPr="006C44E8" w:rsidRDefault="00193BB3" w:rsidP="00BA5429">
            <w:pPr>
              <w:rPr>
                <w:rFonts w:cs="Arial"/>
                <w:sz w:val="18"/>
              </w:rPr>
            </w:pPr>
          </w:p>
        </w:tc>
      </w:tr>
      <w:tr w:rsidR="00193BB3" w:rsidRPr="006C44E8" w14:paraId="79B54990" w14:textId="77777777" w:rsidTr="00F43438">
        <w:trPr>
          <w:trHeight w:val="295"/>
          <w:jc w:val="center"/>
        </w:trPr>
        <w:tc>
          <w:tcPr>
            <w:tcW w:w="1364" w:type="dxa"/>
            <w:vAlign w:val="center"/>
          </w:tcPr>
          <w:p w14:paraId="79B5498B" w14:textId="77777777" w:rsidR="00193BB3" w:rsidRDefault="00193BB3" w:rsidP="009B14C7">
            <w:pPr>
              <w:rPr>
                <w:rFonts w:cs="Arial"/>
                <w:bCs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79B5498C" w14:textId="77777777" w:rsidR="00193BB3" w:rsidRDefault="00193BB3" w:rsidP="009B14C7">
            <w:pPr>
              <w:pStyle w:val="Header"/>
              <w:ind w:left="0"/>
              <w:rPr>
                <w:rFonts w:cs="Arial"/>
                <w:bCs/>
                <w:sz w:val="18"/>
                <w:szCs w:val="24"/>
                <w:lang w:val="pt-PT"/>
              </w:rPr>
            </w:pPr>
          </w:p>
        </w:tc>
        <w:tc>
          <w:tcPr>
            <w:tcW w:w="3511" w:type="dxa"/>
            <w:vAlign w:val="center"/>
          </w:tcPr>
          <w:p w14:paraId="79B5498D" w14:textId="77777777" w:rsidR="00193BB3" w:rsidRDefault="00193BB3" w:rsidP="007F43CB">
            <w:pPr>
              <w:pStyle w:val="Header"/>
              <w:ind w:left="0"/>
              <w:rPr>
                <w:rFonts w:cs="Arial"/>
                <w:bCs/>
                <w:sz w:val="18"/>
                <w:lang w:val="pt-PT"/>
              </w:rPr>
            </w:pPr>
          </w:p>
        </w:tc>
        <w:tc>
          <w:tcPr>
            <w:tcW w:w="1965" w:type="dxa"/>
            <w:vAlign w:val="center"/>
          </w:tcPr>
          <w:p w14:paraId="79B5498E" w14:textId="77777777" w:rsidR="00193BB3" w:rsidRDefault="00193BB3" w:rsidP="009B14C7">
            <w:pPr>
              <w:jc w:val="center"/>
              <w:rPr>
                <w:rFonts w:cs="Arial"/>
                <w:bCs/>
                <w:sz w:val="18"/>
                <w:lang w:val="pt-PT"/>
              </w:rPr>
            </w:pPr>
          </w:p>
        </w:tc>
        <w:tc>
          <w:tcPr>
            <w:tcW w:w="1416" w:type="dxa"/>
          </w:tcPr>
          <w:p w14:paraId="79B5498F" w14:textId="77777777" w:rsidR="00193BB3" w:rsidRPr="006C44E8" w:rsidRDefault="00193BB3" w:rsidP="007479D6">
            <w:pPr>
              <w:rPr>
                <w:rFonts w:cs="Arial"/>
                <w:sz w:val="18"/>
              </w:rPr>
            </w:pPr>
          </w:p>
        </w:tc>
      </w:tr>
    </w:tbl>
    <w:p w14:paraId="79B54991" w14:textId="77777777" w:rsidR="008A6731" w:rsidRDefault="008A6731" w:rsidP="008A6731">
      <w:pPr>
        <w:jc w:val="center"/>
        <w:rPr>
          <w:b/>
        </w:rPr>
      </w:pPr>
      <w:r>
        <w:br w:type="page"/>
      </w:r>
      <w:r w:rsidRPr="008A6731">
        <w:rPr>
          <w:b/>
          <w:sz w:val="32"/>
        </w:rPr>
        <w:lastRenderedPageBreak/>
        <w:t>Índice</w:t>
      </w:r>
    </w:p>
    <w:p w14:paraId="79B54992" w14:textId="77777777" w:rsidR="008A6731" w:rsidRDefault="008A6731" w:rsidP="008A6731">
      <w:pPr>
        <w:jc w:val="center"/>
        <w:rPr>
          <w:b/>
        </w:rPr>
      </w:pPr>
    </w:p>
    <w:p w14:paraId="79B54993" w14:textId="77777777" w:rsidR="005519AB" w:rsidRDefault="008A6731">
      <w:pPr>
        <w:pStyle w:val="TOC1"/>
        <w:tabs>
          <w:tab w:val="left" w:pos="440"/>
          <w:tab w:val="right" w:leader="dot" w:pos="974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357504794" w:history="1">
        <w:r w:rsidR="005519AB" w:rsidRPr="00FD3461">
          <w:rPr>
            <w:rStyle w:val="Hyperlink"/>
            <w:noProof/>
          </w:rPr>
          <w:t>1.</w:t>
        </w:r>
        <w:r w:rsidR="005519A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/>
          </w:rPr>
          <w:tab/>
        </w:r>
        <w:r w:rsidR="005519AB" w:rsidRPr="00FD3461">
          <w:rPr>
            <w:rStyle w:val="Hyperlink"/>
            <w:noProof/>
          </w:rPr>
          <w:t>Estimativa de Horas*</w:t>
        </w:r>
        <w:r w:rsidR="005519AB">
          <w:rPr>
            <w:noProof/>
            <w:webHidden/>
          </w:rPr>
          <w:tab/>
        </w:r>
        <w:r w:rsidR="005519AB">
          <w:rPr>
            <w:noProof/>
            <w:webHidden/>
          </w:rPr>
          <w:fldChar w:fldCharType="begin"/>
        </w:r>
        <w:r w:rsidR="005519AB">
          <w:rPr>
            <w:noProof/>
            <w:webHidden/>
          </w:rPr>
          <w:instrText xml:space="preserve"> PAGEREF _Toc357504794 \h </w:instrText>
        </w:r>
        <w:r w:rsidR="005519AB">
          <w:rPr>
            <w:noProof/>
            <w:webHidden/>
          </w:rPr>
        </w:r>
        <w:r w:rsidR="005519AB">
          <w:rPr>
            <w:noProof/>
            <w:webHidden/>
          </w:rPr>
          <w:fldChar w:fldCharType="separate"/>
        </w:r>
        <w:r w:rsidR="007C1ED6">
          <w:rPr>
            <w:noProof/>
            <w:webHidden/>
          </w:rPr>
          <w:t>4</w:t>
        </w:r>
        <w:r w:rsidR="005519AB">
          <w:rPr>
            <w:noProof/>
            <w:webHidden/>
          </w:rPr>
          <w:fldChar w:fldCharType="end"/>
        </w:r>
      </w:hyperlink>
    </w:p>
    <w:p w14:paraId="79B54994" w14:textId="77777777" w:rsidR="005519AB" w:rsidRDefault="00D10AB3">
      <w:pPr>
        <w:pStyle w:val="TOC1"/>
        <w:tabs>
          <w:tab w:val="left" w:pos="440"/>
          <w:tab w:val="right" w:leader="dot" w:pos="974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357504795" w:history="1">
        <w:r w:rsidR="005519AB" w:rsidRPr="00FD3461">
          <w:rPr>
            <w:rStyle w:val="Hyperlink"/>
            <w:noProof/>
          </w:rPr>
          <w:t>2.</w:t>
        </w:r>
        <w:r w:rsidR="005519A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/>
          </w:rPr>
          <w:tab/>
        </w:r>
        <w:r w:rsidR="005519AB" w:rsidRPr="00FD3461">
          <w:rPr>
            <w:rStyle w:val="Hyperlink"/>
            <w:noProof/>
          </w:rPr>
          <w:t>Condições Comerciais*</w:t>
        </w:r>
        <w:r w:rsidR="005519AB">
          <w:rPr>
            <w:noProof/>
            <w:webHidden/>
          </w:rPr>
          <w:tab/>
        </w:r>
        <w:r w:rsidR="005519AB">
          <w:rPr>
            <w:noProof/>
            <w:webHidden/>
          </w:rPr>
          <w:fldChar w:fldCharType="begin"/>
        </w:r>
        <w:r w:rsidR="005519AB">
          <w:rPr>
            <w:noProof/>
            <w:webHidden/>
          </w:rPr>
          <w:instrText xml:space="preserve"> PAGEREF _Toc357504795 \h </w:instrText>
        </w:r>
        <w:r w:rsidR="005519AB">
          <w:rPr>
            <w:noProof/>
            <w:webHidden/>
          </w:rPr>
        </w:r>
        <w:r w:rsidR="005519AB">
          <w:rPr>
            <w:noProof/>
            <w:webHidden/>
          </w:rPr>
          <w:fldChar w:fldCharType="separate"/>
        </w:r>
        <w:r w:rsidR="007C1ED6">
          <w:rPr>
            <w:noProof/>
            <w:webHidden/>
          </w:rPr>
          <w:t>6</w:t>
        </w:r>
        <w:r w:rsidR="005519AB">
          <w:rPr>
            <w:noProof/>
            <w:webHidden/>
          </w:rPr>
          <w:fldChar w:fldCharType="end"/>
        </w:r>
      </w:hyperlink>
    </w:p>
    <w:p w14:paraId="79B54995" w14:textId="77777777" w:rsidR="005519AB" w:rsidRDefault="00D10AB3">
      <w:pPr>
        <w:pStyle w:val="TOC2"/>
        <w:tabs>
          <w:tab w:val="left" w:pos="880"/>
          <w:tab w:val="right" w:leader="dot" w:pos="9743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357504796" w:history="1">
        <w:r w:rsidR="005519AB" w:rsidRPr="00FD3461">
          <w:rPr>
            <w:rStyle w:val="Hyperlink"/>
            <w:noProof/>
          </w:rPr>
          <w:t>2.1</w:t>
        </w:r>
        <w:r w:rsidR="005519AB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5519AB" w:rsidRPr="00FD3461">
          <w:rPr>
            <w:rStyle w:val="Hyperlink"/>
            <w:noProof/>
          </w:rPr>
          <w:t>Preço do Serviço</w:t>
        </w:r>
        <w:r w:rsidR="005519AB">
          <w:rPr>
            <w:noProof/>
            <w:webHidden/>
          </w:rPr>
          <w:tab/>
        </w:r>
        <w:r w:rsidR="005519AB">
          <w:rPr>
            <w:noProof/>
            <w:webHidden/>
          </w:rPr>
          <w:fldChar w:fldCharType="begin"/>
        </w:r>
        <w:r w:rsidR="005519AB">
          <w:rPr>
            <w:noProof/>
            <w:webHidden/>
          </w:rPr>
          <w:instrText xml:space="preserve"> PAGEREF _Toc357504796 \h </w:instrText>
        </w:r>
        <w:r w:rsidR="005519AB">
          <w:rPr>
            <w:noProof/>
            <w:webHidden/>
          </w:rPr>
        </w:r>
        <w:r w:rsidR="005519AB">
          <w:rPr>
            <w:noProof/>
            <w:webHidden/>
          </w:rPr>
          <w:fldChar w:fldCharType="separate"/>
        </w:r>
        <w:r w:rsidR="007C1ED6">
          <w:rPr>
            <w:noProof/>
            <w:webHidden/>
          </w:rPr>
          <w:t>6</w:t>
        </w:r>
        <w:r w:rsidR="005519AB">
          <w:rPr>
            <w:noProof/>
            <w:webHidden/>
          </w:rPr>
          <w:fldChar w:fldCharType="end"/>
        </w:r>
      </w:hyperlink>
    </w:p>
    <w:p w14:paraId="79B54996" w14:textId="77777777" w:rsidR="005519AB" w:rsidRDefault="00D10AB3">
      <w:pPr>
        <w:pStyle w:val="TOC2"/>
        <w:tabs>
          <w:tab w:val="left" w:pos="880"/>
          <w:tab w:val="right" w:leader="dot" w:pos="9743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357504797" w:history="1">
        <w:r w:rsidR="005519AB" w:rsidRPr="00FD3461">
          <w:rPr>
            <w:rStyle w:val="Hyperlink"/>
            <w:noProof/>
          </w:rPr>
          <w:t>2.2</w:t>
        </w:r>
        <w:r w:rsidR="005519AB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5519AB" w:rsidRPr="00FD3461">
          <w:rPr>
            <w:rStyle w:val="Hyperlink"/>
            <w:noProof/>
          </w:rPr>
          <w:t>Forma de Pagamento</w:t>
        </w:r>
        <w:r w:rsidR="005519AB">
          <w:rPr>
            <w:noProof/>
            <w:webHidden/>
          </w:rPr>
          <w:tab/>
        </w:r>
        <w:r w:rsidR="005519AB">
          <w:rPr>
            <w:noProof/>
            <w:webHidden/>
          </w:rPr>
          <w:fldChar w:fldCharType="begin"/>
        </w:r>
        <w:r w:rsidR="005519AB">
          <w:rPr>
            <w:noProof/>
            <w:webHidden/>
          </w:rPr>
          <w:instrText xml:space="preserve"> PAGEREF _Toc357504797 \h </w:instrText>
        </w:r>
        <w:r w:rsidR="005519AB">
          <w:rPr>
            <w:noProof/>
            <w:webHidden/>
          </w:rPr>
        </w:r>
        <w:r w:rsidR="005519AB">
          <w:rPr>
            <w:noProof/>
            <w:webHidden/>
          </w:rPr>
          <w:fldChar w:fldCharType="separate"/>
        </w:r>
        <w:r w:rsidR="007C1ED6">
          <w:rPr>
            <w:noProof/>
            <w:webHidden/>
          </w:rPr>
          <w:t>6</w:t>
        </w:r>
        <w:r w:rsidR="005519AB">
          <w:rPr>
            <w:noProof/>
            <w:webHidden/>
          </w:rPr>
          <w:fldChar w:fldCharType="end"/>
        </w:r>
      </w:hyperlink>
    </w:p>
    <w:p w14:paraId="79B54997" w14:textId="77777777" w:rsidR="005519AB" w:rsidRDefault="00D10AB3">
      <w:pPr>
        <w:pStyle w:val="TOC1"/>
        <w:tabs>
          <w:tab w:val="left" w:pos="440"/>
          <w:tab w:val="right" w:leader="dot" w:pos="974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357504798" w:history="1">
        <w:r w:rsidR="005519AB" w:rsidRPr="00FD3461">
          <w:rPr>
            <w:rStyle w:val="Hyperlink"/>
            <w:noProof/>
          </w:rPr>
          <w:t>3.</w:t>
        </w:r>
        <w:r w:rsidR="005519A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/>
          </w:rPr>
          <w:tab/>
        </w:r>
        <w:r w:rsidR="005519AB" w:rsidRPr="00FD3461">
          <w:rPr>
            <w:rStyle w:val="Hyperlink"/>
            <w:noProof/>
          </w:rPr>
          <w:t>Responsabilidades*</w:t>
        </w:r>
        <w:r w:rsidR="005519AB">
          <w:rPr>
            <w:noProof/>
            <w:webHidden/>
          </w:rPr>
          <w:tab/>
        </w:r>
        <w:r w:rsidR="005519AB">
          <w:rPr>
            <w:noProof/>
            <w:webHidden/>
          </w:rPr>
          <w:fldChar w:fldCharType="begin"/>
        </w:r>
        <w:r w:rsidR="005519AB">
          <w:rPr>
            <w:noProof/>
            <w:webHidden/>
          </w:rPr>
          <w:instrText xml:space="preserve"> PAGEREF _Toc357504798 \h </w:instrText>
        </w:r>
        <w:r w:rsidR="005519AB">
          <w:rPr>
            <w:noProof/>
            <w:webHidden/>
          </w:rPr>
        </w:r>
        <w:r w:rsidR="005519AB">
          <w:rPr>
            <w:noProof/>
            <w:webHidden/>
          </w:rPr>
          <w:fldChar w:fldCharType="separate"/>
        </w:r>
        <w:r w:rsidR="007C1ED6">
          <w:rPr>
            <w:noProof/>
            <w:webHidden/>
          </w:rPr>
          <w:t>6</w:t>
        </w:r>
        <w:r w:rsidR="005519AB">
          <w:rPr>
            <w:noProof/>
            <w:webHidden/>
          </w:rPr>
          <w:fldChar w:fldCharType="end"/>
        </w:r>
      </w:hyperlink>
    </w:p>
    <w:p w14:paraId="79B54998" w14:textId="77777777" w:rsidR="005519AB" w:rsidRDefault="00D10AB3">
      <w:pPr>
        <w:pStyle w:val="TOC2"/>
        <w:tabs>
          <w:tab w:val="left" w:pos="880"/>
          <w:tab w:val="right" w:leader="dot" w:pos="9743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357504799" w:history="1">
        <w:r w:rsidR="005519AB" w:rsidRPr="00FD3461">
          <w:rPr>
            <w:rStyle w:val="Hyperlink"/>
            <w:noProof/>
          </w:rPr>
          <w:t>3.1</w:t>
        </w:r>
        <w:r w:rsidR="005519AB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5519AB" w:rsidRPr="00FD3461">
          <w:rPr>
            <w:rStyle w:val="Hyperlink"/>
            <w:noProof/>
          </w:rPr>
          <w:t>Compromissos entre a Oi e a Accenture</w:t>
        </w:r>
        <w:r w:rsidR="005519AB">
          <w:rPr>
            <w:noProof/>
            <w:webHidden/>
          </w:rPr>
          <w:tab/>
        </w:r>
        <w:r w:rsidR="005519AB">
          <w:rPr>
            <w:noProof/>
            <w:webHidden/>
          </w:rPr>
          <w:fldChar w:fldCharType="begin"/>
        </w:r>
        <w:r w:rsidR="005519AB">
          <w:rPr>
            <w:noProof/>
            <w:webHidden/>
          </w:rPr>
          <w:instrText xml:space="preserve"> PAGEREF _Toc357504799 \h </w:instrText>
        </w:r>
        <w:r w:rsidR="005519AB">
          <w:rPr>
            <w:noProof/>
            <w:webHidden/>
          </w:rPr>
        </w:r>
        <w:r w:rsidR="005519AB">
          <w:rPr>
            <w:noProof/>
            <w:webHidden/>
          </w:rPr>
          <w:fldChar w:fldCharType="separate"/>
        </w:r>
        <w:r w:rsidR="007C1ED6">
          <w:rPr>
            <w:noProof/>
            <w:webHidden/>
          </w:rPr>
          <w:t>6</w:t>
        </w:r>
        <w:r w:rsidR="005519AB">
          <w:rPr>
            <w:noProof/>
            <w:webHidden/>
          </w:rPr>
          <w:fldChar w:fldCharType="end"/>
        </w:r>
      </w:hyperlink>
    </w:p>
    <w:p w14:paraId="79B54999" w14:textId="77777777" w:rsidR="005519AB" w:rsidRDefault="00D10AB3">
      <w:pPr>
        <w:pStyle w:val="TOC2"/>
        <w:tabs>
          <w:tab w:val="left" w:pos="880"/>
          <w:tab w:val="right" w:leader="dot" w:pos="9743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357504800" w:history="1">
        <w:r w:rsidR="005519AB" w:rsidRPr="00FD3461">
          <w:rPr>
            <w:rStyle w:val="Hyperlink"/>
            <w:noProof/>
          </w:rPr>
          <w:t>3.2</w:t>
        </w:r>
        <w:r w:rsidR="005519AB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5519AB" w:rsidRPr="00FD3461">
          <w:rPr>
            <w:rStyle w:val="Hyperlink"/>
            <w:noProof/>
          </w:rPr>
          <w:t>Garantia de Manutenção Corretiva*</w:t>
        </w:r>
        <w:r w:rsidR="005519AB">
          <w:rPr>
            <w:noProof/>
            <w:webHidden/>
          </w:rPr>
          <w:tab/>
        </w:r>
        <w:r w:rsidR="005519AB">
          <w:rPr>
            <w:noProof/>
            <w:webHidden/>
          </w:rPr>
          <w:fldChar w:fldCharType="begin"/>
        </w:r>
        <w:r w:rsidR="005519AB">
          <w:rPr>
            <w:noProof/>
            <w:webHidden/>
          </w:rPr>
          <w:instrText xml:space="preserve"> PAGEREF _Toc357504800 \h </w:instrText>
        </w:r>
        <w:r w:rsidR="005519AB">
          <w:rPr>
            <w:noProof/>
            <w:webHidden/>
          </w:rPr>
        </w:r>
        <w:r w:rsidR="005519AB">
          <w:rPr>
            <w:noProof/>
            <w:webHidden/>
          </w:rPr>
          <w:fldChar w:fldCharType="separate"/>
        </w:r>
        <w:r w:rsidR="007C1ED6">
          <w:rPr>
            <w:noProof/>
            <w:webHidden/>
          </w:rPr>
          <w:t>6</w:t>
        </w:r>
        <w:r w:rsidR="005519AB">
          <w:rPr>
            <w:noProof/>
            <w:webHidden/>
          </w:rPr>
          <w:fldChar w:fldCharType="end"/>
        </w:r>
      </w:hyperlink>
    </w:p>
    <w:p w14:paraId="79B5499A" w14:textId="77777777" w:rsidR="005519AB" w:rsidRDefault="00D10AB3">
      <w:pPr>
        <w:pStyle w:val="TOC2"/>
        <w:tabs>
          <w:tab w:val="left" w:pos="880"/>
          <w:tab w:val="right" w:leader="dot" w:pos="9743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357504801" w:history="1">
        <w:r w:rsidR="005519AB" w:rsidRPr="00FD3461">
          <w:rPr>
            <w:rStyle w:val="Hyperlink"/>
            <w:noProof/>
          </w:rPr>
          <w:t>3.3</w:t>
        </w:r>
        <w:r w:rsidR="005519AB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5519AB" w:rsidRPr="00FD3461">
          <w:rPr>
            <w:rStyle w:val="Hyperlink"/>
            <w:noProof/>
          </w:rPr>
          <w:t>Início das Atividades*</w:t>
        </w:r>
        <w:r w:rsidR="005519AB">
          <w:rPr>
            <w:noProof/>
            <w:webHidden/>
          </w:rPr>
          <w:tab/>
        </w:r>
        <w:r w:rsidR="005519AB">
          <w:rPr>
            <w:noProof/>
            <w:webHidden/>
          </w:rPr>
          <w:fldChar w:fldCharType="begin"/>
        </w:r>
        <w:r w:rsidR="005519AB">
          <w:rPr>
            <w:noProof/>
            <w:webHidden/>
          </w:rPr>
          <w:instrText xml:space="preserve"> PAGEREF _Toc357504801 \h </w:instrText>
        </w:r>
        <w:r w:rsidR="005519AB">
          <w:rPr>
            <w:noProof/>
            <w:webHidden/>
          </w:rPr>
        </w:r>
        <w:r w:rsidR="005519AB">
          <w:rPr>
            <w:noProof/>
            <w:webHidden/>
          </w:rPr>
          <w:fldChar w:fldCharType="separate"/>
        </w:r>
        <w:r w:rsidR="007C1ED6">
          <w:rPr>
            <w:noProof/>
            <w:webHidden/>
          </w:rPr>
          <w:t>6</w:t>
        </w:r>
        <w:r w:rsidR="005519AB">
          <w:rPr>
            <w:noProof/>
            <w:webHidden/>
          </w:rPr>
          <w:fldChar w:fldCharType="end"/>
        </w:r>
      </w:hyperlink>
    </w:p>
    <w:p w14:paraId="79B5499B" w14:textId="77777777" w:rsidR="005519AB" w:rsidRDefault="00D10AB3">
      <w:pPr>
        <w:pStyle w:val="TOC1"/>
        <w:tabs>
          <w:tab w:val="left" w:pos="440"/>
          <w:tab w:val="right" w:leader="dot" w:pos="974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357504802" w:history="1">
        <w:r w:rsidR="005519AB" w:rsidRPr="00FD3461">
          <w:rPr>
            <w:rStyle w:val="Hyperlink"/>
            <w:noProof/>
          </w:rPr>
          <w:t>4.</w:t>
        </w:r>
        <w:r w:rsidR="005519A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/>
          </w:rPr>
          <w:tab/>
        </w:r>
        <w:r w:rsidR="005519AB" w:rsidRPr="00FD3461">
          <w:rPr>
            <w:rStyle w:val="Hyperlink"/>
            <w:noProof/>
          </w:rPr>
          <w:t>Considerações finais</w:t>
        </w:r>
        <w:r w:rsidR="005519AB">
          <w:rPr>
            <w:noProof/>
            <w:webHidden/>
          </w:rPr>
          <w:tab/>
        </w:r>
        <w:r w:rsidR="005519AB">
          <w:rPr>
            <w:noProof/>
            <w:webHidden/>
          </w:rPr>
          <w:fldChar w:fldCharType="begin"/>
        </w:r>
        <w:r w:rsidR="005519AB">
          <w:rPr>
            <w:noProof/>
            <w:webHidden/>
          </w:rPr>
          <w:instrText xml:space="preserve"> PAGEREF _Toc357504802 \h </w:instrText>
        </w:r>
        <w:r w:rsidR="005519AB">
          <w:rPr>
            <w:noProof/>
            <w:webHidden/>
          </w:rPr>
        </w:r>
        <w:r w:rsidR="005519AB">
          <w:rPr>
            <w:noProof/>
            <w:webHidden/>
          </w:rPr>
          <w:fldChar w:fldCharType="separate"/>
        </w:r>
        <w:r w:rsidR="007C1ED6">
          <w:rPr>
            <w:noProof/>
            <w:webHidden/>
          </w:rPr>
          <w:t>6</w:t>
        </w:r>
        <w:r w:rsidR="005519AB">
          <w:rPr>
            <w:noProof/>
            <w:webHidden/>
          </w:rPr>
          <w:fldChar w:fldCharType="end"/>
        </w:r>
      </w:hyperlink>
    </w:p>
    <w:p w14:paraId="79B5499C" w14:textId="77777777" w:rsidR="005519AB" w:rsidRDefault="00D10AB3">
      <w:pPr>
        <w:pStyle w:val="TOC1"/>
        <w:tabs>
          <w:tab w:val="left" w:pos="440"/>
          <w:tab w:val="right" w:leader="dot" w:pos="974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357504803" w:history="1">
        <w:r w:rsidR="005519AB" w:rsidRPr="00FD3461">
          <w:rPr>
            <w:rStyle w:val="Hyperlink"/>
            <w:noProof/>
          </w:rPr>
          <w:t>5.</w:t>
        </w:r>
        <w:r w:rsidR="005519A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/>
          </w:rPr>
          <w:tab/>
        </w:r>
        <w:r w:rsidR="005519AB" w:rsidRPr="00FD3461">
          <w:rPr>
            <w:rStyle w:val="Hyperlink"/>
            <w:noProof/>
          </w:rPr>
          <w:t>Referências e Anexos</w:t>
        </w:r>
        <w:r w:rsidR="005519AB">
          <w:rPr>
            <w:noProof/>
            <w:webHidden/>
          </w:rPr>
          <w:tab/>
        </w:r>
        <w:r w:rsidR="005519AB">
          <w:rPr>
            <w:noProof/>
            <w:webHidden/>
          </w:rPr>
          <w:fldChar w:fldCharType="begin"/>
        </w:r>
        <w:r w:rsidR="005519AB">
          <w:rPr>
            <w:noProof/>
            <w:webHidden/>
          </w:rPr>
          <w:instrText xml:space="preserve"> PAGEREF _Toc357504803 \h </w:instrText>
        </w:r>
        <w:r w:rsidR="005519AB">
          <w:rPr>
            <w:noProof/>
            <w:webHidden/>
          </w:rPr>
        </w:r>
        <w:r w:rsidR="005519AB">
          <w:rPr>
            <w:noProof/>
            <w:webHidden/>
          </w:rPr>
          <w:fldChar w:fldCharType="separate"/>
        </w:r>
        <w:r w:rsidR="007C1ED6">
          <w:rPr>
            <w:noProof/>
            <w:webHidden/>
          </w:rPr>
          <w:t>6</w:t>
        </w:r>
        <w:r w:rsidR="005519AB">
          <w:rPr>
            <w:noProof/>
            <w:webHidden/>
          </w:rPr>
          <w:fldChar w:fldCharType="end"/>
        </w:r>
      </w:hyperlink>
    </w:p>
    <w:p w14:paraId="79B5499D" w14:textId="77777777" w:rsidR="00D827DF" w:rsidRPr="0011517A" w:rsidRDefault="008A6731" w:rsidP="00D827DF">
      <w:pPr>
        <w:rPr>
          <w:b/>
        </w:rPr>
      </w:pPr>
      <w:r>
        <w:rPr>
          <w:rFonts w:ascii="Arial (W1)" w:hAnsi="Arial (W1)"/>
          <w:b/>
        </w:rPr>
        <w:fldChar w:fldCharType="end"/>
      </w:r>
      <w:r w:rsidRPr="008A6731">
        <w:rPr>
          <w:b/>
        </w:rPr>
        <w:br w:type="page"/>
      </w:r>
      <w:r w:rsidR="00D827DF" w:rsidRPr="0011517A">
        <w:rPr>
          <w:b/>
        </w:rPr>
        <w:lastRenderedPageBreak/>
        <w:t>Instruções Gerais:</w:t>
      </w:r>
    </w:p>
    <w:p w14:paraId="79B5499E" w14:textId="77777777" w:rsidR="00D827DF" w:rsidRDefault="00D827DF" w:rsidP="00D827DF">
      <w:pPr>
        <w:jc w:val="center"/>
        <w:rPr>
          <w:rFonts w:cs="Arial"/>
          <w:b/>
          <w:iCs/>
        </w:rPr>
      </w:pPr>
      <w:r>
        <w:rPr>
          <w:rFonts w:cs="Arial"/>
          <w:b/>
          <w:iCs/>
        </w:rPr>
        <w:t>3Ps</w:t>
      </w:r>
    </w:p>
    <w:p w14:paraId="79B5499F" w14:textId="77777777" w:rsidR="00D827DF" w:rsidRDefault="00D827DF" w:rsidP="00D827DF">
      <w:pPr>
        <w:jc w:val="center"/>
        <w:rPr>
          <w:rFonts w:cs="Arial"/>
          <w:b/>
          <w:iCs/>
        </w:rPr>
      </w:pPr>
    </w:p>
    <w:p w14:paraId="79B549A0" w14:textId="77777777" w:rsidR="00D827DF" w:rsidRDefault="00D827DF" w:rsidP="00D827DF">
      <w:pPr>
        <w:jc w:val="both"/>
        <w:rPr>
          <w:rFonts w:cs="Arial"/>
          <w:iCs/>
        </w:rPr>
      </w:pPr>
      <w:r>
        <w:rPr>
          <w:rFonts w:cs="Arial"/>
          <w:iCs/>
        </w:rPr>
        <w:t xml:space="preserve">Todas as políticas, procedimentos e padrões dos Princípios de Arquitetura (Aplicações e Dados) estão disponíveis no Portal de Arquitetura em </w:t>
      </w:r>
      <w:hyperlink r:id="rId13" w:history="1">
        <w:r>
          <w:rPr>
            <w:rStyle w:val="Hyperlink"/>
          </w:rPr>
          <w:t>http://arquitetura</w:t>
        </w:r>
      </w:hyperlink>
      <w:r>
        <w:rPr>
          <w:rFonts w:cs="Arial"/>
          <w:iCs/>
        </w:rPr>
        <w:t xml:space="preserve">.telemar. </w:t>
      </w:r>
    </w:p>
    <w:p w14:paraId="79B549A1" w14:textId="77777777" w:rsidR="00D827DF" w:rsidRDefault="00D827DF" w:rsidP="00D827DF">
      <w:pPr>
        <w:autoSpaceDE w:val="0"/>
        <w:autoSpaceDN w:val="0"/>
        <w:adjustRightInd w:val="0"/>
        <w:jc w:val="both"/>
        <w:rPr>
          <w:rFonts w:cs="Arial"/>
          <w:iCs/>
        </w:rPr>
      </w:pPr>
      <w:r>
        <w:rPr>
          <w:rFonts w:cs="Arial"/>
          <w:iCs/>
          <w:u w:val="single"/>
        </w:rPr>
        <w:t>Atenção:</w:t>
      </w:r>
      <w:r>
        <w:rPr>
          <w:rFonts w:cs="Arial"/>
          <w:iCs/>
        </w:rPr>
        <w:t xml:space="preserve"> Consultar sempre a última versão publicado dos 3Ps no Portal de Arquitetura.</w:t>
      </w:r>
    </w:p>
    <w:p w14:paraId="79B549A2" w14:textId="77777777" w:rsidR="00D827DF" w:rsidRDefault="00D827DF" w:rsidP="00D827DF">
      <w:pPr>
        <w:autoSpaceDE w:val="0"/>
        <w:autoSpaceDN w:val="0"/>
        <w:adjustRightInd w:val="0"/>
        <w:jc w:val="both"/>
        <w:rPr>
          <w:rFonts w:cs="Arial"/>
          <w:iCs/>
        </w:rPr>
      </w:pPr>
    </w:p>
    <w:p w14:paraId="79B549A3" w14:textId="77777777" w:rsidR="000C5BEF" w:rsidRDefault="000C5BEF" w:rsidP="00D827DF">
      <w:pPr>
        <w:autoSpaceDE w:val="0"/>
        <w:autoSpaceDN w:val="0"/>
        <w:adjustRightInd w:val="0"/>
        <w:jc w:val="both"/>
        <w:rPr>
          <w:rFonts w:cs="Arial"/>
          <w:iCs/>
        </w:rPr>
      </w:pPr>
    </w:p>
    <w:p w14:paraId="79B549A4" w14:textId="77777777" w:rsidR="007479D6" w:rsidRPr="006C44E8" w:rsidRDefault="007479D6" w:rsidP="007479D6">
      <w:pPr>
        <w:tabs>
          <w:tab w:val="num" w:pos="1800"/>
        </w:tabs>
        <w:ind w:left="708"/>
        <w:jc w:val="both"/>
        <w:rPr>
          <w:rFonts w:cs="Arial"/>
        </w:rPr>
      </w:pPr>
    </w:p>
    <w:p w14:paraId="79B549A5" w14:textId="77777777" w:rsidR="007479D6" w:rsidRDefault="007479D6" w:rsidP="003B10BA">
      <w:pPr>
        <w:pStyle w:val="Heading1"/>
        <w:keepLines w:val="0"/>
        <w:numPr>
          <w:ilvl w:val="0"/>
          <w:numId w:val="12"/>
        </w:numPr>
        <w:spacing w:before="0" w:after="0"/>
      </w:pPr>
      <w:bookmarkStart w:id="0" w:name="_Toc256094159"/>
      <w:bookmarkStart w:id="1" w:name="_Toc259809205"/>
      <w:bookmarkStart w:id="2" w:name="_Toc357504794"/>
      <w:r w:rsidRPr="006C44E8">
        <w:t>Estimativa de Horas</w:t>
      </w:r>
      <w:bookmarkEnd w:id="0"/>
      <w:r>
        <w:t>*</w:t>
      </w:r>
      <w:bookmarkEnd w:id="1"/>
      <w:bookmarkEnd w:id="2"/>
    </w:p>
    <w:p w14:paraId="79B549A6" w14:textId="77777777" w:rsidR="005F4E03" w:rsidRDefault="005F4E03" w:rsidP="005F4E03"/>
    <w:tbl>
      <w:tblPr>
        <w:tblW w:w="9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0"/>
        <w:gridCol w:w="2380"/>
        <w:gridCol w:w="2380"/>
      </w:tblGrid>
      <w:tr w:rsidR="00D10AB3" w14:paraId="3C97BA94" w14:textId="77777777" w:rsidTr="00D10AB3">
        <w:trPr>
          <w:trHeight w:val="36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C99"/>
            <w:vAlign w:val="center"/>
            <w:hideMark/>
          </w:tcPr>
          <w:p w14:paraId="411C6F9A" w14:textId="77777777" w:rsidR="00D10AB3" w:rsidRDefault="00D10A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Esforço Total em Horas c/ Gestão (A+B+C+D):</w:t>
            </w:r>
          </w:p>
        </w:tc>
        <w:tc>
          <w:tcPr>
            <w:tcW w:w="4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AF24D98" w14:textId="77777777" w:rsidR="00D10AB3" w:rsidRDefault="00D10AB3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" w:name="RANGE!C34"/>
            <w:r>
              <w:rPr>
                <w:rFonts w:ascii="Arial" w:hAnsi="Arial" w:cs="Arial"/>
                <w:b/>
                <w:bCs/>
              </w:rPr>
              <w:t>155,76</w:t>
            </w:r>
            <w:bookmarkEnd w:id="3"/>
          </w:p>
        </w:tc>
      </w:tr>
      <w:tr w:rsidR="00D10AB3" w14:paraId="086E8C4B" w14:textId="77777777" w:rsidTr="00D10AB3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8B12" w14:textId="77777777" w:rsidR="00D10AB3" w:rsidRDefault="00D10AB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FA13" w14:textId="77777777" w:rsidR="00D10AB3" w:rsidRDefault="00D10AB3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257C9" w14:textId="77777777" w:rsidR="00D10AB3" w:rsidRDefault="00D10AB3">
            <w:pPr>
              <w:rPr>
                <w:sz w:val="20"/>
                <w:szCs w:val="20"/>
              </w:rPr>
            </w:pPr>
          </w:p>
        </w:tc>
      </w:tr>
      <w:tr w:rsidR="00D10AB3" w14:paraId="45125A6B" w14:textId="77777777" w:rsidTr="00D10AB3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C99"/>
            <w:vAlign w:val="center"/>
            <w:hideMark/>
          </w:tcPr>
          <w:p w14:paraId="1408DDA9" w14:textId="77777777" w:rsidR="00D10AB3" w:rsidRDefault="00D10A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Taxa horária</w:t>
            </w:r>
          </w:p>
        </w:tc>
        <w:tc>
          <w:tcPr>
            <w:tcW w:w="4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32C49A7" w14:textId="77777777" w:rsidR="00D10AB3" w:rsidRDefault="00D10A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4" w:name="RANGE!C36"/>
            <w:r>
              <w:rPr>
                <w:rFonts w:ascii="Arial" w:hAnsi="Arial" w:cs="Arial"/>
                <w:sz w:val="22"/>
                <w:szCs w:val="22"/>
              </w:rPr>
              <w:t>R$ 154,36</w:t>
            </w:r>
            <w:bookmarkEnd w:id="4"/>
          </w:p>
        </w:tc>
      </w:tr>
      <w:tr w:rsidR="00D10AB3" w14:paraId="3776D917" w14:textId="77777777" w:rsidTr="00D10AB3">
        <w:trPr>
          <w:trHeight w:val="30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9109" w14:textId="77777777" w:rsidR="00D10AB3" w:rsidRDefault="00D10A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0221" w14:textId="77777777" w:rsidR="00D10AB3" w:rsidRDefault="00D10AB3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E6934" w14:textId="77777777" w:rsidR="00D10AB3" w:rsidRDefault="00D10AB3">
            <w:pPr>
              <w:rPr>
                <w:sz w:val="20"/>
                <w:szCs w:val="20"/>
              </w:rPr>
            </w:pPr>
          </w:p>
        </w:tc>
      </w:tr>
      <w:tr w:rsidR="00D10AB3" w14:paraId="66567DD1" w14:textId="77777777" w:rsidTr="00D10AB3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C99"/>
            <w:vAlign w:val="center"/>
            <w:hideMark/>
          </w:tcPr>
          <w:p w14:paraId="65732217" w14:textId="77777777" w:rsidR="00D10AB3" w:rsidRDefault="00D10AB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Custo (Reais)</w:t>
            </w:r>
          </w:p>
        </w:tc>
        <w:tc>
          <w:tcPr>
            <w:tcW w:w="4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0CEFCB4A" w14:textId="77777777" w:rsidR="00D10AB3" w:rsidRDefault="00D10A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5" w:name="RANGE!C38"/>
            <w:r>
              <w:rPr>
                <w:rFonts w:ascii="Arial" w:hAnsi="Arial" w:cs="Arial"/>
                <w:sz w:val="22"/>
                <w:szCs w:val="22"/>
              </w:rPr>
              <w:t>R$ 24.043,11</w:t>
            </w:r>
            <w:bookmarkEnd w:id="5"/>
          </w:p>
        </w:tc>
      </w:tr>
    </w:tbl>
    <w:p w14:paraId="79B549B5" w14:textId="77777777" w:rsidR="005B11DB" w:rsidRPr="005B11DB" w:rsidRDefault="005B11DB" w:rsidP="005B11DB">
      <w:pPr>
        <w:pStyle w:val="BodyTextIndent"/>
        <w:ind w:left="720"/>
        <w:rPr>
          <w:sz w:val="20"/>
          <w:lang w:val="pt-BR"/>
        </w:rPr>
      </w:pPr>
    </w:p>
    <w:p w14:paraId="79B549B6" w14:textId="77777777" w:rsidR="007479D6" w:rsidRPr="00026EF9" w:rsidRDefault="007479D6" w:rsidP="007479D6">
      <w:pPr>
        <w:pStyle w:val="Heading1"/>
        <w:keepLines w:val="0"/>
        <w:tabs>
          <w:tab w:val="num" w:pos="360"/>
          <w:tab w:val="num" w:pos="900"/>
        </w:tabs>
        <w:spacing w:before="0" w:after="0"/>
        <w:ind w:left="360" w:hanging="360"/>
      </w:pPr>
      <w:bookmarkStart w:id="6" w:name="_Toc111621751"/>
      <w:bookmarkStart w:id="7" w:name="_Toc113422327"/>
      <w:bookmarkStart w:id="8" w:name="_Toc256094160"/>
      <w:bookmarkStart w:id="9" w:name="_Toc259809208"/>
      <w:bookmarkStart w:id="10" w:name="_Toc357504795"/>
      <w:r w:rsidRPr="00026EF9">
        <w:t>Condições Comerciais</w:t>
      </w:r>
      <w:bookmarkEnd w:id="6"/>
      <w:bookmarkEnd w:id="7"/>
      <w:bookmarkEnd w:id="8"/>
      <w:r w:rsidRPr="00026EF9">
        <w:t>*</w:t>
      </w:r>
      <w:bookmarkEnd w:id="9"/>
      <w:bookmarkEnd w:id="10"/>
    </w:p>
    <w:p w14:paraId="79B549B7" w14:textId="77777777" w:rsidR="007479D6" w:rsidRPr="00026EF9" w:rsidRDefault="007479D6" w:rsidP="007479D6">
      <w:pPr>
        <w:pStyle w:val="Heading2"/>
      </w:pPr>
      <w:bookmarkStart w:id="11" w:name="_Toc12932981"/>
      <w:bookmarkStart w:id="12" w:name="_Toc67067567"/>
      <w:bookmarkStart w:id="13" w:name="_Toc71087463"/>
      <w:bookmarkStart w:id="14" w:name="_Toc71349501"/>
      <w:bookmarkStart w:id="15" w:name="_Toc72642781"/>
      <w:bookmarkStart w:id="16" w:name="_Toc111621752"/>
      <w:bookmarkStart w:id="17" w:name="_Toc259809209"/>
      <w:bookmarkStart w:id="18" w:name="_Toc357504796"/>
      <w:r w:rsidRPr="00026EF9">
        <w:t>Preço do Serviço</w:t>
      </w:r>
      <w:bookmarkStart w:id="19" w:name="_GoBack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79B549B8" w14:textId="77777777" w:rsidR="006A6A3C" w:rsidRPr="00026EF9" w:rsidRDefault="006A6A3C" w:rsidP="006A6A3C">
      <w:pPr>
        <w:rPr>
          <w:rFonts w:cs="Arial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6"/>
        <w:gridCol w:w="2283"/>
        <w:gridCol w:w="2416"/>
        <w:gridCol w:w="2343"/>
      </w:tblGrid>
      <w:tr w:rsidR="007F1B3B" w:rsidRPr="00026EF9" w14:paraId="79B549BD" w14:textId="77777777" w:rsidTr="007F1B3B">
        <w:tc>
          <w:tcPr>
            <w:tcW w:w="2080" w:type="dxa"/>
            <w:shd w:val="pct10" w:color="auto" w:fill="auto"/>
          </w:tcPr>
          <w:p w14:paraId="79B549B9" w14:textId="77777777" w:rsidR="007F1B3B" w:rsidRPr="00026EF9" w:rsidRDefault="00690BB9" w:rsidP="00F7522A">
            <w:pPr>
              <w:jc w:val="center"/>
              <w:rPr>
                <w:rFonts w:cs="Arial"/>
                <w:b/>
              </w:rPr>
            </w:pPr>
            <w:r w:rsidRPr="00026EF9">
              <w:rPr>
                <w:rFonts w:cs="Arial"/>
                <w:b/>
              </w:rPr>
              <w:t>*</w:t>
            </w:r>
            <w:r w:rsidR="007F1B3B" w:rsidRPr="00026EF9">
              <w:rPr>
                <w:rFonts w:cs="Arial"/>
                <w:b/>
              </w:rPr>
              <w:t>Item</w:t>
            </w:r>
          </w:p>
        </w:tc>
        <w:tc>
          <w:tcPr>
            <w:tcW w:w="2340" w:type="dxa"/>
            <w:shd w:val="pct10" w:color="auto" w:fill="auto"/>
          </w:tcPr>
          <w:p w14:paraId="79B549BA" w14:textId="77777777" w:rsidR="007F1B3B" w:rsidRPr="00026EF9" w:rsidRDefault="007F1B3B" w:rsidP="00624152">
            <w:pPr>
              <w:jc w:val="center"/>
              <w:rPr>
                <w:rFonts w:cs="Arial"/>
                <w:b/>
              </w:rPr>
            </w:pPr>
            <w:r w:rsidRPr="00026EF9">
              <w:rPr>
                <w:rFonts w:cs="Arial"/>
                <w:b/>
              </w:rPr>
              <w:t>Esforço</w:t>
            </w:r>
            <w:r w:rsidR="00624152" w:rsidRPr="00026EF9">
              <w:rPr>
                <w:rFonts w:cs="Arial"/>
                <w:b/>
              </w:rPr>
              <w:t xml:space="preserve"> Total </w:t>
            </w:r>
            <w:r w:rsidRPr="00026EF9">
              <w:rPr>
                <w:rFonts w:cs="Arial"/>
                <w:b/>
              </w:rPr>
              <w:t>(HH)</w:t>
            </w:r>
          </w:p>
        </w:tc>
        <w:tc>
          <w:tcPr>
            <w:tcW w:w="2480" w:type="dxa"/>
            <w:shd w:val="pct10" w:color="auto" w:fill="auto"/>
          </w:tcPr>
          <w:p w14:paraId="79B549BB" w14:textId="77777777" w:rsidR="007F1B3B" w:rsidRPr="00026EF9" w:rsidRDefault="007F1B3B" w:rsidP="00F7522A">
            <w:pPr>
              <w:jc w:val="center"/>
              <w:rPr>
                <w:rFonts w:cs="Arial"/>
                <w:b/>
              </w:rPr>
            </w:pPr>
            <w:r w:rsidRPr="00026EF9">
              <w:rPr>
                <w:rFonts w:cs="Arial"/>
                <w:b/>
              </w:rPr>
              <w:t>Taxa horária (R$)</w:t>
            </w:r>
          </w:p>
        </w:tc>
        <w:tc>
          <w:tcPr>
            <w:tcW w:w="2394" w:type="dxa"/>
            <w:shd w:val="pct10" w:color="auto" w:fill="auto"/>
          </w:tcPr>
          <w:p w14:paraId="79B549BC" w14:textId="77777777" w:rsidR="007F1B3B" w:rsidRPr="00026EF9" w:rsidRDefault="007F1B3B" w:rsidP="00F7522A">
            <w:pPr>
              <w:jc w:val="center"/>
              <w:rPr>
                <w:rFonts w:cs="Arial"/>
                <w:b/>
              </w:rPr>
            </w:pPr>
            <w:r w:rsidRPr="00026EF9">
              <w:rPr>
                <w:rFonts w:cs="Arial"/>
                <w:b/>
              </w:rPr>
              <w:t>Valor (R$)</w:t>
            </w:r>
          </w:p>
        </w:tc>
      </w:tr>
      <w:tr w:rsidR="007F1B3B" w:rsidRPr="00026EF9" w14:paraId="79B549C2" w14:textId="77777777" w:rsidTr="007F1B3B">
        <w:tc>
          <w:tcPr>
            <w:tcW w:w="2080" w:type="dxa"/>
          </w:tcPr>
          <w:p w14:paraId="79B549BE" w14:textId="49EAF07C" w:rsidR="007F1B3B" w:rsidRPr="00026EF9" w:rsidRDefault="005F172D" w:rsidP="007B764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14:paraId="79B549BF" w14:textId="0827A58D" w:rsidR="007F1B3B" w:rsidRPr="00466F92" w:rsidRDefault="00D10AB3" w:rsidP="007C1ED6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155</w:t>
            </w:r>
            <w:r w:rsidR="006762EF">
              <w:rPr>
                <w:rFonts w:cs="Arial"/>
                <w:szCs w:val="22"/>
                <w:lang w:val="en-US"/>
              </w:rPr>
              <w:t>,</w:t>
            </w:r>
            <w:r>
              <w:rPr>
                <w:rFonts w:cs="Arial"/>
                <w:szCs w:val="22"/>
                <w:lang w:val="en-US"/>
              </w:rPr>
              <w:t>76</w:t>
            </w:r>
          </w:p>
        </w:tc>
        <w:tc>
          <w:tcPr>
            <w:tcW w:w="2480" w:type="dxa"/>
            <w:shd w:val="clear" w:color="auto" w:fill="auto"/>
          </w:tcPr>
          <w:p w14:paraId="79B549C0" w14:textId="3E22D677" w:rsidR="007F1B3B" w:rsidRPr="00026EF9" w:rsidRDefault="00466F92" w:rsidP="0002407B">
            <w:pPr>
              <w:jc w:val="center"/>
              <w:rPr>
                <w:rFonts w:cs="Arial"/>
              </w:rPr>
            </w:pPr>
            <w:r w:rsidRPr="002C42AC">
              <w:rPr>
                <w:rFonts w:cs="Arial"/>
                <w:szCs w:val="22"/>
                <w:lang w:val="en-US"/>
              </w:rPr>
              <w:t xml:space="preserve">R$ </w:t>
            </w:r>
            <w:r w:rsidR="00DC5A05">
              <w:rPr>
                <w:rFonts w:cs="Arial"/>
                <w:szCs w:val="22"/>
                <w:lang w:val="en-US"/>
              </w:rPr>
              <w:t>1</w:t>
            </w:r>
            <w:r w:rsidR="00D10AB3">
              <w:rPr>
                <w:rFonts w:cs="Arial"/>
                <w:szCs w:val="22"/>
                <w:lang w:val="en-US"/>
              </w:rPr>
              <w:t>54</w:t>
            </w:r>
            <w:r w:rsidR="00DC5A05">
              <w:rPr>
                <w:rFonts w:cs="Arial"/>
                <w:szCs w:val="22"/>
                <w:lang w:val="en-US"/>
              </w:rPr>
              <w:t>,</w:t>
            </w:r>
            <w:r w:rsidR="00D10AB3">
              <w:rPr>
                <w:rFonts w:cs="Arial"/>
                <w:szCs w:val="22"/>
                <w:lang w:val="en-US"/>
              </w:rPr>
              <w:t>36</w:t>
            </w:r>
          </w:p>
        </w:tc>
        <w:tc>
          <w:tcPr>
            <w:tcW w:w="2394" w:type="dxa"/>
            <w:shd w:val="clear" w:color="auto" w:fill="auto"/>
          </w:tcPr>
          <w:p w14:paraId="79B549C1" w14:textId="7052C763" w:rsidR="007F1B3B" w:rsidRPr="0027315B" w:rsidRDefault="00466F92" w:rsidP="007C1ED6">
            <w:pPr>
              <w:jc w:val="center"/>
              <w:rPr>
                <w:rFonts w:cs="Arial"/>
              </w:rPr>
            </w:pPr>
            <w:r w:rsidRPr="002C42AC">
              <w:rPr>
                <w:rFonts w:cs="Arial"/>
                <w:szCs w:val="22"/>
                <w:lang w:val="en-US"/>
              </w:rPr>
              <w:t xml:space="preserve">R$ </w:t>
            </w:r>
            <w:r w:rsidR="00D10AB3">
              <w:rPr>
                <w:rFonts w:ascii="Arial" w:hAnsi="Arial" w:cs="Arial"/>
                <w:sz w:val="22"/>
                <w:szCs w:val="22"/>
              </w:rPr>
              <w:t>24.043,11</w:t>
            </w:r>
          </w:p>
        </w:tc>
      </w:tr>
      <w:tr w:rsidR="007F1B3B" w:rsidRPr="00026EF9" w14:paraId="79B549C5" w14:textId="77777777" w:rsidTr="00CE5D05">
        <w:tc>
          <w:tcPr>
            <w:tcW w:w="6900" w:type="dxa"/>
            <w:gridSpan w:val="3"/>
          </w:tcPr>
          <w:p w14:paraId="79B549C3" w14:textId="77777777" w:rsidR="007F1B3B" w:rsidRPr="00026EF9" w:rsidRDefault="006A6A3C" w:rsidP="00F7522A">
            <w:pPr>
              <w:rPr>
                <w:rFonts w:cs="Arial"/>
                <w:b/>
              </w:rPr>
            </w:pPr>
            <w:r w:rsidRPr="00026EF9">
              <w:rPr>
                <w:rFonts w:cs="Arial"/>
                <w:b/>
              </w:rPr>
              <w:t xml:space="preserve">Preço Total </w:t>
            </w:r>
            <w:r w:rsidR="007F1B3B" w:rsidRPr="00026EF9">
              <w:rPr>
                <w:rFonts w:cs="Arial"/>
                <w:b/>
              </w:rPr>
              <w:t>do Serviço</w:t>
            </w:r>
          </w:p>
        </w:tc>
        <w:tc>
          <w:tcPr>
            <w:tcW w:w="2394" w:type="dxa"/>
            <w:shd w:val="clear" w:color="auto" w:fill="auto"/>
          </w:tcPr>
          <w:p w14:paraId="79B549C4" w14:textId="73DCBA4A" w:rsidR="007F1B3B" w:rsidRPr="00A87346" w:rsidRDefault="00C4659B" w:rsidP="00A26E01">
            <w:pPr>
              <w:jc w:val="center"/>
              <w:rPr>
                <w:rFonts w:cs="Arial"/>
                <w:b/>
              </w:rPr>
            </w:pPr>
            <w:r w:rsidRPr="00A87346">
              <w:rPr>
                <w:rFonts w:cs="Arial"/>
                <w:b/>
                <w:szCs w:val="22"/>
                <w:lang w:val="en-US"/>
              </w:rPr>
              <w:t xml:space="preserve">R$ </w:t>
            </w:r>
            <w:r w:rsidR="00D10AB3" w:rsidRPr="00D10AB3">
              <w:rPr>
                <w:rFonts w:ascii="Arial" w:hAnsi="Arial" w:cs="Arial"/>
                <w:b/>
                <w:sz w:val="22"/>
                <w:szCs w:val="22"/>
              </w:rPr>
              <w:t>24.043,11</w:t>
            </w:r>
          </w:p>
        </w:tc>
      </w:tr>
    </w:tbl>
    <w:p w14:paraId="79B549C6" w14:textId="77777777" w:rsidR="006A6A3C" w:rsidRPr="00026EF9" w:rsidRDefault="006A6A3C" w:rsidP="002B18BE">
      <w:pPr>
        <w:rPr>
          <w:rFonts w:cs="Arial"/>
          <w:szCs w:val="22"/>
        </w:rPr>
      </w:pPr>
    </w:p>
    <w:p w14:paraId="79B549C7" w14:textId="77777777" w:rsidR="006A6A3C" w:rsidRPr="00026EF9" w:rsidRDefault="006A6A3C" w:rsidP="002B18BE">
      <w:pPr>
        <w:rPr>
          <w:rFonts w:cs="Arial"/>
          <w:szCs w:val="22"/>
        </w:rPr>
      </w:pPr>
    </w:p>
    <w:p w14:paraId="79B549C8" w14:textId="77777777" w:rsidR="007479D6" w:rsidRPr="00026EF9" w:rsidRDefault="007479D6" w:rsidP="007479D6">
      <w:pPr>
        <w:pStyle w:val="Heading2"/>
      </w:pPr>
      <w:bookmarkStart w:id="20" w:name="_Toc259809210"/>
      <w:bookmarkStart w:id="21" w:name="_Toc357504797"/>
      <w:r w:rsidRPr="00026EF9">
        <w:t xml:space="preserve">Forma de </w:t>
      </w:r>
      <w:r w:rsidR="00FD0D52" w:rsidRPr="00026EF9">
        <w:t>P</w:t>
      </w:r>
      <w:r w:rsidRPr="00026EF9">
        <w:t>agamento</w:t>
      </w:r>
      <w:bookmarkEnd w:id="20"/>
      <w:bookmarkEnd w:id="21"/>
    </w:p>
    <w:p w14:paraId="79B549C9" w14:textId="77777777" w:rsidR="007479D6" w:rsidRPr="00026EF9" w:rsidRDefault="007479D6" w:rsidP="007479D6">
      <w:pPr>
        <w:rPr>
          <w:rFonts w:cs="Arial"/>
          <w:szCs w:val="22"/>
        </w:rPr>
      </w:pPr>
    </w:p>
    <w:p w14:paraId="79B549CA" w14:textId="77777777" w:rsidR="00895B07" w:rsidRPr="00895B07" w:rsidRDefault="00895B07" w:rsidP="00895B07">
      <w:pPr>
        <w:tabs>
          <w:tab w:val="left" w:pos="567"/>
          <w:tab w:val="left" w:pos="1276"/>
        </w:tabs>
        <w:jc w:val="both"/>
        <w:rPr>
          <w:rFonts w:cs="Arial"/>
          <w:szCs w:val="22"/>
        </w:rPr>
      </w:pPr>
      <w:r w:rsidRPr="00895B07">
        <w:rPr>
          <w:rFonts w:cs="Arial"/>
          <w:szCs w:val="22"/>
        </w:rPr>
        <w:t>O faturamento desta proposta será regido pelo Contrato 4600043366, assinado entre a Oi e a Accenture.</w:t>
      </w:r>
    </w:p>
    <w:p w14:paraId="79B549CB" w14:textId="77777777" w:rsidR="004B191E" w:rsidRDefault="004B191E" w:rsidP="004B191E">
      <w:pPr>
        <w:ind w:firstLine="282"/>
        <w:rPr>
          <w:rFonts w:cs="Arial"/>
          <w:szCs w:val="22"/>
        </w:rPr>
      </w:pPr>
    </w:p>
    <w:p w14:paraId="79B549CC" w14:textId="77777777" w:rsidR="00FC4EB0" w:rsidRDefault="00FC4EB0" w:rsidP="004B191E">
      <w:pPr>
        <w:ind w:firstLine="282"/>
        <w:rPr>
          <w:rFonts w:cs="Arial"/>
          <w:szCs w:val="22"/>
        </w:rPr>
      </w:pPr>
    </w:p>
    <w:p w14:paraId="79B549CD" w14:textId="77777777" w:rsidR="00FC4EB0" w:rsidRDefault="00FC4EB0" w:rsidP="004B191E">
      <w:pPr>
        <w:ind w:firstLine="282"/>
        <w:rPr>
          <w:rFonts w:cs="Arial"/>
          <w:szCs w:val="22"/>
        </w:rPr>
      </w:pPr>
    </w:p>
    <w:p w14:paraId="79B549CE" w14:textId="77777777" w:rsidR="004B191E" w:rsidRDefault="004B191E" w:rsidP="007479D6">
      <w:pPr>
        <w:rPr>
          <w:rFonts w:cs="Arial"/>
        </w:rPr>
      </w:pPr>
    </w:p>
    <w:p w14:paraId="79B549CF" w14:textId="77777777" w:rsidR="007479D6" w:rsidRDefault="007479D6" w:rsidP="007479D6">
      <w:pPr>
        <w:pStyle w:val="Heading1"/>
        <w:keepLines w:val="0"/>
        <w:tabs>
          <w:tab w:val="num" w:pos="360"/>
          <w:tab w:val="left" w:pos="720"/>
        </w:tabs>
        <w:spacing w:before="0" w:after="0"/>
        <w:ind w:left="360" w:hanging="360"/>
      </w:pPr>
      <w:bookmarkStart w:id="22" w:name="_Toc71351179"/>
      <w:bookmarkStart w:id="23" w:name="_Toc226972593"/>
      <w:bookmarkStart w:id="24" w:name="_Toc256094161"/>
      <w:bookmarkStart w:id="25" w:name="_Toc259809211"/>
      <w:bookmarkStart w:id="26" w:name="_Toc357504798"/>
      <w:r w:rsidRPr="006C44E8">
        <w:t>Responsabilidades</w:t>
      </w:r>
      <w:bookmarkEnd w:id="22"/>
      <w:bookmarkEnd w:id="23"/>
      <w:bookmarkEnd w:id="24"/>
      <w:r>
        <w:t>*</w:t>
      </w:r>
      <w:bookmarkEnd w:id="25"/>
      <w:bookmarkEnd w:id="26"/>
      <w:r w:rsidRPr="006C44E8">
        <w:t xml:space="preserve"> </w:t>
      </w:r>
    </w:p>
    <w:p w14:paraId="79B549D0" w14:textId="77777777" w:rsidR="007479D6" w:rsidRPr="001E038F" w:rsidRDefault="007479D6" w:rsidP="007479D6"/>
    <w:p w14:paraId="79B549D1" w14:textId="77777777" w:rsidR="007479D6" w:rsidRPr="006C44E8" w:rsidRDefault="007479D6" w:rsidP="007479D6">
      <w:pPr>
        <w:pStyle w:val="Heading2"/>
      </w:pPr>
      <w:bookmarkStart w:id="27" w:name="_Toc63763285"/>
      <w:bookmarkStart w:id="28" w:name="_Toc71351180"/>
      <w:r w:rsidRPr="006C44E8">
        <w:t xml:space="preserve"> </w:t>
      </w:r>
      <w:bookmarkStart w:id="29" w:name="_Toc226972594"/>
      <w:bookmarkStart w:id="30" w:name="_Toc256094162"/>
      <w:bookmarkStart w:id="31" w:name="_Toc259809212"/>
      <w:bookmarkStart w:id="32" w:name="_Toc357504799"/>
      <w:r w:rsidRPr="006C44E8">
        <w:t>Compromissos</w:t>
      </w:r>
      <w:bookmarkEnd w:id="27"/>
      <w:r w:rsidRPr="006C44E8">
        <w:t xml:space="preserve"> entre a Oi e a </w:t>
      </w:r>
      <w:bookmarkEnd w:id="28"/>
      <w:bookmarkEnd w:id="29"/>
      <w:bookmarkEnd w:id="30"/>
      <w:bookmarkEnd w:id="31"/>
      <w:r w:rsidR="00D02C94">
        <w:t>Accenture</w:t>
      </w:r>
      <w:bookmarkEnd w:id="32"/>
    </w:p>
    <w:p w14:paraId="79B549D2" w14:textId="77777777" w:rsidR="007479D6" w:rsidRDefault="007479D6" w:rsidP="007479D6">
      <w:pPr>
        <w:tabs>
          <w:tab w:val="left" w:pos="900"/>
        </w:tabs>
        <w:ind w:left="900"/>
        <w:jc w:val="both"/>
        <w:rPr>
          <w:rFonts w:cs="Arial"/>
          <w:color w:val="FF0000"/>
        </w:rPr>
      </w:pPr>
    </w:p>
    <w:p w14:paraId="79B549D3" w14:textId="77777777" w:rsidR="00895B07" w:rsidRPr="006C44E8" w:rsidRDefault="00895B07" w:rsidP="00895B07">
      <w:pPr>
        <w:tabs>
          <w:tab w:val="left" w:pos="567"/>
          <w:tab w:val="left" w:pos="1276"/>
        </w:tabs>
        <w:jc w:val="both"/>
        <w:rPr>
          <w:rFonts w:cs="Arial"/>
        </w:rPr>
      </w:pPr>
      <w:r w:rsidRPr="00895B07">
        <w:rPr>
          <w:rFonts w:cs="Arial"/>
          <w:szCs w:val="22"/>
        </w:rPr>
        <w:t>Conforme definido em contrato.</w:t>
      </w:r>
    </w:p>
    <w:p w14:paraId="79B549D4" w14:textId="77777777" w:rsidR="007479D6" w:rsidRDefault="007479D6" w:rsidP="007479D6">
      <w:pPr>
        <w:pStyle w:val="BodyText"/>
        <w:tabs>
          <w:tab w:val="num" w:pos="1620"/>
        </w:tabs>
        <w:rPr>
          <w:rFonts w:cs="Arial"/>
          <w:color w:val="FF0000"/>
        </w:rPr>
      </w:pPr>
    </w:p>
    <w:p w14:paraId="79B549D5" w14:textId="77777777" w:rsidR="00464124" w:rsidRPr="006C44E8" w:rsidRDefault="00464124" w:rsidP="00464124">
      <w:pPr>
        <w:pStyle w:val="Heading2"/>
      </w:pPr>
      <w:bookmarkStart w:id="33" w:name="_Toc63763283"/>
      <w:bookmarkStart w:id="34" w:name="_Toc71351182"/>
      <w:bookmarkStart w:id="35" w:name="_Toc226972596"/>
      <w:bookmarkStart w:id="36" w:name="_Toc256094163"/>
      <w:bookmarkStart w:id="37" w:name="_Toc259809213"/>
      <w:bookmarkStart w:id="38" w:name="_Toc321935071"/>
      <w:bookmarkStart w:id="39" w:name="_Toc357504800"/>
      <w:r w:rsidRPr="006C44E8">
        <w:lastRenderedPageBreak/>
        <w:t>Garantia de Manutenção Corretiva</w:t>
      </w:r>
      <w:bookmarkEnd w:id="33"/>
      <w:bookmarkEnd w:id="34"/>
      <w:bookmarkEnd w:id="35"/>
      <w:bookmarkEnd w:id="36"/>
      <w:bookmarkEnd w:id="37"/>
      <w:r>
        <w:t>*</w:t>
      </w:r>
      <w:bookmarkEnd w:id="38"/>
      <w:bookmarkEnd w:id="39"/>
    </w:p>
    <w:p w14:paraId="79B549D6" w14:textId="77777777" w:rsidR="00464124" w:rsidRPr="006C44E8" w:rsidRDefault="00464124" w:rsidP="00464124"/>
    <w:p w14:paraId="79B549D7" w14:textId="77777777" w:rsidR="00895B07" w:rsidRPr="006C44E8" w:rsidRDefault="00895B07" w:rsidP="00895B07">
      <w:pPr>
        <w:tabs>
          <w:tab w:val="left" w:pos="567"/>
          <w:tab w:val="left" w:pos="1276"/>
        </w:tabs>
        <w:jc w:val="both"/>
        <w:rPr>
          <w:rFonts w:cs="Arial"/>
        </w:rPr>
      </w:pPr>
      <w:r w:rsidRPr="00895B07">
        <w:rPr>
          <w:rFonts w:cs="Arial"/>
          <w:szCs w:val="22"/>
        </w:rPr>
        <w:t>Conforme definido em contrato.</w:t>
      </w:r>
    </w:p>
    <w:p w14:paraId="79B549D8" w14:textId="77777777" w:rsidR="00464124" w:rsidRPr="006C44E8" w:rsidRDefault="00464124" w:rsidP="007479D6">
      <w:pPr>
        <w:pStyle w:val="BodyText"/>
        <w:tabs>
          <w:tab w:val="num" w:pos="1620"/>
        </w:tabs>
        <w:rPr>
          <w:rFonts w:cs="Arial"/>
          <w:color w:val="FF0000"/>
        </w:rPr>
      </w:pPr>
    </w:p>
    <w:p w14:paraId="79B549D9" w14:textId="77777777" w:rsidR="007479D6" w:rsidRPr="006C44E8" w:rsidRDefault="007479D6" w:rsidP="007479D6">
      <w:pPr>
        <w:pStyle w:val="Heading2"/>
      </w:pPr>
      <w:r w:rsidRPr="006C44E8">
        <w:t xml:space="preserve"> </w:t>
      </w:r>
      <w:bookmarkStart w:id="40" w:name="_Toc226972599"/>
      <w:bookmarkStart w:id="41" w:name="_Toc256094164"/>
      <w:bookmarkStart w:id="42" w:name="_Toc259809214"/>
      <w:bookmarkStart w:id="43" w:name="_Toc357504801"/>
      <w:r w:rsidRPr="006C44E8">
        <w:t>Início das Atividades</w:t>
      </w:r>
      <w:bookmarkEnd w:id="40"/>
      <w:bookmarkEnd w:id="41"/>
      <w:bookmarkEnd w:id="42"/>
      <w:r w:rsidR="00E43A6E">
        <w:t>*</w:t>
      </w:r>
      <w:bookmarkEnd w:id="43"/>
    </w:p>
    <w:p w14:paraId="79B549DA" w14:textId="77777777" w:rsidR="007479D6" w:rsidRPr="006C44E8" w:rsidRDefault="007479D6" w:rsidP="007479D6">
      <w:pPr>
        <w:tabs>
          <w:tab w:val="left" w:pos="900"/>
        </w:tabs>
        <w:ind w:left="900"/>
        <w:jc w:val="both"/>
        <w:rPr>
          <w:rFonts w:cs="Arial"/>
          <w:color w:val="FF0000"/>
        </w:rPr>
      </w:pPr>
    </w:p>
    <w:p w14:paraId="79B549DB" w14:textId="77777777" w:rsidR="00FF5312" w:rsidRDefault="00C67F78" w:rsidP="00DA6776">
      <w:pPr>
        <w:tabs>
          <w:tab w:val="left" w:pos="993"/>
        </w:tabs>
        <w:jc w:val="both"/>
        <w:rPr>
          <w:rFonts w:cs="Arial"/>
        </w:rPr>
      </w:pPr>
      <w:r>
        <w:rPr>
          <w:rFonts w:cs="Arial"/>
        </w:rPr>
        <w:t>N/A</w:t>
      </w:r>
    </w:p>
    <w:p w14:paraId="79B549DC" w14:textId="77777777" w:rsidR="00FF5312" w:rsidRDefault="00FF5312" w:rsidP="00412703">
      <w:pPr>
        <w:tabs>
          <w:tab w:val="left" w:pos="993"/>
        </w:tabs>
        <w:ind w:left="567"/>
        <w:jc w:val="both"/>
        <w:rPr>
          <w:rFonts w:cs="Arial"/>
        </w:rPr>
      </w:pPr>
    </w:p>
    <w:p w14:paraId="79B549DD" w14:textId="77777777" w:rsidR="00FF5312" w:rsidRDefault="00FF5312" w:rsidP="00FF5312">
      <w:pPr>
        <w:pStyle w:val="Heading1"/>
        <w:keepLines w:val="0"/>
        <w:tabs>
          <w:tab w:val="num" w:pos="360"/>
          <w:tab w:val="left" w:pos="720"/>
        </w:tabs>
        <w:spacing w:before="0" w:after="0"/>
        <w:ind w:left="360" w:hanging="360"/>
      </w:pPr>
      <w:bookmarkStart w:id="44" w:name="_Toc357504802"/>
      <w:r>
        <w:t>Considerações finais</w:t>
      </w:r>
      <w:bookmarkEnd w:id="44"/>
    </w:p>
    <w:p w14:paraId="79B549DE" w14:textId="77777777" w:rsidR="00FF5312" w:rsidRDefault="00FF5312" w:rsidP="00412703">
      <w:pPr>
        <w:tabs>
          <w:tab w:val="left" w:pos="993"/>
        </w:tabs>
        <w:ind w:left="567"/>
        <w:jc w:val="both"/>
        <w:rPr>
          <w:rFonts w:cs="Arial"/>
        </w:rPr>
      </w:pPr>
    </w:p>
    <w:p w14:paraId="79B549DF" w14:textId="77777777" w:rsidR="007740DA" w:rsidRDefault="007740DA" w:rsidP="007740DA">
      <w:pPr>
        <w:tabs>
          <w:tab w:val="left" w:pos="993"/>
        </w:tabs>
        <w:jc w:val="both"/>
        <w:rPr>
          <w:rFonts w:cs="Arial"/>
        </w:rPr>
      </w:pPr>
      <w:r>
        <w:rPr>
          <w:rFonts w:cs="Arial"/>
        </w:rPr>
        <w:t>N/A</w:t>
      </w:r>
    </w:p>
    <w:p w14:paraId="79B549E0" w14:textId="77777777" w:rsidR="00522B5C" w:rsidRDefault="00522B5C" w:rsidP="007479D6">
      <w:pPr>
        <w:tabs>
          <w:tab w:val="left" w:pos="993"/>
        </w:tabs>
        <w:jc w:val="both"/>
        <w:rPr>
          <w:rFonts w:cs="Arial"/>
        </w:rPr>
      </w:pPr>
    </w:p>
    <w:p w14:paraId="79B549E1" w14:textId="77777777" w:rsidR="007740DA" w:rsidRDefault="007740DA" w:rsidP="007479D6">
      <w:pPr>
        <w:tabs>
          <w:tab w:val="left" w:pos="993"/>
        </w:tabs>
        <w:jc w:val="both"/>
        <w:rPr>
          <w:rFonts w:cs="Arial"/>
        </w:rPr>
      </w:pPr>
    </w:p>
    <w:p w14:paraId="79B549E2" w14:textId="77777777" w:rsidR="007479D6" w:rsidRDefault="00692EDA" w:rsidP="007479D6">
      <w:pPr>
        <w:pStyle w:val="Heading1"/>
        <w:keepLines w:val="0"/>
        <w:tabs>
          <w:tab w:val="num" w:pos="360"/>
          <w:tab w:val="left" w:pos="720"/>
        </w:tabs>
        <w:spacing w:before="0" w:after="0"/>
        <w:ind w:left="360" w:hanging="360"/>
      </w:pPr>
      <w:bookmarkStart w:id="45" w:name="_Toc259809215"/>
      <w:bookmarkStart w:id="46" w:name="_Toc357504803"/>
      <w:r>
        <w:t xml:space="preserve">Referências </w:t>
      </w:r>
      <w:r w:rsidR="007479D6" w:rsidRPr="006C44E8">
        <w:t>e Anexos</w:t>
      </w:r>
      <w:bookmarkEnd w:id="45"/>
      <w:bookmarkEnd w:id="46"/>
    </w:p>
    <w:p w14:paraId="79B549E3" w14:textId="77777777" w:rsidR="009A6C9E" w:rsidRDefault="009A6C9E" w:rsidP="009A6C9E">
      <w:pPr>
        <w:ind w:left="851"/>
      </w:pPr>
    </w:p>
    <w:p w14:paraId="79B549E4" w14:textId="77777777" w:rsidR="00612C98" w:rsidRDefault="00612C98" w:rsidP="009A6C9E">
      <w:pPr>
        <w:ind w:left="851"/>
      </w:pPr>
    </w:p>
    <w:sectPr w:rsidR="00612C98" w:rsidSect="007B59BE">
      <w:headerReference w:type="default" r:id="rId14"/>
      <w:footerReference w:type="default" r:id="rId15"/>
      <w:type w:val="oddPage"/>
      <w:pgSz w:w="11907" w:h="16840" w:code="9"/>
      <w:pgMar w:top="740" w:right="1077" w:bottom="1168" w:left="1077" w:header="720" w:footer="425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F03E5" w14:textId="77777777" w:rsidR="002E3B06" w:rsidRDefault="002E3B06">
      <w:r>
        <w:separator/>
      </w:r>
    </w:p>
  </w:endnote>
  <w:endnote w:type="continuationSeparator" w:id="0">
    <w:p w14:paraId="104CF860" w14:textId="77777777" w:rsidR="002E3B06" w:rsidRDefault="002E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549F0" w14:textId="77777777" w:rsidR="007829D7" w:rsidRDefault="007829D7"/>
  <w:tbl>
    <w:tblPr>
      <w:tblW w:w="4837" w:type="pct"/>
      <w:tblInd w:w="250" w:type="dxa"/>
      <w:tblLayout w:type="fixed"/>
      <w:tblLook w:val="01E0" w:firstRow="1" w:lastRow="1" w:firstColumn="1" w:lastColumn="1" w:noHBand="0" w:noVBand="0"/>
    </w:tblPr>
    <w:tblGrid>
      <w:gridCol w:w="9278"/>
      <w:gridCol w:w="157"/>
    </w:tblGrid>
    <w:tr w:rsidR="007829D7" w:rsidRPr="00E779C5" w14:paraId="79B549F2" w14:textId="77777777" w:rsidTr="00B802D7">
      <w:trPr>
        <w:gridAfter w:val="1"/>
        <w:wAfter w:w="83" w:type="pct"/>
      </w:trPr>
      <w:tc>
        <w:tcPr>
          <w:tcW w:w="4917" w:type="pct"/>
          <w:tcBorders>
            <w:top w:val="single" w:sz="4" w:space="0" w:color="auto"/>
          </w:tcBorders>
        </w:tcPr>
        <w:p w14:paraId="79B549F1" w14:textId="77777777" w:rsidR="007829D7" w:rsidRPr="00CE5D05" w:rsidRDefault="007829D7" w:rsidP="007911C6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</w:pPr>
        </w:p>
      </w:tc>
    </w:tr>
    <w:tr w:rsidR="007829D7" w:rsidRPr="003E2D6A" w14:paraId="79B549F6" w14:textId="77777777" w:rsidTr="00B802D7">
      <w:tc>
        <w:tcPr>
          <w:tcW w:w="5000" w:type="pct"/>
          <w:gridSpan w:val="2"/>
        </w:tcPr>
        <w:p w14:paraId="79B549F3" w14:textId="77777777" w:rsidR="007829D7" w:rsidRPr="00CE5D05" w:rsidRDefault="007829D7" w:rsidP="00975633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</w:pPr>
          <w:r w:rsidRPr="00CE5D05">
            <w:rPr>
              <w:rStyle w:val="PageNumber"/>
              <w:rFonts w:cs="Arial"/>
              <w:b/>
              <w:snapToGrid w:val="0"/>
              <w:szCs w:val="18"/>
              <w:lang w:val="pt-BR"/>
            </w:rPr>
            <w:t>*</w:t>
          </w:r>
          <w:r w:rsidRPr="00CE5D05"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  <w:t xml:space="preserve"> ATENÇÃO: Todos os campos marcados com asterisco são obrigatórios. </w:t>
          </w:r>
        </w:p>
        <w:p w14:paraId="79B549F4" w14:textId="77777777" w:rsidR="007829D7" w:rsidRPr="00CE5D05" w:rsidRDefault="007829D7" w:rsidP="00975633">
          <w:pPr>
            <w:pStyle w:val="Footer"/>
            <w:tabs>
              <w:tab w:val="left" w:pos="4620"/>
              <w:tab w:val="center" w:pos="5103"/>
              <w:tab w:val="left" w:pos="8222"/>
            </w:tabs>
            <w:ind w:left="0"/>
            <w:jc w:val="both"/>
            <w:rPr>
              <w:rStyle w:val="PageNumber"/>
              <w:rFonts w:cs="Arial"/>
              <w:snapToGrid w:val="0"/>
              <w:sz w:val="18"/>
              <w:lang w:val="pt-BR"/>
            </w:rPr>
          </w:pPr>
          <w:r w:rsidRPr="00CE5D05">
            <w:rPr>
              <w:rStyle w:val="PageNumber"/>
              <w:rFonts w:cs="Arial"/>
              <w:snapToGrid w:val="0"/>
              <w:sz w:val="18"/>
              <w:lang w:val="pt-BR"/>
            </w:rPr>
            <w:t xml:space="preserve">Versão do template: </w:t>
          </w:r>
          <w:r>
            <w:rPr>
              <w:rStyle w:val="PageNumber"/>
              <w:rFonts w:cs="Arial"/>
              <w:snapToGrid w:val="0"/>
              <w:sz w:val="18"/>
              <w:lang w:val="pt-BR"/>
            </w:rPr>
            <w:t>1.0</w:t>
          </w:r>
        </w:p>
        <w:p w14:paraId="79B549F5" w14:textId="77777777" w:rsidR="007829D7" w:rsidRPr="00CE5D05" w:rsidRDefault="007829D7" w:rsidP="009A6C9E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</w:pPr>
          <w:r w:rsidRPr="00CE5D05">
            <w:rPr>
              <w:rStyle w:val="PageNumber"/>
              <w:rFonts w:cs="Arial"/>
              <w:snapToGrid w:val="0"/>
              <w:sz w:val="18"/>
              <w:lang w:val="pt-BR"/>
            </w:rPr>
            <w:t>Última atualização do Template:</w:t>
          </w:r>
          <w:r w:rsidR="00FF5312">
            <w:rPr>
              <w:rStyle w:val="PageNumber"/>
              <w:rFonts w:cs="Arial"/>
              <w:snapToGrid w:val="0"/>
              <w:sz w:val="18"/>
              <w:lang w:val="pt-BR"/>
            </w:rPr>
            <w:t xml:space="preserve"> 16/07</w:t>
          </w:r>
          <w:r>
            <w:rPr>
              <w:rStyle w:val="PageNumber"/>
              <w:rFonts w:cs="Arial"/>
              <w:snapToGrid w:val="0"/>
              <w:sz w:val="18"/>
              <w:lang w:val="pt-BR"/>
            </w:rPr>
            <w:t>/2012</w:t>
          </w:r>
          <w:r w:rsidRPr="00CE5D05">
            <w:rPr>
              <w:rStyle w:val="PageNumber"/>
              <w:rFonts w:cs="Arial"/>
              <w:snapToGrid w:val="0"/>
              <w:sz w:val="18"/>
              <w:lang w:val="pt-BR"/>
            </w:rPr>
            <w:t xml:space="preserve"> </w:t>
          </w:r>
        </w:p>
      </w:tc>
    </w:tr>
  </w:tbl>
  <w:p w14:paraId="79B549F7" w14:textId="5E2E68B2" w:rsidR="007829D7" w:rsidRDefault="007829D7" w:rsidP="00B802D7">
    <w:pPr>
      <w:pStyle w:val="Footer"/>
      <w:tabs>
        <w:tab w:val="center" w:pos="5103"/>
        <w:tab w:val="left" w:pos="8222"/>
      </w:tabs>
      <w:ind w:left="0"/>
      <w:jc w:val="right"/>
      <w:rPr>
        <w:rStyle w:val="PageNumber"/>
        <w:rFonts w:cs="Arial"/>
        <w:snapToGrid w:val="0"/>
        <w:sz w:val="18"/>
      </w:rPr>
    </w:pPr>
    <w:r w:rsidRPr="003E2D6A">
      <w:rPr>
        <w:rStyle w:val="PageNumber"/>
        <w:rFonts w:cs="Arial"/>
        <w:snapToGrid w:val="0"/>
        <w:sz w:val="18"/>
        <w:szCs w:val="18"/>
      </w:rPr>
      <w:t xml:space="preserve">Página </w:t>
    </w:r>
    <w:r w:rsidRPr="003E2D6A">
      <w:rPr>
        <w:rStyle w:val="PageNumber"/>
        <w:rFonts w:cs="Arial"/>
        <w:snapToGrid w:val="0"/>
        <w:sz w:val="18"/>
        <w:szCs w:val="18"/>
      </w:rPr>
      <w:fldChar w:fldCharType="begin"/>
    </w:r>
    <w:r w:rsidRPr="003E2D6A">
      <w:rPr>
        <w:rStyle w:val="PageNumber"/>
        <w:rFonts w:cs="Arial"/>
        <w:snapToGrid w:val="0"/>
        <w:sz w:val="18"/>
        <w:szCs w:val="18"/>
      </w:rPr>
      <w:instrText xml:space="preserve"> PAGE </w:instrText>
    </w:r>
    <w:r w:rsidRPr="003E2D6A">
      <w:rPr>
        <w:rStyle w:val="PageNumber"/>
        <w:rFonts w:cs="Arial"/>
        <w:snapToGrid w:val="0"/>
        <w:sz w:val="18"/>
        <w:szCs w:val="18"/>
      </w:rPr>
      <w:fldChar w:fldCharType="separate"/>
    </w:r>
    <w:r w:rsidR="00D10AB3">
      <w:rPr>
        <w:rStyle w:val="PageNumber"/>
        <w:rFonts w:cs="Arial"/>
        <w:noProof/>
        <w:snapToGrid w:val="0"/>
        <w:sz w:val="18"/>
        <w:szCs w:val="18"/>
      </w:rPr>
      <w:t>4</w:t>
    </w:r>
    <w:r w:rsidRPr="003E2D6A">
      <w:rPr>
        <w:rStyle w:val="PageNumber"/>
        <w:rFonts w:cs="Arial"/>
        <w:snapToGrid w:val="0"/>
        <w:sz w:val="18"/>
        <w:szCs w:val="18"/>
      </w:rPr>
      <w:fldChar w:fldCharType="end"/>
    </w:r>
    <w:r w:rsidRPr="003E2D6A">
      <w:rPr>
        <w:rStyle w:val="PageNumber"/>
        <w:rFonts w:cs="Arial"/>
        <w:snapToGrid w:val="0"/>
        <w:sz w:val="18"/>
        <w:szCs w:val="18"/>
      </w:rPr>
      <w:t xml:space="preserve"> de </w:t>
    </w:r>
    <w:r w:rsidRPr="003E2D6A">
      <w:rPr>
        <w:rStyle w:val="PageNumber"/>
        <w:rFonts w:cs="Arial"/>
        <w:snapToGrid w:val="0"/>
        <w:sz w:val="18"/>
        <w:szCs w:val="18"/>
      </w:rPr>
      <w:fldChar w:fldCharType="begin"/>
    </w:r>
    <w:r w:rsidRPr="003E2D6A">
      <w:rPr>
        <w:rStyle w:val="PageNumber"/>
        <w:rFonts w:cs="Arial"/>
        <w:snapToGrid w:val="0"/>
        <w:sz w:val="18"/>
        <w:szCs w:val="18"/>
      </w:rPr>
      <w:instrText xml:space="preserve"> NUMPAGES </w:instrText>
    </w:r>
    <w:r w:rsidRPr="003E2D6A">
      <w:rPr>
        <w:rStyle w:val="PageNumber"/>
        <w:rFonts w:cs="Arial"/>
        <w:snapToGrid w:val="0"/>
        <w:sz w:val="18"/>
        <w:szCs w:val="18"/>
      </w:rPr>
      <w:fldChar w:fldCharType="separate"/>
    </w:r>
    <w:r w:rsidR="00D10AB3">
      <w:rPr>
        <w:rStyle w:val="PageNumber"/>
        <w:rFonts w:cs="Arial"/>
        <w:noProof/>
        <w:snapToGrid w:val="0"/>
        <w:sz w:val="18"/>
        <w:szCs w:val="18"/>
      </w:rPr>
      <w:t>5</w:t>
    </w:r>
    <w:r w:rsidRPr="003E2D6A">
      <w:rPr>
        <w:rStyle w:val="PageNumber"/>
        <w:rFonts w:cs="Arial"/>
        <w:snapToGrid w:val="0"/>
        <w:sz w:val="18"/>
        <w:szCs w:val="18"/>
      </w:rPr>
      <w:fldChar w:fldCharType="end"/>
    </w:r>
  </w:p>
  <w:p w14:paraId="79B549F8" w14:textId="77777777" w:rsidR="007829D7" w:rsidRDefault="007829D7" w:rsidP="00B802D7">
    <w:pPr>
      <w:pStyle w:val="Footer"/>
      <w:tabs>
        <w:tab w:val="center" w:pos="5103"/>
        <w:tab w:val="left" w:pos="8222"/>
      </w:tabs>
      <w:ind w:left="0"/>
      <w:rPr>
        <w:rFonts w:cs="Arial"/>
        <w:b/>
        <w:sz w:val="18"/>
      </w:rPr>
    </w:pPr>
    <w:r>
      <w:rPr>
        <w:rStyle w:val="PageNumber"/>
        <w:rFonts w:cs="Arial"/>
        <w:snapToGrid w:val="0"/>
        <w:sz w:val="18"/>
      </w:rPr>
      <w:tab/>
    </w:r>
    <w:r>
      <w:rPr>
        <w:rFonts w:cs="Arial"/>
        <w:b/>
        <w:sz w:val="18"/>
      </w:rPr>
      <w:t>Documento confidencial e de propriedade da Oi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3D5E7" w14:textId="77777777" w:rsidR="002E3B06" w:rsidRDefault="002E3B06">
      <w:r>
        <w:separator/>
      </w:r>
    </w:p>
  </w:footnote>
  <w:footnote w:type="continuationSeparator" w:id="0">
    <w:p w14:paraId="2AC23BF7" w14:textId="77777777" w:rsidR="002E3B06" w:rsidRDefault="002E3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549EB" w14:textId="77777777" w:rsidR="007829D7" w:rsidRDefault="007829D7" w:rsidP="007479D6">
    <w:pPr>
      <w:pStyle w:val="Header"/>
      <w:tabs>
        <w:tab w:val="left" w:pos="6096"/>
        <w:tab w:val="left" w:pos="7938"/>
        <w:tab w:val="right" w:pos="9639"/>
      </w:tabs>
      <w:rPr>
        <w:rFonts w:cs="Arial"/>
        <w:b/>
        <w:bCs/>
        <w:i/>
        <w:iCs/>
      </w:rPr>
    </w:pPr>
  </w:p>
  <w:p w14:paraId="79B549EC" w14:textId="77777777" w:rsidR="007829D7" w:rsidRDefault="00156ECF" w:rsidP="007479D6">
    <w:pPr>
      <w:pStyle w:val="Header"/>
      <w:tabs>
        <w:tab w:val="left" w:pos="6096"/>
        <w:tab w:val="left" w:pos="7938"/>
        <w:tab w:val="right" w:pos="9639"/>
      </w:tabs>
      <w:rPr>
        <w:rFonts w:cs="Arial"/>
        <w:b/>
        <w:bCs/>
        <w:i/>
        <w:iCs/>
      </w:rPr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79B549F9" wp14:editId="79B549FA">
          <wp:simplePos x="0" y="0"/>
          <wp:positionH relativeFrom="column">
            <wp:posOffset>-188595</wp:posOffset>
          </wp:positionH>
          <wp:positionV relativeFrom="paragraph">
            <wp:posOffset>-332105</wp:posOffset>
          </wp:positionV>
          <wp:extent cx="723900" cy="723900"/>
          <wp:effectExtent l="0" t="0" r="0" b="0"/>
          <wp:wrapNone/>
          <wp:docPr id="4" name="Picture 4" descr="Oi_mass_logo_3_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Oi_mass_logo_3_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B549ED" w14:textId="77777777" w:rsidR="007829D7" w:rsidRDefault="007829D7" w:rsidP="00F43438">
    <w:pPr>
      <w:pStyle w:val="Header"/>
      <w:rPr>
        <w:rFonts w:cs="Arial"/>
        <w:b/>
        <w:bCs/>
        <w:i/>
        <w:iCs/>
      </w:rPr>
    </w:pPr>
  </w:p>
  <w:p w14:paraId="79B549EE" w14:textId="77777777" w:rsidR="007829D7" w:rsidRPr="008C2EC2" w:rsidRDefault="007829D7" w:rsidP="007479D6">
    <w:pPr>
      <w:pStyle w:val="Header"/>
      <w:jc w:val="right"/>
      <w:rPr>
        <w:b/>
        <w:bCs/>
        <w:i/>
        <w:iCs/>
      </w:rPr>
    </w:pPr>
    <w:r>
      <w:rPr>
        <w:b/>
        <w:i/>
      </w:rPr>
      <w:t xml:space="preserve">Proposta Comercial </w:t>
    </w:r>
    <w:r w:rsidR="00940D3D">
      <w:rPr>
        <w:b/>
        <w:i/>
      </w:rPr>
      <w:t>–</w:t>
    </w:r>
    <w:r>
      <w:rPr>
        <w:b/>
        <w:i/>
      </w:rPr>
      <w:t xml:space="preserve"> </w:t>
    </w:r>
    <w:r w:rsidR="00940D3D">
      <w:rPr>
        <w:b/>
        <w:i/>
      </w:rPr>
      <w:t>Portal Oi</w:t>
    </w:r>
  </w:p>
  <w:p w14:paraId="79B549EF" w14:textId="77777777" w:rsidR="007829D7" w:rsidRDefault="00156EC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B549FB" wp14:editId="79B549FC">
              <wp:simplePos x="0" y="0"/>
              <wp:positionH relativeFrom="column">
                <wp:posOffset>16510</wp:posOffset>
              </wp:positionH>
              <wp:positionV relativeFrom="paragraph">
                <wp:posOffset>26670</wp:posOffset>
              </wp:positionV>
              <wp:extent cx="6286500" cy="0"/>
              <wp:effectExtent l="16510" t="7620" r="12065" b="1143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146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201EFE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.1pt" to="496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" strokeweight="1.1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B9CF0F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EC09B7"/>
    <w:multiLevelType w:val="hybridMultilevel"/>
    <w:tmpl w:val="E1C8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F14C5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2627829"/>
    <w:multiLevelType w:val="hybridMultilevel"/>
    <w:tmpl w:val="A85A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90772"/>
    <w:multiLevelType w:val="hybridMultilevel"/>
    <w:tmpl w:val="B522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789"/>
    <w:multiLevelType w:val="hybridMultilevel"/>
    <w:tmpl w:val="6FB8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36C5"/>
    <w:multiLevelType w:val="hybridMultilevel"/>
    <w:tmpl w:val="B72220C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321688"/>
    <w:multiLevelType w:val="hybridMultilevel"/>
    <w:tmpl w:val="1AC2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34245"/>
    <w:multiLevelType w:val="hybridMultilevel"/>
    <w:tmpl w:val="467EC5F4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9" w15:restartNumberingAfterBreak="0">
    <w:nsid w:val="22F4278F"/>
    <w:multiLevelType w:val="hybridMultilevel"/>
    <w:tmpl w:val="C088AD3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7F52C26"/>
    <w:multiLevelType w:val="multilevel"/>
    <w:tmpl w:val="911A32A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11" w15:restartNumberingAfterBreak="0">
    <w:nsid w:val="28324331"/>
    <w:multiLevelType w:val="hybridMultilevel"/>
    <w:tmpl w:val="C660E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25583"/>
    <w:multiLevelType w:val="hybridMultilevel"/>
    <w:tmpl w:val="8BC4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1B3F09"/>
    <w:multiLevelType w:val="hybridMultilevel"/>
    <w:tmpl w:val="E6E2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D140B"/>
    <w:multiLevelType w:val="hybridMultilevel"/>
    <w:tmpl w:val="AE3A5C5E"/>
    <w:lvl w:ilvl="0" w:tplc="43BA9730"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FBE25BF"/>
    <w:multiLevelType w:val="hybridMultilevel"/>
    <w:tmpl w:val="84FC57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2CF42F2"/>
    <w:multiLevelType w:val="hybridMultilevel"/>
    <w:tmpl w:val="166A3C02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DD6531E"/>
    <w:multiLevelType w:val="hybridMultilevel"/>
    <w:tmpl w:val="EA823C5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F694045"/>
    <w:multiLevelType w:val="hybridMultilevel"/>
    <w:tmpl w:val="B4B6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733DC"/>
    <w:multiLevelType w:val="singleLevel"/>
    <w:tmpl w:val="6D3CF87C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20" w15:restartNumberingAfterBreak="0">
    <w:nsid w:val="5F1D1685"/>
    <w:multiLevelType w:val="hybridMultilevel"/>
    <w:tmpl w:val="47A846BA"/>
    <w:lvl w:ilvl="0" w:tplc="C4904994">
      <w:start w:val="1"/>
      <w:numFmt w:val="bullet"/>
      <w:lvlText w:val="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2784E6A"/>
    <w:multiLevelType w:val="hybridMultilevel"/>
    <w:tmpl w:val="138C2A3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3521B80"/>
    <w:multiLevelType w:val="hybridMultilevel"/>
    <w:tmpl w:val="4B6495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0A0F6E"/>
    <w:multiLevelType w:val="hybridMultilevel"/>
    <w:tmpl w:val="2D42B8EA"/>
    <w:lvl w:ilvl="0" w:tplc="173CC684">
      <w:start w:val="1"/>
      <w:numFmt w:val="decimal"/>
      <w:lvlText w:val="%1."/>
      <w:lvlJc w:val="left"/>
      <w:pPr>
        <w:ind w:left="1065" w:hanging="360"/>
      </w:p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>
      <w:start w:val="1"/>
      <w:numFmt w:val="decimal"/>
      <w:lvlText w:val="%4."/>
      <w:lvlJc w:val="left"/>
      <w:pPr>
        <w:ind w:left="3225" w:hanging="360"/>
      </w:pPr>
    </w:lvl>
    <w:lvl w:ilvl="4" w:tplc="04160019">
      <w:start w:val="1"/>
      <w:numFmt w:val="lowerLetter"/>
      <w:lvlText w:val="%5."/>
      <w:lvlJc w:val="left"/>
      <w:pPr>
        <w:ind w:left="3945" w:hanging="360"/>
      </w:pPr>
    </w:lvl>
    <w:lvl w:ilvl="5" w:tplc="0416001B">
      <w:start w:val="1"/>
      <w:numFmt w:val="lowerRoman"/>
      <w:lvlText w:val="%6."/>
      <w:lvlJc w:val="right"/>
      <w:pPr>
        <w:ind w:left="4665" w:hanging="180"/>
      </w:pPr>
    </w:lvl>
    <w:lvl w:ilvl="6" w:tplc="0416000F">
      <w:start w:val="1"/>
      <w:numFmt w:val="decimal"/>
      <w:lvlText w:val="%7."/>
      <w:lvlJc w:val="left"/>
      <w:pPr>
        <w:ind w:left="5385" w:hanging="360"/>
      </w:pPr>
    </w:lvl>
    <w:lvl w:ilvl="7" w:tplc="04160019">
      <w:start w:val="1"/>
      <w:numFmt w:val="lowerLetter"/>
      <w:lvlText w:val="%8."/>
      <w:lvlJc w:val="left"/>
      <w:pPr>
        <w:ind w:left="6105" w:hanging="360"/>
      </w:pPr>
    </w:lvl>
    <w:lvl w:ilvl="8" w:tplc="0416001B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6C525BC5"/>
    <w:multiLevelType w:val="hybridMultilevel"/>
    <w:tmpl w:val="7DACC7E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BFE37A4">
      <w:numFmt w:val="bullet"/>
      <w:lvlText w:val="•"/>
      <w:lvlJc w:val="left"/>
      <w:pPr>
        <w:ind w:left="1788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3F95F7A"/>
    <w:multiLevelType w:val="hybridMultilevel"/>
    <w:tmpl w:val="41E2E67C"/>
    <w:lvl w:ilvl="0" w:tplc="C4904994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5E81581"/>
    <w:multiLevelType w:val="hybridMultilevel"/>
    <w:tmpl w:val="6FE64286"/>
    <w:lvl w:ilvl="0" w:tplc="C4904994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C441189"/>
    <w:multiLevelType w:val="hybridMultilevel"/>
    <w:tmpl w:val="E8940F9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D89474D"/>
    <w:multiLevelType w:val="hybridMultilevel"/>
    <w:tmpl w:val="1FA45F5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FB350B1"/>
    <w:multiLevelType w:val="multilevel"/>
    <w:tmpl w:val="911A32A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>
      <w:start w:val="1"/>
      <w:numFmt w:val="bullet"/>
      <w:pStyle w:val="StyleHeading2Arial14ptBoldItalicNounderlineLef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9"/>
  </w:num>
  <w:num w:numId="4">
    <w:abstractNumId w:val="29"/>
  </w:num>
  <w:num w:numId="5">
    <w:abstractNumId w:val="26"/>
  </w:num>
  <w:num w:numId="6">
    <w:abstractNumId w:val="2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1"/>
  </w:num>
  <w:num w:numId="10">
    <w:abstractNumId w:val="9"/>
  </w:num>
  <w:num w:numId="11">
    <w:abstractNumId w:val="15"/>
  </w:num>
  <w:num w:numId="12">
    <w:abstractNumId w:val="0"/>
    <w:lvlOverride w:ilvl="0">
      <w:startOverride w:val="1"/>
    </w:lvlOverride>
  </w:num>
  <w:num w:numId="13">
    <w:abstractNumId w:val="10"/>
  </w:num>
  <w:num w:numId="14">
    <w:abstractNumId w:val="19"/>
    <w:lvlOverride w:ilvl="0">
      <w:startOverride w:val="1"/>
    </w:lvlOverride>
  </w:num>
  <w:num w:numId="15">
    <w:abstractNumId w:val="11"/>
  </w:num>
  <w:num w:numId="16">
    <w:abstractNumId w:val="24"/>
  </w:num>
  <w:num w:numId="17">
    <w:abstractNumId w:val="16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5"/>
  </w:num>
  <w:num w:numId="23">
    <w:abstractNumId w:val="17"/>
  </w:num>
  <w:num w:numId="24">
    <w:abstractNumId w:val="29"/>
  </w:num>
  <w:num w:numId="25">
    <w:abstractNumId w:val="29"/>
  </w:num>
  <w:num w:numId="26">
    <w:abstractNumId w:val="29"/>
  </w:num>
  <w:num w:numId="27">
    <w:abstractNumId w:val="8"/>
  </w:num>
  <w:num w:numId="28">
    <w:abstractNumId w:val="28"/>
  </w:num>
  <w:num w:numId="29">
    <w:abstractNumId w:val="6"/>
  </w:num>
  <w:num w:numId="30">
    <w:abstractNumId w:val="24"/>
  </w:num>
  <w:num w:numId="31">
    <w:abstractNumId w:val="24"/>
  </w:num>
  <w:num w:numId="32">
    <w:abstractNumId w:val="3"/>
  </w:num>
  <w:num w:numId="33">
    <w:abstractNumId w:val="12"/>
  </w:num>
  <w:num w:numId="34">
    <w:abstractNumId w:val="22"/>
  </w:num>
  <w:num w:numId="35">
    <w:abstractNumId w:val="18"/>
  </w:num>
  <w:num w:numId="36">
    <w:abstractNumId w:val="4"/>
  </w:num>
  <w:num w:numId="37">
    <w:abstractNumId w:val="27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CF"/>
    <w:rsid w:val="000006EE"/>
    <w:rsid w:val="000035A7"/>
    <w:rsid w:val="00003D20"/>
    <w:rsid w:val="00004EFD"/>
    <w:rsid w:val="00005388"/>
    <w:rsid w:val="000059EE"/>
    <w:rsid w:val="00012005"/>
    <w:rsid w:val="00012EEF"/>
    <w:rsid w:val="00013891"/>
    <w:rsid w:val="00015D1B"/>
    <w:rsid w:val="00017A88"/>
    <w:rsid w:val="0002407B"/>
    <w:rsid w:val="00026066"/>
    <w:rsid w:val="00026EF9"/>
    <w:rsid w:val="000323C4"/>
    <w:rsid w:val="0003343A"/>
    <w:rsid w:val="0003386D"/>
    <w:rsid w:val="00033B7A"/>
    <w:rsid w:val="00041D68"/>
    <w:rsid w:val="00042C18"/>
    <w:rsid w:val="000449A9"/>
    <w:rsid w:val="00045481"/>
    <w:rsid w:val="0005188E"/>
    <w:rsid w:val="00056903"/>
    <w:rsid w:val="000605BE"/>
    <w:rsid w:val="00061B67"/>
    <w:rsid w:val="00062725"/>
    <w:rsid w:val="000678C0"/>
    <w:rsid w:val="00071327"/>
    <w:rsid w:val="00071799"/>
    <w:rsid w:val="00075042"/>
    <w:rsid w:val="00076E61"/>
    <w:rsid w:val="00085E44"/>
    <w:rsid w:val="00085F4D"/>
    <w:rsid w:val="00086219"/>
    <w:rsid w:val="00087913"/>
    <w:rsid w:val="000944AE"/>
    <w:rsid w:val="00094D5F"/>
    <w:rsid w:val="0009529F"/>
    <w:rsid w:val="00096B6E"/>
    <w:rsid w:val="000A044B"/>
    <w:rsid w:val="000A4FD1"/>
    <w:rsid w:val="000A7756"/>
    <w:rsid w:val="000C0ACC"/>
    <w:rsid w:val="000C5BEF"/>
    <w:rsid w:val="000E0BCD"/>
    <w:rsid w:val="000E1790"/>
    <w:rsid w:val="000E4CF1"/>
    <w:rsid w:val="000E50B8"/>
    <w:rsid w:val="000F3792"/>
    <w:rsid w:val="000F5032"/>
    <w:rsid w:val="000F6B5F"/>
    <w:rsid w:val="000F6E32"/>
    <w:rsid w:val="0010377F"/>
    <w:rsid w:val="00103C13"/>
    <w:rsid w:val="00104071"/>
    <w:rsid w:val="00104FCC"/>
    <w:rsid w:val="00104FE8"/>
    <w:rsid w:val="00105762"/>
    <w:rsid w:val="001070E6"/>
    <w:rsid w:val="00110016"/>
    <w:rsid w:val="00112106"/>
    <w:rsid w:val="0011304E"/>
    <w:rsid w:val="00114912"/>
    <w:rsid w:val="00120E79"/>
    <w:rsid w:val="00126CC2"/>
    <w:rsid w:val="00127E05"/>
    <w:rsid w:val="00130391"/>
    <w:rsid w:val="00133BDE"/>
    <w:rsid w:val="00153706"/>
    <w:rsid w:val="00153745"/>
    <w:rsid w:val="00155E05"/>
    <w:rsid w:val="00156ECF"/>
    <w:rsid w:val="00160E62"/>
    <w:rsid w:val="00162458"/>
    <w:rsid w:val="0016407B"/>
    <w:rsid w:val="00165101"/>
    <w:rsid w:val="0017136F"/>
    <w:rsid w:val="00172722"/>
    <w:rsid w:val="001744BA"/>
    <w:rsid w:val="00180EDB"/>
    <w:rsid w:val="00182301"/>
    <w:rsid w:val="001858FA"/>
    <w:rsid w:val="001876C6"/>
    <w:rsid w:val="0019155C"/>
    <w:rsid w:val="00193BB3"/>
    <w:rsid w:val="00195D98"/>
    <w:rsid w:val="0019723B"/>
    <w:rsid w:val="0019759D"/>
    <w:rsid w:val="001978EF"/>
    <w:rsid w:val="001A4E35"/>
    <w:rsid w:val="001A62FB"/>
    <w:rsid w:val="001A6DD1"/>
    <w:rsid w:val="001A7BB1"/>
    <w:rsid w:val="001B3E4E"/>
    <w:rsid w:val="001B4898"/>
    <w:rsid w:val="001B4E3F"/>
    <w:rsid w:val="001C067F"/>
    <w:rsid w:val="001C4A82"/>
    <w:rsid w:val="001C590F"/>
    <w:rsid w:val="001C59EA"/>
    <w:rsid w:val="001C6D9D"/>
    <w:rsid w:val="001C7457"/>
    <w:rsid w:val="001D5ACD"/>
    <w:rsid w:val="001D654E"/>
    <w:rsid w:val="001E216C"/>
    <w:rsid w:val="001E2FA2"/>
    <w:rsid w:val="002006A7"/>
    <w:rsid w:val="00200ADE"/>
    <w:rsid w:val="002038F6"/>
    <w:rsid w:val="002050EE"/>
    <w:rsid w:val="00205737"/>
    <w:rsid w:val="00206E17"/>
    <w:rsid w:val="0020727D"/>
    <w:rsid w:val="002072DA"/>
    <w:rsid w:val="002163D4"/>
    <w:rsid w:val="002209BB"/>
    <w:rsid w:val="0022167F"/>
    <w:rsid w:val="00221686"/>
    <w:rsid w:val="00227518"/>
    <w:rsid w:val="0023251F"/>
    <w:rsid w:val="00235A21"/>
    <w:rsid w:val="0024192D"/>
    <w:rsid w:val="002459C8"/>
    <w:rsid w:val="002474C0"/>
    <w:rsid w:val="00252FCE"/>
    <w:rsid w:val="0025513F"/>
    <w:rsid w:val="002613D0"/>
    <w:rsid w:val="00261BEA"/>
    <w:rsid w:val="00263A79"/>
    <w:rsid w:val="00271280"/>
    <w:rsid w:val="00272F06"/>
    <w:rsid w:val="0027315B"/>
    <w:rsid w:val="00281099"/>
    <w:rsid w:val="00284181"/>
    <w:rsid w:val="00284310"/>
    <w:rsid w:val="00285815"/>
    <w:rsid w:val="00287EA1"/>
    <w:rsid w:val="002915E1"/>
    <w:rsid w:val="00297701"/>
    <w:rsid w:val="002A34F8"/>
    <w:rsid w:val="002A3F45"/>
    <w:rsid w:val="002A488F"/>
    <w:rsid w:val="002A679F"/>
    <w:rsid w:val="002B18BE"/>
    <w:rsid w:val="002B3AC2"/>
    <w:rsid w:val="002C27B7"/>
    <w:rsid w:val="002C42AC"/>
    <w:rsid w:val="002D5F89"/>
    <w:rsid w:val="002E3B06"/>
    <w:rsid w:val="002F0859"/>
    <w:rsid w:val="00301079"/>
    <w:rsid w:val="00312F19"/>
    <w:rsid w:val="003133D4"/>
    <w:rsid w:val="00320E5C"/>
    <w:rsid w:val="003223E7"/>
    <w:rsid w:val="003225AF"/>
    <w:rsid w:val="003240A7"/>
    <w:rsid w:val="0032573D"/>
    <w:rsid w:val="003271B4"/>
    <w:rsid w:val="00330026"/>
    <w:rsid w:val="003316CB"/>
    <w:rsid w:val="0033404E"/>
    <w:rsid w:val="00334AD0"/>
    <w:rsid w:val="00337191"/>
    <w:rsid w:val="003379F7"/>
    <w:rsid w:val="003400D0"/>
    <w:rsid w:val="00345DBF"/>
    <w:rsid w:val="0034607C"/>
    <w:rsid w:val="00346D52"/>
    <w:rsid w:val="00347271"/>
    <w:rsid w:val="00347824"/>
    <w:rsid w:val="00347A54"/>
    <w:rsid w:val="00352C07"/>
    <w:rsid w:val="00360524"/>
    <w:rsid w:val="003608F1"/>
    <w:rsid w:val="0036222B"/>
    <w:rsid w:val="003643CA"/>
    <w:rsid w:val="003651B2"/>
    <w:rsid w:val="0036629E"/>
    <w:rsid w:val="00366F4A"/>
    <w:rsid w:val="00374011"/>
    <w:rsid w:val="003742DF"/>
    <w:rsid w:val="00374528"/>
    <w:rsid w:val="00380B9C"/>
    <w:rsid w:val="00383007"/>
    <w:rsid w:val="00387983"/>
    <w:rsid w:val="00390F5C"/>
    <w:rsid w:val="00391DA8"/>
    <w:rsid w:val="003947E1"/>
    <w:rsid w:val="00394A4A"/>
    <w:rsid w:val="003A1F16"/>
    <w:rsid w:val="003A560E"/>
    <w:rsid w:val="003A636C"/>
    <w:rsid w:val="003A6762"/>
    <w:rsid w:val="003B03B7"/>
    <w:rsid w:val="003B10BA"/>
    <w:rsid w:val="003B7EE3"/>
    <w:rsid w:val="003C5CC7"/>
    <w:rsid w:val="003C6814"/>
    <w:rsid w:val="003C76E5"/>
    <w:rsid w:val="003D75F8"/>
    <w:rsid w:val="003E437B"/>
    <w:rsid w:val="003F42F2"/>
    <w:rsid w:val="00400B88"/>
    <w:rsid w:val="00400DBE"/>
    <w:rsid w:val="004058A0"/>
    <w:rsid w:val="004064F0"/>
    <w:rsid w:val="004065A4"/>
    <w:rsid w:val="0040741D"/>
    <w:rsid w:val="00412703"/>
    <w:rsid w:val="0041309E"/>
    <w:rsid w:val="00413CC8"/>
    <w:rsid w:val="0041590C"/>
    <w:rsid w:val="00416858"/>
    <w:rsid w:val="00416F70"/>
    <w:rsid w:val="0042053D"/>
    <w:rsid w:val="0042657D"/>
    <w:rsid w:val="00430818"/>
    <w:rsid w:val="00433795"/>
    <w:rsid w:val="004410C8"/>
    <w:rsid w:val="0045195B"/>
    <w:rsid w:val="00452F42"/>
    <w:rsid w:val="00453DA1"/>
    <w:rsid w:val="00457404"/>
    <w:rsid w:val="004576F9"/>
    <w:rsid w:val="00460C73"/>
    <w:rsid w:val="0046132B"/>
    <w:rsid w:val="0046319F"/>
    <w:rsid w:val="00463957"/>
    <w:rsid w:val="00464124"/>
    <w:rsid w:val="0046436D"/>
    <w:rsid w:val="00466F92"/>
    <w:rsid w:val="00471F98"/>
    <w:rsid w:val="00473519"/>
    <w:rsid w:val="00473D75"/>
    <w:rsid w:val="00474E43"/>
    <w:rsid w:val="00477544"/>
    <w:rsid w:val="004803E5"/>
    <w:rsid w:val="00482A7F"/>
    <w:rsid w:val="0048405B"/>
    <w:rsid w:val="004861B5"/>
    <w:rsid w:val="004905CA"/>
    <w:rsid w:val="00491B56"/>
    <w:rsid w:val="00492E7C"/>
    <w:rsid w:val="00497102"/>
    <w:rsid w:val="004A2738"/>
    <w:rsid w:val="004A4601"/>
    <w:rsid w:val="004A6DB6"/>
    <w:rsid w:val="004B0FDD"/>
    <w:rsid w:val="004B191E"/>
    <w:rsid w:val="004B26F6"/>
    <w:rsid w:val="004B4824"/>
    <w:rsid w:val="004C006F"/>
    <w:rsid w:val="004C04D7"/>
    <w:rsid w:val="004C66A9"/>
    <w:rsid w:val="004D226E"/>
    <w:rsid w:val="004D4465"/>
    <w:rsid w:val="004D6204"/>
    <w:rsid w:val="004E322B"/>
    <w:rsid w:val="004E3F3A"/>
    <w:rsid w:val="004E7D50"/>
    <w:rsid w:val="004F0EB3"/>
    <w:rsid w:val="004F2EB5"/>
    <w:rsid w:val="004F68C5"/>
    <w:rsid w:val="004F7222"/>
    <w:rsid w:val="004F794F"/>
    <w:rsid w:val="0050611E"/>
    <w:rsid w:val="0050744B"/>
    <w:rsid w:val="00517FC3"/>
    <w:rsid w:val="005201D6"/>
    <w:rsid w:val="00520F77"/>
    <w:rsid w:val="00522B5C"/>
    <w:rsid w:val="00523036"/>
    <w:rsid w:val="005232A8"/>
    <w:rsid w:val="005233D3"/>
    <w:rsid w:val="0052424E"/>
    <w:rsid w:val="00533886"/>
    <w:rsid w:val="0053587E"/>
    <w:rsid w:val="0053653E"/>
    <w:rsid w:val="0053739D"/>
    <w:rsid w:val="00542F30"/>
    <w:rsid w:val="005430CD"/>
    <w:rsid w:val="00543362"/>
    <w:rsid w:val="00545260"/>
    <w:rsid w:val="00545E3C"/>
    <w:rsid w:val="005519AB"/>
    <w:rsid w:val="0055618C"/>
    <w:rsid w:val="00570E6B"/>
    <w:rsid w:val="0057247F"/>
    <w:rsid w:val="00573325"/>
    <w:rsid w:val="005735D6"/>
    <w:rsid w:val="00580A5A"/>
    <w:rsid w:val="005836AA"/>
    <w:rsid w:val="005855CD"/>
    <w:rsid w:val="00594C4C"/>
    <w:rsid w:val="005973BF"/>
    <w:rsid w:val="005A1DE2"/>
    <w:rsid w:val="005A278D"/>
    <w:rsid w:val="005A31E3"/>
    <w:rsid w:val="005A3A69"/>
    <w:rsid w:val="005A4426"/>
    <w:rsid w:val="005A52CD"/>
    <w:rsid w:val="005A56C7"/>
    <w:rsid w:val="005B11DB"/>
    <w:rsid w:val="005B68D4"/>
    <w:rsid w:val="005C1CD9"/>
    <w:rsid w:val="005C4430"/>
    <w:rsid w:val="005C4B78"/>
    <w:rsid w:val="005C518D"/>
    <w:rsid w:val="005C592F"/>
    <w:rsid w:val="005C7582"/>
    <w:rsid w:val="005D2EC1"/>
    <w:rsid w:val="005D5206"/>
    <w:rsid w:val="005D6A8F"/>
    <w:rsid w:val="005D768C"/>
    <w:rsid w:val="005E16AD"/>
    <w:rsid w:val="005E3FBA"/>
    <w:rsid w:val="005E458C"/>
    <w:rsid w:val="005F172D"/>
    <w:rsid w:val="005F239D"/>
    <w:rsid w:val="005F259F"/>
    <w:rsid w:val="005F4E03"/>
    <w:rsid w:val="005F5924"/>
    <w:rsid w:val="005F6B43"/>
    <w:rsid w:val="005F72AE"/>
    <w:rsid w:val="006025AC"/>
    <w:rsid w:val="00604CF9"/>
    <w:rsid w:val="006050DF"/>
    <w:rsid w:val="00611E7C"/>
    <w:rsid w:val="00612106"/>
    <w:rsid w:val="0061227B"/>
    <w:rsid w:val="00612C98"/>
    <w:rsid w:val="00624152"/>
    <w:rsid w:val="006368EF"/>
    <w:rsid w:val="00636F2D"/>
    <w:rsid w:val="00646AE1"/>
    <w:rsid w:val="00646C1F"/>
    <w:rsid w:val="006555EB"/>
    <w:rsid w:val="00664336"/>
    <w:rsid w:val="00670549"/>
    <w:rsid w:val="006762EF"/>
    <w:rsid w:val="00681E75"/>
    <w:rsid w:val="00683369"/>
    <w:rsid w:val="00684C61"/>
    <w:rsid w:val="00687332"/>
    <w:rsid w:val="00690BB9"/>
    <w:rsid w:val="00690F23"/>
    <w:rsid w:val="00692A94"/>
    <w:rsid w:val="00692EDA"/>
    <w:rsid w:val="006932C0"/>
    <w:rsid w:val="006972B4"/>
    <w:rsid w:val="006A0D19"/>
    <w:rsid w:val="006A2738"/>
    <w:rsid w:val="006A547E"/>
    <w:rsid w:val="006A6A3C"/>
    <w:rsid w:val="006B05FB"/>
    <w:rsid w:val="006B48A2"/>
    <w:rsid w:val="006B6BA4"/>
    <w:rsid w:val="006C178E"/>
    <w:rsid w:val="006C1E0E"/>
    <w:rsid w:val="006D15DB"/>
    <w:rsid w:val="006D39CB"/>
    <w:rsid w:val="006D672A"/>
    <w:rsid w:val="006E082D"/>
    <w:rsid w:val="006E0F37"/>
    <w:rsid w:val="006E3930"/>
    <w:rsid w:val="0070072D"/>
    <w:rsid w:val="00701012"/>
    <w:rsid w:val="00701353"/>
    <w:rsid w:val="0070588A"/>
    <w:rsid w:val="00710485"/>
    <w:rsid w:val="00710B18"/>
    <w:rsid w:val="00710FB3"/>
    <w:rsid w:val="00711A83"/>
    <w:rsid w:val="00711C62"/>
    <w:rsid w:val="007122B6"/>
    <w:rsid w:val="00716598"/>
    <w:rsid w:val="007179BC"/>
    <w:rsid w:val="00724057"/>
    <w:rsid w:val="00726835"/>
    <w:rsid w:val="00726E87"/>
    <w:rsid w:val="007309E9"/>
    <w:rsid w:val="00730FA6"/>
    <w:rsid w:val="007378BC"/>
    <w:rsid w:val="00742FA4"/>
    <w:rsid w:val="007479D6"/>
    <w:rsid w:val="0075445B"/>
    <w:rsid w:val="0076545F"/>
    <w:rsid w:val="007654A1"/>
    <w:rsid w:val="00765B13"/>
    <w:rsid w:val="00766EB0"/>
    <w:rsid w:val="007706AD"/>
    <w:rsid w:val="0077204D"/>
    <w:rsid w:val="007728ED"/>
    <w:rsid w:val="00773EF5"/>
    <w:rsid w:val="00773FDD"/>
    <w:rsid w:val="007740DA"/>
    <w:rsid w:val="00776616"/>
    <w:rsid w:val="00780C3C"/>
    <w:rsid w:val="007829D7"/>
    <w:rsid w:val="00784874"/>
    <w:rsid w:val="007911C6"/>
    <w:rsid w:val="00791691"/>
    <w:rsid w:val="00794632"/>
    <w:rsid w:val="0079758F"/>
    <w:rsid w:val="00797954"/>
    <w:rsid w:val="007A6F75"/>
    <w:rsid w:val="007B0E05"/>
    <w:rsid w:val="007B1631"/>
    <w:rsid w:val="007B1FEE"/>
    <w:rsid w:val="007B3917"/>
    <w:rsid w:val="007B4D81"/>
    <w:rsid w:val="007B59BE"/>
    <w:rsid w:val="007B6E5F"/>
    <w:rsid w:val="007B7643"/>
    <w:rsid w:val="007C1ED6"/>
    <w:rsid w:val="007D462A"/>
    <w:rsid w:val="007D4A5F"/>
    <w:rsid w:val="007D6A91"/>
    <w:rsid w:val="007E79AD"/>
    <w:rsid w:val="007F1B3B"/>
    <w:rsid w:val="007F22E3"/>
    <w:rsid w:val="007F43CB"/>
    <w:rsid w:val="008004DA"/>
    <w:rsid w:val="00800D9D"/>
    <w:rsid w:val="008042C5"/>
    <w:rsid w:val="00804758"/>
    <w:rsid w:val="00805821"/>
    <w:rsid w:val="00807E55"/>
    <w:rsid w:val="00810EEA"/>
    <w:rsid w:val="0081144C"/>
    <w:rsid w:val="00813AAA"/>
    <w:rsid w:val="008147FF"/>
    <w:rsid w:val="008148B9"/>
    <w:rsid w:val="0081561F"/>
    <w:rsid w:val="00816413"/>
    <w:rsid w:val="0081654D"/>
    <w:rsid w:val="00825ACE"/>
    <w:rsid w:val="00826268"/>
    <w:rsid w:val="0082665B"/>
    <w:rsid w:val="00831B34"/>
    <w:rsid w:val="008362BC"/>
    <w:rsid w:val="008408A2"/>
    <w:rsid w:val="00842256"/>
    <w:rsid w:val="00842513"/>
    <w:rsid w:val="00846A7C"/>
    <w:rsid w:val="00851228"/>
    <w:rsid w:val="0085162F"/>
    <w:rsid w:val="00851AC0"/>
    <w:rsid w:val="0085232F"/>
    <w:rsid w:val="00854CF5"/>
    <w:rsid w:val="00860B9D"/>
    <w:rsid w:val="00864CA7"/>
    <w:rsid w:val="00865685"/>
    <w:rsid w:val="0086656C"/>
    <w:rsid w:val="00866669"/>
    <w:rsid w:val="00871182"/>
    <w:rsid w:val="00876A2F"/>
    <w:rsid w:val="00876CB4"/>
    <w:rsid w:val="00885530"/>
    <w:rsid w:val="00891F99"/>
    <w:rsid w:val="0089287F"/>
    <w:rsid w:val="00895B07"/>
    <w:rsid w:val="00896872"/>
    <w:rsid w:val="00897B12"/>
    <w:rsid w:val="008A1B16"/>
    <w:rsid w:val="008A5A1B"/>
    <w:rsid w:val="008A6731"/>
    <w:rsid w:val="008B04D2"/>
    <w:rsid w:val="008B6B34"/>
    <w:rsid w:val="008C5D7A"/>
    <w:rsid w:val="008D5ABB"/>
    <w:rsid w:val="008E20AD"/>
    <w:rsid w:val="008E5BBB"/>
    <w:rsid w:val="008E6CC7"/>
    <w:rsid w:val="008E7A26"/>
    <w:rsid w:val="008E7E7F"/>
    <w:rsid w:val="008F0CCF"/>
    <w:rsid w:val="008F482C"/>
    <w:rsid w:val="008F4B43"/>
    <w:rsid w:val="00900B00"/>
    <w:rsid w:val="009023FF"/>
    <w:rsid w:val="00903F26"/>
    <w:rsid w:val="0090511B"/>
    <w:rsid w:val="00912844"/>
    <w:rsid w:val="00914AAE"/>
    <w:rsid w:val="00916D29"/>
    <w:rsid w:val="0092341E"/>
    <w:rsid w:val="00924116"/>
    <w:rsid w:val="009356E2"/>
    <w:rsid w:val="009366D4"/>
    <w:rsid w:val="00937DF7"/>
    <w:rsid w:val="00940D3D"/>
    <w:rsid w:val="009410FE"/>
    <w:rsid w:val="00950E89"/>
    <w:rsid w:val="009557BE"/>
    <w:rsid w:val="00955B1A"/>
    <w:rsid w:val="00955C86"/>
    <w:rsid w:val="009567B4"/>
    <w:rsid w:val="00957560"/>
    <w:rsid w:val="00962359"/>
    <w:rsid w:val="00962FD1"/>
    <w:rsid w:val="00970121"/>
    <w:rsid w:val="00971261"/>
    <w:rsid w:val="009714F2"/>
    <w:rsid w:val="00971D70"/>
    <w:rsid w:val="009727A1"/>
    <w:rsid w:val="0097539E"/>
    <w:rsid w:val="00975633"/>
    <w:rsid w:val="0097611F"/>
    <w:rsid w:val="00977C19"/>
    <w:rsid w:val="00981028"/>
    <w:rsid w:val="009810BC"/>
    <w:rsid w:val="009835ED"/>
    <w:rsid w:val="00985301"/>
    <w:rsid w:val="00987572"/>
    <w:rsid w:val="0099001F"/>
    <w:rsid w:val="00994EDD"/>
    <w:rsid w:val="00995CF2"/>
    <w:rsid w:val="009A218C"/>
    <w:rsid w:val="009A6C9E"/>
    <w:rsid w:val="009C2958"/>
    <w:rsid w:val="009C71B4"/>
    <w:rsid w:val="009C75FB"/>
    <w:rsid w:val="009D47B8"/>
    <w:rsid w:val="009D522B"/>
    <w:rsid w:val="009D7E91"/>
    <w:rsid w:val="009E136C"/>
    <w:rsid w:val="009E7338"/>
    <w:rsid w:val="009F05E4"/>
    <w:rsid w:val="009F086A"/>
    <w:rsid w:val="009F1251"/>
    <w:rsid w:val="009F4B47"/>
    <w:rsid w:val="00A0432E"/>
    <w:rsid w:val="00A1235A"/>
    <w:rsid w:val="00A13230"/>
    <w:rsid w:val="00A15381"/>
    <w:rsid w:val="00A215BD"/>
    <w:rsid w:val="00A22C85"/>
    <w:rsid w:val="00A232FC"/>
    <w:rsid w:val="00A24E96"/>
    <w:rsid w:val="00A2667A"/>
    <w:rsid w:val="00A268D5"/>
    <w:rsid w:val="00A26B6F"/>
    <w:rsid w:val="00A26E01"/>
    <w:rsid w:val="00A30721"/>
    <w:rsid w:val="00A32A14"/>
    <w:rsid w:val="00A354AD"/>
    <w:rsid w:val="00A3591F"/>
    <w:rsid w:val="00A405A3"/>
    <w:rsid w:val="00A44252"/>
    <w:rsid w:val="00A45D6B"/>
    <w:rsid w:val="00A50E06"/>
    <w:rsid w:val="00A53853"/>
    <w:rsid w:val="00A53CA0"/>
    <w:rsid w:val="00A635B6"/>
    <w:rsid w:val="00A70682"/>
    <w:rsid w:val="00A711EB"/>
    <w:rsid w:val="00A745BF"/>
    <w:rsid w:val="00A74881"/>
    <w:rsid w:val="00A80A87"/>
    <w:rsid w:val="00A840B5"/>
    <w:rsid w:val="00A8483C"/>
    <w:rsid w:val="00A84DE0"/>
    <w:rsid w:val="00A86B21"/>
    <w:rsid w:val="00A87346"/>
    <w:rsid w:val="00A93ADF"/>
    <w:rsid w:val="00A94EE0"/>
    <w:rsid w:val="00A94FB2"/>
    <w:rsid w:val="00A9585C"/>
    <w:rsid w:val="00AA0EC8"/>
    <w:rsid w:val="00AA210F"/>
    <w:rsid w:val="00AA31FE"/>
    <w:rsid w:val="00AA63A5"/>
    <w:rsid w:val="00AB0E59"/>
    <w:rsid w:val="00AB14DB"/>
    <w:rsid w:val="00AB3146"/>
    <w:rsid w:val="00AC007A"/>
    <w:rsid w:val="00AC0DF3"/>
    <w:rsid w:val="00AC1093"/>
    <w:rsid w:val="00AC2EBF"/>
    <w:rsid w:val="00AC5BE6"/>
    <w:rsid w:val="00AE3BED"/>
    <w:rsid w:val="00AE420D"/>
    <w:rsid w:val="00AE67C4"/>
    <w:rsid w:val="00AE7EF1"/>
    <w:rsid w:val="00AF011B"/>
    <w:rsid w:val="00AF04B4"/>
    <w:rsid w:val="00AF268D"/>
    <w:rsid w:val="00AF37F2"/>
    <w:rsid w:val="00AF43D9"/>
    <w:rsid w:val="00AF5513"/>
    <w:rsid w:val="00AF5D63"/>
    <w:rsid w:val="00B01AE5"/>
    <w:rsid w:val="00B06133"/>
    <w:rsid w:val="00B079B3"/>
    <w:rsid w:val="00B07B50"/>
    <w:rsid w:val="00B11E07"/>
    <w:rsid w:val="00B1560B"/>
    <w:rsid w:val="00B17741"/>
    <w:rsid w:val="00B25B32"/>
    <w:rsid w:val="00B27583"/>
    <w:rsid w:val="00B27B89"/>
    <w:rsid w:val="00B30267"/>
    <w:rsid w:val="00B31DC9"/>
    <w:rsid w:val="00B41EBC"/>
    <w:rsid w:val="00B42E16"/>
    <w:rsid w:val="00B42F85"/>
    <w:rsid w:val="00B6098A"/>
    <w:rsid w:val="00B618CD"/>
    <w:rsid w:val="00B61FC9"/>
    <w:rsid w:val="00B62E9F"/>
    <w:rsid w:val="00B630F4"/>
    <w:rsid w:val="00B71F2E"/>
    <w:rsid w:val="00B724DA"/>
    <w:rsid w:val="00B726E5"/>
    <w:rsid w:val="00B730FE"/>
    <w:rsid w:val="00B77176"/>
    <w:rsid w:val="00B77B1D"/>
    <w:rsid w:val="00B802D7"/>
    <w:rsid w:val="00B84F30"/>
    <w:rsid w:val="00B850EF"/>
    <w:rsid w:val="00B93FFF"/>
    <w:rsid w:val="00B95DE2"/>
    <w:rsid w:val="00B965D6"/>
    <w:rsid w:val="00B967A7"/>
    <w:rsid w:val="00B97E9B"/>
    <w:rsid w:val="00BA0D4D"/>
    <w:rsid w:val="00BA19FF"/>
    <w:rsid w:val="00BA4154"/>
    <w:rsid w:val="00BA764C"/>
    <w:rsid w:val="00BB738E"/>
    <w:rsid w:val="00BB7886"/>
    <w:rsid w:val="00BC1DD8"/>
    <w:rsid w:val="00BD352E"/>
    <w:rsid w:val="00BD3D46"/>
    <w:rsid w:val="00BD75A9"/>
    <w:rsid w:val="00BD7B24"/>
    <w:rsid w:val="00BE1A02"/>
    <w:rsid w:val="00BF48A4"/>
    <w:rsid w:val="00C04934"/>
    <w:rsid w:val="00C11A5A"/>
    <w:rsid w:val="00C12FEC"/>
    <w:rsid w:val="00C154EB"/>
    <w:rsid w:val="00C16F96"/>
    <w:rsid w:val="00C20B9C"/>
    <w:rsid w:val="00C20C67"/>
    <w:rsid w:val="00C36E00"/>
    <w:rsid w:val="00C36FB9"/>
    <w:rsid w:val="00C37EEB"/>
    <w:rsid w:val="00C4659B"/>
    <w:rsid w:val="00C51AC8"/>
    <w:rsid w:val="00C5204F"/>
    <w:rsid w:val="00C5507F"/>
    <w:rsid w:val="00C55726"/>
    <w:rsid w:val="00C55BBA"/>
    <w:rsid w:val="00C64FD8"/>
    <w:rsid w:val="00C65356"/>
    <w:rsid w:val="00C66D74"/>
    <w:rsid w:val="00C67F78"/>
    <w:rsid w:val="00C720A3"/>
    <w:rsid w:val="00C72329"/>
    <w:rsid w:val="00C738C2"/>
    <w:rsid w:val="00C755ED"/>
    <w:rsid w:val="00C76D52"/>
    <w:rsid w:val="00C843E5"/>
    <w:rsid w:val="00C85D12"/>
    <w:rsid w:val="00C8764A"/>
    <w:rsid w:val="00C92102"/>
    <w:rsid w:val="00CA074D"/>
    <w:rsid w:val="00CB24CA"/>
    <w:rsid w:val="00CB3CA1"/>
    <w:rsid w:val="00CB491D"/>
    <w:rsid w:val="00CB5B73"/>
    <w:rsid w:val="00CB6B04"/>
    <w:rsid w:val="00CC2D13"/>
    <w:rsid w:val="00CD0833"/>
    <w:rsid w:val="00CD1C9E"/>
    <w:rsid w:val="00CD3943"/>
    <w:rsid w:val="00CE1382"/>
    <w:rsid w:val="00CE1E8D"/>
    <w:rsid w:val="00CE5D05"/>
    <w:rsid w:val="00CF2818"/>
    <w:rsid w:val="00CF5509"/>
    <w:rsid w:val="00CF5E1D"/>
    <w:rsid w:val="00CF6139"/>
    <w:rsid w:val="00D02C94"/>
    <w:rsid w:val="00D0425B"/>
    <w:rsid w:val="00D108F5"/>
    <w:rsid w:val="00D10AB3"/>
    <w:rsid w:val="00D10D2C"/>
    <w:rsid w:val="00D12634"/>
    <w:rsid w:val="00D14458"/>
    <w:rsid w:val="00D14F16"/>
    <w:rsid w:val="00D1502D"/>
    <w:rsid w:val="00D157B3"/>
    <w:rsid w:val="00D17074"/>
    <w:rsid w:val="00D2015F"/>
    <w:rsid w:val="00D21085"/>
    <w:rsid w:val="00D24FDA"/>
    <w:rsid w:val="00D2512D"/>
    <w:rsid w:val="00D3746C"/>
    <w:rsid w:val="00D45FB4"/>
    <w:rsid w:val="00D5016F"/>
    <w:rsid w:val="00D5097B"/>
    <w:rsid w:val="00D51AE6"/>
    <w:rsid w:val="00D557A9"/>
    <w:rsid w:val="00D72041"/>
    <w:rsid w:val="00D827DF"/>
    <w:rsid w:val="00D90F44"/>
    <w:rsid w:val="00D91CFF"/>
    <w:rsid w:val="00D97079"/>
    <w:rsid w:val="00DA1212"/>
    <w:rsid w:val="00DA2B5F"/>
    <w:rsid w:val="00DA31B7"/>
    <w:rsid w:val="00DA6776"/>
    <w:rsid w:val="00DB0E54"/>
    <w:rsid w:val="00DB5358"/>
    <w:rsid w:val="00DB633D"/>
    <w:rsid w:val="00DB75F1"/>
    <w:rsid w:val="00DC0F61"/>
    <w:rsid w:val="00DC15A9"/>
    <w:rsid w:val="00DC2BFE"/>
    <w:rsid w:val="00DC5A05"/>
    <w:rsid w:val="00DC5F08"/>
    <w:rsid w:val="00DD006F"/>
    <w:rsid w:val="00DE4E73"/>
    <w:rsid w:val="00DE6A42"/>
    <w:rsid w:val="00DF0397"/>
    <w:rsid w:val="00DF09C4"/>
    <w:rsid w:val="00DF1398"/>
    <w:rsid w:val="00DF3F99"/>
    <w:rsid w:val="00DF4FD2"/>
    <w:rsid w:val="00DF6BA5"/>
    <w:rsid w:val="00E02855"/>
    <w:rsid w:val="00E0700F"/>
    <w:rsid w:val="00E10011"/>
    <w:rsid w:val="00E10392"/>
    <w:rsid w:val="00E13B83"/>
    <w:rsid w:val="00E14F5A"/>
    <w:rsid w:val="00E2655C"/>
    <w:rsid w:val="00E30BBD"/>
    <w:rsid w:val="00E36FEA"/>
    <w:rsid w:val="00E42503"/>
    <w:rsid w:val="00E43A6E"/>
    <w:rsid w:val="00E44146"/>
    <w:rsid w:val="00E456FC"/>
    <w:rsid w:val="00E53608"/>
    <w:rsid w:val="00E5365C"/>
    <w:rsid w:val="00E54654"/>
    <w:rsid w:val="00E54699"/>
    <w:rsid w:val="00E62F7B"/>
    <w:rsid w:val="00E70B04"/>
    <w:rsid w:val="00E73818"/>
    <w:rsid w:val="00E779C5"/>
    <w:rsid w:val="00E842A6"/>
    <w:rsid w:val="00E8476F"/>
    <w:rsid w:val="00E85378"/>
    <w:rsid w:val="00E85501"/>
    <w:rsid w:val="00E861A6"/>
    <w:rsid w:val="00E96241"/>
    <w:rsid w:val="00E96941"/>
    <w:rsid w:val="00EA011A"/>
    <w:rsid w:val="00EA0FA5"/>
    <w:rsid w:val="00EA218B"/>
    <w:rsid w:val="00EA21AE"/>
    <w:rsid w:val="00EA2B89"/>
    <w:rsid w:val="00EA388D"/>
    <w:rsid w:val="00EA41CC"/>
    <w:rsid w:val="00EA5844"/>
    <w:rsid w:val="00EB0574"/>
    <w:rsid w:val="00EB2C00"/>
    <w:rsid w:val="00EB2C44"/>
    <w:rsid w:val="00EB38E5"/>
    <w:rsid w:val="00EB4C5A"/>
    <w:rsid w:val="00EB6D31"/>
    <w:rsid w:val="00EC2511"/>
    <w:rsid w:val="00EC7A20"/>
    <w:rsid w:val="00ED0235"/>
    <w:rsid w:val="00ED4063"/>
    <w:rsid w:val="00EE0F8B"/>
    <w:rsid w:val="00EE23DC"/>
    <w:rsid w:val="00EE2ED4"/>
    <w:rsid w:val="00EE3346"/>
    <w:rsid w:val="00EE4481"/>
    <w:rsid w:val="00EE70A0"/>
    <w:rsid w:val="00EF16E4"/>
    <w:rsid w:val="00EF36C6"/>
    <w:rsid w:val="00EF4F89"/>
    <w:rsid w:val="00EF6EF9"/>
    <w:rsid w:val="00EF7A4B"/>
    <w:rsid w:val="00F03318"/>
    <w:rsid w:val="00F039A6"/>
    <w:rsid w:val="00F058DB"/>
    <w:rsid w:val="00F17DF6"/>
    <w:rsid w:val="00F217BF"/>
    <w:rsid w:val="00F2242B"/>
    <w:rsid w:val="00F23451"/>
    <w:rsid w:val="00F25CA3"/>
    <w:rsid w:val="00F2663B"/>
    <w:rsid w:val="00F32200"/>
    <w:rsid w:val="00F32545"/>
    <w:rsid w:val="00F34519"/>
    <w:rsid w:val="00F4103E"/>
    <w:rsid w:val="00F41FBF"/>
    <w:rsid w:val="00F43438"/>
    <w:rsid w:val="00F46DA8"/>
    <w:rsid w:val="00F47527"/>
    <w:rsid w:val="00F47A08"/>
    <w:rsid w:val="00F517B3"/>
    <w:rsid w:val="00F537C6"/>
    <w:rsid w:val="00F60854"/>
    <w:rsid w:val="00F66991"/>
    <w:rsid w:val="00F6726F"/>
    <w:rsid w:val="00F71434"/>
    <w:rsid w:val="00F71AFA"/>
    <w:rsid w:val="00F7231D"/>
    <w:rsid w:val="00F741E4"/>
    <w:rsid w:val="00F7522A"/>
    <w:rsid w:val="00F811D1"/>
    <w:rsid w:val="00F8202A"/>
    <w:rsid w:val="00F830C6"/>
    <w:rsid w:val="00F87C1A"/>
    <w:rsid w:val="00F901F5"/>
    <w:rsid w:val="00F9104D"/>
    <w:rsid w:val="00F918BA"/>
    <w:rsid w:val="00FA2877"/>
    <w:rsid w:val="00FA5D8C"/>
    <w:rsid w:val="00FA664F"/>
    <w:rsid w:val="00FA745B"/>
    <w:rsid w:val="00FB14E7"/>
    <w:rsid w:val="00FB3D3F"/>
    <w:rsid w:val="00FB561F"/>
    <w:rsid w:val="00FC01C6"/>
    <w:rsid w:val="00FC4EB0"/>
    <w:rsid w:val="00FC5649"/>
    <w:rsid w:val="00FC6FCC"/>
    <w:rsid w:val="00FD0D52"/>
    <w:rsid w:val="00FD2428"/>
    <w:rsid w:val="00FD2B76"/>
    <w:rsid w:val="00FE49B8"/>
    <w:rsid w:val="00FE5FBE"/>
    <w:rsid w:val="00FF01DB"/>
    <w:rsid w:val="00FF4451"/>
    <w:rsid w:val="00FF5312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9B54967"/>
  <w15:docId w15:val="{3D844161-3096-4F5F-93CC-1E4A78CD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10AB3"/>
    <w:rPr>
      <w:sz w:val="24"/>
      <w:szCs w:val="24"/>
      <w:lang w:val="pt-BR" w:eastAsia="pt-BR"/>
    </w:rPr>
  </w:style>
  <w:style w:type="paragraph" w:styleId="Heading1">
    <w:name w:val="heading 1"/>
    <w:aliases w:val="normal,1,h1,Header 1,Head1,Título 1 Big,H1&lt;------------------,Título N1,H1,Attribute Heading 1,Arial 14 Fett,Arial 14 Fett1,Arial 14 Fett2,Heading 1- not bold,II+,I,tchead,1 ghost,g,ghost,1 h3,Capitolo,H11,H12,H13,H14,H15,H16,H17,H18,H111,H121"/>
    <w:basedOn w:val="Normal"/>
    <w:next w:val="Normal"/>
    <w:qFormat/>
    <w:rsid w:val="007479D6"/>
    <w:pPr>
      <w:keepNext/>
      <w:keepLines/>
      <w:numPr>
        <w:numId w:val="1"/>
      </w:numPr>
      <w:spacing w:before="480" w:after="120"/>
      <w:outlineLvl w:val="0"/>
    </w:pPr>
    <w:rPr>
      <w:rFonts w:ascii="Arial" w:hAnsi="Arial"/>
      <w:b/>
      <w:sz w:val="36"/>
      <w:szCs w:val="20"/>
      <w:lang w:eastAsia="en-US"/>
    </w:rPr>
  </w:style>
  <w:style w:type="paragraph" w:styleId="Heading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Normal"/>
    <w:next w:val="Normal"/>
    <w:qFormat/>
    <w:rsid w:val="007479D6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8"/>
      <w:szCs w:val="20"/>
      <w:lang w:eastAsia="en-US"/>
    </w:rPr>
  </w:style>
  <w:style w:type="paragraph" w:styleId="Heading3">
    <w:name w:val="heading 3"/>
    <w:aliases w:val="H3,3,H3&lt;------------------"/>
    <w:basedOn w:val="Normal"/>
    <w:next w:val="Normal"/>
    <w:qFormat/>
    <w:rsid w:val="007479D6"/>
    <w:pPr>
      <w:keepNext/>
      <w:keepLines/>
      <w:numPr>
        <w:ilvl w:val="2"/>
        <w:numId w:val="1"/>
      </w:numPr>
      <w:spacing w:before="240"/>
      <w:outlineLvl w:val="2"/>
    </w:pPr>
    <w:rPr>
      <w:rFonts w:ascii="Verdana" w:hAnsi="Verdana"/>
      <w:b/>
      <w:sz w:val="22"/>
      <w:szCs w:val="20"/>
      <w:lang w:eastAsia="en-US"/>
    </w:rPr>
  </w:style>
  <w:style w:type="paragraph" w:styleId="Heading4">
    <w:name w:val="heading 4"/>
    <w:basedOn w:val="Heading3"/>
    <w:qFormat/>
    <w:rsid w:val="007479D6"/>
    <w:pPr>
      <w:numPr>
        <w:ilvl w:val="3"/>
      </w:numPr>
      <w:outlineLvl w:val="3"/>
    </w:pPr>
  </w:style>
  <w:style w:type="paragraph" w:styleId="Heading5">
    <w:name w:val="heading 5"/>
    <w:basedOn w:val="Heading4"/>
    <w:qFormat/>
    <w:rsid w:val="007479D6"/>
    <w:pPr>
      <w:numPr>
        <w:ilvl w:val="4"/>
      </w:numPr>
      <w:outlineLvl w:val="4"/>
    </w:pPr>
  </w:style>
  <w:style w:type="paragraph" w:styleId="Heading6">
    <w:name w:val="heading 6"/>
    <w:basedOn w:val="Normal"/>
    <w:next w:val="NormalIndent"/>
    <w:qFormat/>
    <w:rsid w:val="007479D6"/>
    <w:pPr>
      <w:numPr>
        <w:ilvl w:val="5"/>
        <w:numId w:val="1"/>
      </w:numPr>
      <w:spacing w:after="280"/>
      <w:ind w:right="-2"/>
      <w:outlineLvl w:val="5"/>
    </w:pPr>
    <w:rPr>
      <w:rFonts w:ascii="CG Times" w:hAnsi="CG Times"/>
      <w:sz w:val="20"/>
      <w:szCs w:val="20"/>
      <w:u w:val="single"/>
      <w:lang w:eastAsia="en-US"/>
    </w:rPr>
  </w:style>
  <w:style w:type="paragraph" w:styleId="Heading7">
    <w:name w:val="heading 7"/>
    <w:basedOn w:val="Normal"/>
    <w:next w:val="NormalIndent"/>
    <w:qFormat/>
    <w:rsid w:val="007479D6"/>
    <w:pPr>
      <w:numPr>
        <w:ilvl w:val="6"/>
        <w:numId w:val="1"/>
      </w:numPr>
      <w:spacing w:after="280"/>
      <w:ind w:right="-2"/>
      <w:outlineLvl w:val="6"/>
    </w:pPr>
    <w:rPr>
      <w:rFonts w:ascii="CG Times" w:hAnsi="CG Times"/>
      <w:i/>
      <w:sz w:val="20"/>
      <w:szCs w:val="20"/>
      <w:lang w:eastAsia="en-US"/>
    </w:rPr>
  </w:style>
  <w:style w:type="paragraph" w:styleId="Heading8">
    <w:name w:val="heading 8"/>
    <w:basedOn w:val="Normal"/>
    <w:next w:val="NormalIndent"/>
    <w:qFormat/>
    <w:rsid w:val="007479D6"/>
    <w:pPr>
      <w:numPr>
        <w:ilvl w:val="7"/>
        <w:numId w:val="1"/>
      </w:numPr>
      <w:spacing w:after="280"/>
      <w:ind w:right="-2"/>
      <w:outlineLvl w:val="7"/>
    </w:pPr>
    <w:rPr>
      <w:rFonts w:ascii="CG Times" w:hAnsi="CG Times"/>
      <w:i/>
      <w:sz w:val="20"/>
      <w:szCs w:val="20"/>
      <w:lang w:eastAsia="en-US"/>
    </w:rPr>
  </w:style>
  <w:style w:type="paragraph" w:styleId="Heading9">
    <w:name w:val="heading 9"/>
    <w:basedOn w:val="Normal"/>
    <w:next w:val="NormalIndent"/>
    <w:qFormat/>
    <w:rsid w:val="007479D6"/>
    <w:pPr>
      <w:numPr>
        <w:ilvl w:val="8"/>
        <w:numId w:val="1"/>
      </w:numPr>
      <w:spacing w:after="280"/>
      <w:ind w:right="-2"/>
      <w:outlineLvl w:val="8"/>
    </w:pPr>
    <w:rPr>
      <w:rFonts w:ascii="CG Times" w:hAnsi="CG Times"/>
      <w:i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479D6"/>
    <w:pPr>
      <w:tabs>
        <w:tab w:val="center" w:pos="4252"/>
        <w:tab w:val="right" w:pos="8504"/>
      </w:tabs>
      <w:ind w:left="426"/>
    </w:pPr>
    <w:rPr>
      <w:rFonts w:ascii="Arial" w:hAnsi="Arial"/>
      <w:sz w:val="22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7479D6"/>
    <w:pPr>
      <w:tabs>
        <w:tab w:val="center" w:pos="4252"/>
        <w:tab w:val="right" w:pos="8504"/>
      </w:tabs>
      <w:ind w:left="426"/>
    </w:pPr>
    <w:rPr>
      <w:rFonts w:ascii="Arial" w:hAnsi="Arial"/>
      <w:sz w:val="22"/>
      <w:szCs w:val="20"/>
      <w:lang w:val="x-none" w:eastAsia="en-US"/>
    </w:rPr>
  </w:style>
  <w:style w:type="paragraph" w:styleId="BodyText">
    <w:name w:val="Body Text"/>
    <w:basedOn w:val="Normal"/>
    <w:rsid w:val="007479D6"/>
    <w:pPr>
      <w:spacing w:after="120"/>
      <w:ind w:right="-2"/>
    </w:pPr>
    <w:rPr>
      <w:rFonts w:ascii="Arial" w:hAnsi="Arial"/>
      <w:sz w:val="22"/>
      <w:szCs w:val="20"/>
      <w:lang w:eastAsia="en-US"/>
    </w:rPr>
  </w:style>
  <w:style w:type="paragraph" w:styleId="TOC7">
    <w:name w:val="toc 7"/>
    <w:basedOn w:val="Normal"/>
    <w:next w:val="Normal"/>
    <w:semiHidden/>
    <w:rsid w:val="007479D6"/>
    <w:pPr>
      <w:ind w:left="1320"/>
    </w:pPr>
    <w:rPr>
      <w:sz w:val="18"/>
    </w:rPr>
  </w:style>
  <w:style w:type="paragraph" w:styleId="BodyTextIndent">
    <w:name w:val="Body Text Indent"/>
    <w:basedOn w:val="Normal"/>
    <w:link w:val="BodyTextIndentChar"/>
    <w:uiPriority w:val="99"/>
    <w:rsid w:val="007479D6"/>
    <w:pPr>
      <w:spacing w:after="120"/>
      <w:ind w:left="283"/>
    </w:pPr>
    <w:rPr>
      <w:rFonts w:ascii="Arial" w:hAnsi="Arial"/>
      <w:sz w:val="22"/>
      <w:szCs w:val="20"/>
      <w:lang w:val="x-none" w:eastAsia="en-US"/>
    </w:rPr>
  </w:style>
  <w:style w:type="table" w:styleId="TableGrid">
    <w:name w:val="Table Grid"/>
    <w:basedOn w:val="TableNormal"/>
    <w:rsid w:val="007479D6"/>
    <w:pPr>
      <w:ind w:left="426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meiralistacommarcadores">
    <w:name w:val="Primeira lista com marcadores"/>
    <w:basedOn w:val="ListBullet"/>
    <w:next w:val="ListBullet"/>
    <w:rsid w:val="007479D6"/>
    <w:pPr>
      <w:spacing w:before="80" w:line="360" w:lineRule="auto"/>
      <w:ind w:left="0"/>
    </w:pPr>
    <w:rPr>
      <w:lang w:eastAsia="pt-BR"/>
    </w:rPr>
  </w:style>
  <w:style w:type="paragraph" w:customStyle="1" w:styleId="TEXTOARIAL">
    <w:name w:val="TEXTO_ARIAL"/>
    <w:basedOn w:val="Normal"/>
    <w:rsid w:val="007479D6"/>
    <w:pPr>
      <w:tabs>
        <w:tab w:val="left" w:pos="1080"/>
        <w:tab w:val="left" w:pos="4253"/>
        <w:tab w:val="left" w:pos="6096"/>
      </w:tabs>
      <w:jc w:val="both"/>
    </w:pPr>
    <w:rPr>
      <w:rFonts w:ascii="Arial" w:hAnsi="Arial"/>
      <w:szCs w:val="20"/>
    </w:rPr>
  </w:style>
  <w:style w:type="paragraph" w:styleId="NormalIndent">
    <w:name w:val="Normal Indent"/>
    <w:basedOn w:val="Normal"/>
    <w:rsid w:val="007479D6"/>
    <w:pPr>
      <w:ind w:left="708"/>
    </w:pPr>
    <w:rPr>
      <w:rFonts w:ascii="Arial" w:hAnsi="Arial"/>
      <w:sz w:val="22"/>
      <w:szCs w:val="20"/>
      <w:lang w:eastAsia="en-US"/>
    </w:rPr>
  </w:style>
  <w:style w:type="paragraph" w:styleId="ListBullet">
    <w:name w:val="List Bullet"/>
    <w:basedOn w:val="Normal"/>
    <w:rsid w:val="007479D6"/>
    <w:pPr>
      <w:ind w:left="426"/>
    </w:pPr>
    <w:rPr>
      <w:rFonts w:ascii="Arial" w:hAnsi="Arial"/>
      <w:sz w:val="22"/>
      <w:szCs w:val="20"/>
      <w:lang w:eastAsia="en-US"/>
    </w:rPr>
  </w:style>
  <w:style w:type="character" w:styleId="PageNumber">
    <w:name w:val="page number"/>
    <w:basedOn w:val="DefaultParagraphFont"/>
    <w:uiPriority w:val="99"/>
    <w:rsid w:val="005F72AE"/>
  </w:style>
  <w:style w:type="paragraph" w:styleId="TOC1">
    <w:name w:val="toc 1"/>
    <w:basedOn w:val="Normal"/>
    <w:next w:val="Normal"/>
    <w:autoRedefine/>
    <w:uiPriority w:val="39"/>
    <w:rsid w:val="008A6731"/>
    <w:rPr>
      <w:rFonts w:ascii="Arial (W1)" w:hAnsi="Arial (W1)"/>
      <w:b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rsid w:val="008A6731"/>
    <w:pPr>
      <w:ind w:left="220"/>
    </w:pPr>
    <w:rPr>
      <w:rFonts w:ascii="Arial" w:hAnsi="Arial"/>
      <w:sz w:val="22"/>
      <w:szCs w:val="20"/>
      <w:lang w:eastAsia="en-US"/>
    </w:rPr>
  </w:style>
  <w:style w:type="character" w:styleId="Hyperlink">
    <w:name w:val="Hyperlink"/>
    <w:uiPriority w:val="99"/>
    <w:rsid w:val="008A6731"/>
    <w:rPr>
      <w:color w:val="0000FF"/>
      <w:u w:val="single"/>
    </w:rPr>
  </w:style>
  <w:style w:type="character" w:customStyle="1" w:styleId="FooterChar">
    <w:name w:val="Footer Char"/>
    <w:link w:val="Footer"/>
    <w:uiPriority w:val="99"/>
    <w:locked/>
    <w:rsid w:val="008A5A1B"/>
    <w:rPr>
      <w:rFonts w:ascii="Arial" w:hAnsi="Arial"/>
      <w:sz w:val="22"/>
      <w:lang w:eastAsia="en-US"/>
    </w:rPr>
  </w:style>
  <w:style w:type="character" w:customStyle="1" w:styleId="BodyTextIndentChar">
    <w:name w:val="Body Text Indent Char"/>
    <w:link w:val="BodyTextIndent"/>
    <w:uiPriority w:val="99"/>
    <w:locked/>
    <w:rsid w:val="008A5A1B"/>
    <w:rPr>
      <w:rFonts w:ascii="Arial" w:hAnsi="Arial"/>
      <w:sz w:val="22"/>
      <w:lang w:eastAsia="en-US"/>
    </w:rPr>
  </w:style>
  <w:style w:type="paragraph" w:styleId="BalloonText">
    <w:name w:val="Balloon Text"/>
    <w:basedOn w:val="Normal"/>
    <w:link w:val="BalloonTextChar"/>
    <w:rsid w:val="00987572"/>
    <w:pPr>
      <w:ind w:left="426"/>
    </w:pPr>
    <w:rPr>
      <w:rFonts w:ascii="Tahoma" w:hAnsi="Tahoma"/>
      <w:sz w:val="16"/>
      <w:szCs w:val="16"/>
      <w:lang w:val="x-none" w:eastAsia="en-US"/>
    </w:rPr>
  </w:style>
  <w:style w:type="character" w:customStyle="1" w:styleId="BalloonTextChar">
    <w:name w:val="Balloon Text Char"/>
    <w:link w:val="BalloonText"/>
    <w:rsid w:val="0098757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FA5D8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99"/>
    <w:locked/>
    <w:rsid w:val="00FA5D8C"/>
    <w:rPr>
      <w:rFonts w:ascii="Calibri" w:hAnsi="Calibri"/>
      <w:sz w:val="22"/>
      <w:szCs w:val="22"/>
    </w:rPr>
  </w:style>
  <w:style w:type="paragraph" w:customStyle="1" w:styleId="StyleHeading2Arial14ptBoldItalicNounderlineLeft">
    <w:name w:val="Style Heading 2 + Arial 14 pt Bold Italic No underline Left:  ..."/>
    <w:basedOn w:val="Normal"/>
    <w:rsid w:val="0016407B"/>
    <w:pPr>
      <w:keepNext/>
      <w:numPr>
        <w:ilvl w:val="1"/>
        <w:numId w:val="4"/>
      </w:numPr>
      <w:spacing w:before="240"/>
    </w:pPr>
    <w:rPr>
      <w:rFonts w:ascii="Arial" w:eastAsia="Calibri" w:hAnsi="Arial" w:cs="Arial"/>
      <w:b/>
      <w:bCs/>
      <w:lang w:val="en-US" w:eastAsia="en-US"/>
    </w:rPr>
  </w:style>
  <w:style w:type="paragraph" w:styleId="CommentText">
    <w:name w:val="annotation text"/>
    <w:basedOn w:val="Normal"/>
    <w:link w:val="CommentTextChar"/>
    <w:rsid w:val="0016407B"/>
    <w:rPr>
      <w:rFonts w:ascii="Calibri" w:eastAsia="Calibri" w:hAnsi="Calibr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rsid w:val="0016407B"/>
    <w:rPr>
      <w:rFonts w:ascii="Calibri" w:eastAsia="Calibri" w:hAnsi="Calibri"/>
    </w:rPr>
  </w:style>
  <w:style w:type="character" w:customStyle="1" w:styleId="apple-converted-space">
    <w:name w:val="apple-converted-space"/>
    <w:basedOn w:val="DefaultParagraphFont"/>
    <w:rsid w:val="00B42F85"/>
  </w:style>
  <w:style w:type="paragraph" w:customStyle="1" w:styleId="msolistparagraph0">
    <w:name w:val="msolistparagraph"/>
    <w:basedOn w:val="Normal"/>
    <w:rsid w:val="002A34F8"/>
    <w:pPr>
      <w:ind w:left="720"/>
    </w:pPr>
    <w:rPr>
      <w:rFonts w:eastAsia="Calibri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A94FB2"/>
    <w:rPr>
      <w:rFonts w:ascii="Arial" w:hAnsi="Arial"/>
      <w:sz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arquitetura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hiago\Estudos\80192%20-%20Extra&#231;&#227;o%20Pontual%20de%20Informa&#231;&#245;es%20do%20Faturamento%20sobre%20o%20Cr&#233;dito%20em%20Reais\01%20-%20Docs%20Oi\80192%20-%20Arbor%20-%20Proposta%20Financeira_V2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2872BEA344FC41BF23D5054E7116B0" ma:contentTypeVersion="0" ma:contentTypeDescription="Crie um novo documento." ma:contentTypeScope="" ma:versionID="0e9b630855ee7576b4196f536fabcde6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95FC6-271C-4065-9E99-69A4445E0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52E2BC2-CA68-402A-A345-438315CB31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AB63AF-AF70-4372-B86A-E5144CE37F29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05AA4F5-C938-46DE-B98C-4AD0B2BE40CF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8EF6577E-8AC5-4F6F-81A3-339A9FD9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80192 - Arbor - Proposta Financeira_V2.0</Template>
  <TotalTime>17</TotalTime>
  <Pages>5</Pages>
  <Words>343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Oi</Company>
  <LinksUpToDate>false</LinksUpToDate>
  <CharactersWithSpaces>2194</CharactersWithSpaces>
  <SharedDoc>false</SharedDoc>
  <HLinks>
    <vt:vector size="66" baseType="variant">
      <vt:variant>
        <vt:i4>2293884</vt:i4>
      </vt:variant>
      <vt:variant>
        <vt:i4>63</vt:i4>
      </vt:variant>
      <vt:variant>
        <vt:i4>0</vt:i4>
      </vt:variant>
      <vt:variant>
        <vt:i4>5</vt:i4>
      </vt:variant>
      <vt:variant>
        <vt:lpwstr>http://arquitetura/</vt:lpwstr>
      </vt:variant>
      <vt:variant>
        <vt:lpwstr/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_Toc337197311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_Toc337197310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_Toc337197309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_Toc337197308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_Toc337197307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_Toc337197306</vt:lpwstr>
      </vt:variant>
      <vt:variant>
        <vt:i4>1179710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_Toc337197305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_Toc337197304</vt:lpwstr>
      </vt:variant>
      <vt:variant>
        <vt:i4>1179710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_Toc337197303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_Toc337197302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Abreu, Thiago A.</dc:creator>
  <cp:lastModifiedBy>Figueira, Leandro</cp:lastModifiedBy>
  <cp:revision>13</cp:revision>
  <cp:lastPrinted>2011-09-26T19:06:00Z</cp:lastPrinted>
  <dcterms:created xsi:type="dcterms:W3CDTF">2017-04-21T01:30:00Z</dcterms:created>
  <dcterms:modified xsi:type="dcterms:W3CDTF">2017-11-16T18:01:00Z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
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tx" ContentType="application/vnd.openxmlformats-officedocument.wordprocessingml.templat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2" w:rightFromText="142" w:horzAnchor="margin" w:tblpXSpec="center" w:tblpYSpec="bottom"/>
        <w:tblOverlap w:val="never"/>
        <w:tblW w:w="9639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9"/>
      </w:tblGrid>
      <w:tr w:rsidR="006A17B7" w14:paraId="370B4DD0" w14:textId="77777777" w:rsidTr="00B02631">
        <w:trPr>
          <w:trHeight w:hRule="exact" w:val="510"/>
        </w:trPr>
        <w:tc>
          <w:tcPr>
            <w:tcW w:w="9639" w:type="dxa"/>
            <w:tcBorders>
              <w:bottom w:val="single" w:sz="4" w:space="0" w:color="000000" w:themeColor="text1"/>
            </w:tcBorders>
            <w:vAlign w:val="bottom"/>
          </w:tcPr>
          <w:p w14:paraId="370B4DCF" w14:textId="77777777" w:rsidR="006A17B7" w:rsidRPr="00C04B3F" w:rsidRDefault="006A17B7" w:rsidP="00B02631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Necessidade</w:t>
            </w:r>
            <w:r w:rsidR="00935374" w:rsidRPr="00C04B3F">
              <w:rPr>
                <w:rFonts w:cs="Arial"/>
                <w:b/>
                <w:sz w:val="24"/>
                <w:szCs w:val="24"/>
              </w:rPr>
              <w:t>*</w:t>
            </w:r>
          </w:p>
        </w:tc>
      </w:tr>
      <w:tr w:rsidR="006E142D" w:rsidRPr="004E7E9A" w14:paraId="370B4DD2" w14:textId="77777777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14:paraId="25567960" w14:textId="77777777" w:rsidR="006E142D" w:rsidRDefault="006E142D" w:rsidP="006E142D">
            <w:r>
              <w:t xml:space="preserve">Implementar as alterações legais trazidas pelo </w:t>
            </w:r>
            <w:proofErr w:type="spellStart"/>
            <w:r>
              <w:t>Conv</w:t>
            </w:r>
            <w:proofErr w:type="spellEnd"/>
            <w:r>
              <w:t xml:space="preserve">. 60/15 na obrigação acessória </w:t>
            </w:r>
            <w:proofErr w:type="spellStart"/>
            <w:r>
              <w:t>Conv</w:t>
            </w:r>
            <w:proofErr w:type="spellEnd"/>
            <w:r>
              <w:t xml:space="preserve">. 115/13 com data de vigência para 01.01.2017. Acrescentar novos campos nos arquivos (Mestre, Item, Cadastro) do </w:t>
            </w:r>
            <w:proofErr w:type="spellStart"/>
            <w:r>
              <w:t>Conv</w:t>
            </w:r>
            <w:proofErr w:type="spellEnd"/>
            <w:r>
              <w:t xml:space="preserve">. 115/03, atendendo as inclusões definidas no </w:t>
            </w:r>
            <w:proofErr w:type="spellStart"/>
            <w:r>
              <w:t>Conv</w:t>
            </w:r>
            <w:proofErr w:type="spellEnd"/>
            <w:r>
              <w:t>. 60/15;</w:t>
            </w:r>
          </w:p>
          <w:p w14:paraId="017B2EDF" w14:textId="77777777" w:rsidR="006E142D" w:rsidRDefault="006E142D" w:rsidP="006E142D"/>
          <w:p w14:paraId="370B4DD1" w14:textId="6DC1D010" w:rsidR="006E142D" w:rsidRPr="004E7E9A" w:rsidRDefault="006E142D" w:rsidP="006E142D">
            <w:pPr>
              <w:pStyle w:val="Texto"/>
              <w:spacing w:before="0" w:line="240" w:lineRule="auto"/>
              <w:ind w:left="0"/>
            </w:pPr>
            <w:r>
              <w:t>Geração de relatório para suportar o atendimento as fiscalizações.</w:t>
            </w:r>
          </w:p>
        </w:tc>
      </w:tr>
      <w:tr w:rsidR="006E142D" w14:paraId="370B4DD4" w14:textId="77777777" w:rsidTr="00B02631">
        <w:trPr>
          <w:trHeight w:hRule="exact" w:val="737"/>
        </w:trPr>
        <w:tc>
          <w:tcPr>
            <w:tcW w:w="9639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0B4DD3" w14:textId="77777777" w:rsidR="006E142D" w:rsidRPr="00C04B3F" w:rsidRDefault="006E142D" w:rsidP="006E142D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Cenário Atual*</w:t>
            </w:r>
          </w:p>
        </w:tc>
      </w:tr>
      <w:tr w:rsidR="006E142D" w14:paraId="370B4DD6" w14:textId="77777777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14:paraId="370B4DD5" w14:textId="7BC18E07" w:rsidR="006E142D" w:rsidRPr="004E7E9A" w:rsidRDefault="006E142D" w:rsidP="006E142D">
            <w:pPr>
              <w:pStyle w:val="Texto"/>
              <w:spacing w:before="0" w:line="240" w:lineRule="auto"/>
              <w:ind w:left="0"/>
              <w:rPr>
                <w:rFonts w:cs="Arial"/>
              </w:rPr>
            </w:pPr>
            <w:r w:rsidRPr="006B1F80">
              <w:rPr>
                <w:rFonts w:ascii="Arial" w:hAnsi="Arial" w:cs="Arial"/>
                <w:color w:val="000000"/>
                <w:sz w:val="20"/>
                <w:szCs w:val="20"/>
              </w:rPr>
              <w:t xml:space="preserve">Atualmente a obrigação acessória </w:t>
            </w:r>
            <w:proofErr w:type="spellStart"/>
            <w:r w:rsidRPr="006B1F80">
              <w:rPr>
                <w:rFonts w:ascii="Arial" w:hAnsi="Arial" w:cs="Arial"/>
                <w:color w:val="000000"/>
                <w:sz w:val="20"/>
                <w:szCs w:val="20"/>
              </w:rPr>
              <w:t>Conv</w:t>
            </w:r>
            <w:proofErr w:type="spellEnd"/>
            <w:r w:rsidRPr="006B1F80">
              <w:rPr>
                <w:rFonts w:ascii="Arial" w:hAnsi="Arial" w:cs="Arial"/>
                <w:color w:val="000000"/>
                <w:sz w:val="20"/>
                <w:szCs w:val="20"/>
              </w:rPr>
              <w:t xml:space="preserve">. 115/03 não exige os campos solicitados no </w:t>
            </w:r>
            <w:proofErr w:type="spellStart"/>
            <w:r w:rsidRPr="006B1F80">
              <w:rPr>
                <w:rFonts w:ascii="Arial" w:hAnsi="Arial" w:cs="Arial"/>
                <w:color w:val="000000"/>
                <w:sz w:val="20"/>
                <w:szCs w:val="20"/>
              </w:rPr>
              <w:t>Conv</w:t>
            </w:r>
            <w:proofErr w:type="spellEnd"/>
            <w:r w:rsidRPr="006B1F80">
              <w:rPr>
                <w:rFonts w:ascii="Arial" w:hAnsi="Arial" w:cs="Arial"/>
                <w:color w:val="000000"/>
                <w:sz w:val="20"/>
                <w:szCs w:val="20"/>
              </w:rPr>
              <w:t>. 60/15. Risco de multa em 59 Milhões ao mês.</w:t>
            </w:r>
          </w:p>
        </w:tc>
      </w:tr>
    </w:tbl>
    <w:p w14:paraId="370B4DD7" w14:textId="77777777" w:rsidR="00184AD9" w:rsidRDefault="000C4D04" w:rsidP="00D36AA7">
      <w:pPr>
        <w:pStyle w:val="Ttulo-Linha1"/>
      </w:pPr>
      <w:r>
        <w:t xml:space="preserve">Descritivo da </w:t>
      </w:r>
      <w:r w:rsidR="00184AD9" w:rsidRPr="006A17B7">
        <w:t>Soluçã</w:t>
      </w:r>
      <w:r w:rsidR="00387B8E">
        <w:t>o</w:t>
      </w:r>
    </w:p>
    <w:p w14:paraId="370B4DD9" w14:textId="509BC551" w:rsidR="00184AD9" w:rsidRDefault="006E142D" w:rsidP="00184AD9">
      <w:pPr>
        <w:pStyle w:val="Ttulo-Linha2"/>
      </w:pPr>
      <w:r w:rsidRPr="00EC7F05">
        <w:t>PRJ00010</w:t>
      </w:r>
      <w:r>
        <w:t xml:space="preserve">877/ </w:t>
      </w:r>
      <w:proofErr w:type="gramStart"/>
      <w:r>
        <w:t>SubPRJ00011944</w:t>
      </w:r>
      <w:proofErr w:type="gramEnd"/>
      <w:r w:rsidRPr="00EC7F05">
        <w:t xml:space="preserve"> - IMPLEMENTAÇÃO DE ALTERAÇÃO LEGAIS </w:t>
      </w:r>
      <w:r>
        <w:t>CONV. 60/15 - NOVO CONV. 115/03</w:t>
      </w:r>
    </w:p>
    <w:p w14:paraId="370B4DDA" w14:textId="0CD10935" w:rsidR="00935374" w:rsidRDefault="00935374" w:rsidP="00184AD9">
      <w:pPr>
        <w:pStyle w:val="Ttulo-Linha3"/>
      </w:pPr>
    </w:p>
    <w:p w14:paraId="370B4DDB" w14:textId="77777777" w:rsidR="00184AD9" w:rsidRPr="00184AD9" w:rsidRDefault="00184AD9" w:rsidP="009A1506">
      <w:pPr>
        <w:pStyle w:val="Figura"/>
        <w:spacing w:before="0"/>
        <w:rPr>
          <w:lang w:eastAsia="pt-BR"/>
        </w:rPr>
        <w:sectPr w:rsidR="00184AD9" w:rsidRPr="00184AD9" w:rsidSect="000B2E8A">
          <w:pgSz w:w="11906" w:h="16838" w:code="9"/>
          <w:pgMar w:top="1304" w:right="1134" w:bottom="1134" w:left="1134" w:header="0" w:footer="0" w:gutter="0"/>
          <w:cols w:space="708"/>
          <w:docGrid w:linePitch="360"/>
        </w:sectPr>
      </w:pPr>
      <w:r w:rsidRPr="00217403"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370B4E66" wp14:editId="370B4E67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2592000" cy="2592000"/>
            <wp:effectExtent l="0" t="0" r="0" b="0"/>
            <wp:wrapTopAndBottom/>
            <wp:docPr id="13" name="Imagem 2" descr="Oi_mass_logo_3_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Oi_mass_logo_3_1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B4DDC" w14:textId="77777777" w:rsidR="00B06BB8" w:rsidRPr="00D227C5" w:rsidRDefault="009F7720" w:rsidP="00F01985">
      <w:pPr>
        <w:spacing w:before="360" w:after="240"/>
        <w:jc w:val="center"/>
        <w:rPr>
          <w:rFonts w:cs="Arial"/>
          <w:sz w:val="32"/>
          <w:szCs w:val="32"/>
        </w:rPr>
      </w:pPr>
      <w:r w:rsidRPr="00D227C5">
        <w:rPr>
          <w:rFonts w:cs="Arial"/>
          <w:sz w:val="32"/>
          <w:szCs w:val="32"/>
        </w:rPr>
        <w:lastRenderedPageBreak/>
        <w:t>Sumário</w:t>
      </w:r>
    </w:p>
    <w:sdt>
      <w:sdtPr>
        <w:rPr>
          <w:rFonts w:ascii="Simplon Oi Headline" w:hAnsi="Simplon Oi Headline" w:cstheme="minorHAnsi"/>
          <w:bCs/>
          <w:caps/>
          <w:sz w:val="24"/>
          <w:szCs w:val="20"/>
        </w:rPr>
        <w:id w:val="839201927"/>
        <w:docPartObj>
          <w:docPartGallery w:val="Table of Contents"/>
          <w:docPartUnique/>
        </w:docPartObj>
      </w:sdtPr>
      <w:sdtEndPr>
        <w:rPr>
          <w:rFonts w:ascii="Arial" w:hAnsi="Arial"/>
        </w:rPr>
      </w:sdtEndPr>
      <w:sdtContent>
        <w:p w14:paraId="370B4DDD" w14:textId="77777777" w:rsidR="00D67838" w:rsidRDefault="00D67838" w:rsidP="00D67838"/>
        <w:p w14:paraId="370B4DDE" w14:textId="77777777" w:rsidR="001B77AA" w:rsidRDefault="005B6F3C">
          <w:pPr>
            <w:pStyle w:val="Sumrio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pt-BR"/>
            </w:rPr>
          </w:pP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TOC \h \z \t "Título 1;2;Título 2;3;Título 3;4;Título;1" </w:instrText>
          </w:r>
          <w:r>
            <w:rPr>
              <w:bCs w:val="0"/>
            </w:rPr>
            <w:fldChar w:fldCharType="separate"/>
          </w:r>
          <w:hyperlink w:anchor="_Toc416803289" w:history="1">
            <w:r w:rsidR="001B77AA" w:rsidRPr="004B5D7C">
              <w:rPr>
                <w:rStyle w:val="Hyperlink"/>
                <w:noProof/>
              </w:rPr>
              <w:t>Detalhamento da Solução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_Toc416803289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DF" w14:textId="77777777" w:rsidR="001B77AA" w:rsidRDefault="00E278BF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0" w:history="1">
            <w:r w:rsidR="001B77AA" w:rsidRPr="004B5D7C">
              <w:rPr>
                <w:rStyle w:val="Hyperlink"/>
                <w:noProof/>
              </w:rPr>
              <w:t>1 Descrição/Layout*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_Toc416803290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0" w14:textId="77777777" w:rsidR="001B77AA" w:rsidRDefault="00E278BF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1" w:history="1">
            <w:r w:rsidR="001B77AA" w:rsidRPr="004B5D7C">
              <w:rPr>
                <w:rStyle w:val="Hyperlink"/>
                <w:noProof/>
              </w:rPr>
              <w:t>2 Requisitos Funcionais (RQF)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_Toc416803291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1" w14:textId="77777777" w:rsidR="001B77AA" w:rsidRDefault="00E278BF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2" w:history="1">
            <w:r w:rsidR="001B77AA" w:rsidRPr="004B5D7C">
              <w:rPr>
                <w:rStyle w:val="Hyperlink"/>
                <w:noProof/>
                <w:lang w:val="pt-PT"/>
              </w:rPr>
              <w:t>2.1 RQFxx1 – Nome do RQF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_Toc416803292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2" w14:textId="77777777" w:rsidR="001B77AA" w:rsidRDefault="00E278BF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3" w:history="1">
            <w:r w:rsidR="001B77AA" w:rsidRPr="004B5D7C">
              <w:rPr>
                <w:rStyle w:val="Hyperlink"/>
                <w:noProof/>
              </w:rPr>
              <w:t>2.2 RQFxx2 – Nome do RQF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_Toc416803293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3" w14:textId="77777777" w:rsidR="001B77AA" w:rsidRDefault="00E278BF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4" w:history="1">
            <w:r w:rsidR="001B77AA" w:rsidRPr="004B5D7C">
              <w:rPr>
                <w:rStyle w:val="Hyperlink"/>
                <w:noProof/>
              </w:rPr>
              <w:t>3 Requisitos Não Funcionais (RQNF)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_Toc416803294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4" w14:textId="77777777" w:rsidR="001B77AA" w:rsidRDefault="00E278BF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5" w:history="1">
            <w:r w:rsidR="001B77AA" w:rsidRPr="004B5D7C">
              <w:rPr>
                <w:rStyle w:val="Hyperlink"/>
                <w:noProof/>
              </w:rPr>
              <w:t>3.1 RQNFxx1 – Nome do RQNF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_Toc416803295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5" w14:textId="77777777" w:rsidR="001B77AA" w:rsidRDefault="00E278BF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6" w:history="1">
            <w:r w:rsidR="001B77AA" w:rsidRPr="004B5D7C">
              <w:rPr>
                <w:rStyle w:val="Hyperlink"/>
                <w:noProof/>
              </w:rPr>
              <w:t>3.2 RQNFxx2 – Nome do RQNF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_Toc416803296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6" w14:textId="77777777" w:rsidR="001B77AA" w:rsidRDefault="00E278BF">
          <w:pPr>
            <w:pStyle w:val="Sumrio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16803297" w:history="1">
            <w:r w:rsidR="001B77AA" w:rsidRPr="004B5D7C">
              <w:rPr>
                <w:rStyle w:val="Hyperlink"/>
                <w:noProof/>
              </w:rPr>
              <w:t>Glossário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_Toc416803297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4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370B4DE7" w14:textId="77777777" w:rsidR="00D67838" w:rsidRDefault="005B6F3C" w:rsidP="005C3D2E">
          <w:pPr>
            <w:pStyle w:val="Sumrio1"/>
            <w:rPr>
              <w:sz w:val="32"/>
            </w:rPr>
          </w:pPr>
          <w:r>
            <w:rPr>
              <w:bCs w:val="0"/>
            </w:rPr>
            <w:fldChar w:fldCharType="end"/>
          </w:r>
        </w:p>
      </w:sdtContent>
    </w:sdt>
    <w:p w14:paraId="370B4DE8" w14:textId="77777777" w:rsidR="00D67838" w:rsidRDefault="00D67838" w:rsidP="00FC05A9">
      <w:pPr>
        <w:rPr>
          <w:b/>
          <w:sz w:val="32"/>
        </w:rPr>
        <w:sectPr w:rsidR="00D67838" w:rsidSect="009674E3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1134" w:bottom="1418" w:left="1134" w:header="0" w:footer="0" w:gutter="0"/>
          <w:cols w:space="708"/>
          <w:docGrid w:linePitch="360"/>
        </w:sectPr>
      </w:pPr>
    </w:p>
    <w:p w14:paraId="370B4DE9" w14:textId="77777777" w:rsidR="00D372AB" w:rsidRPr="00C04B3F" w:rsidRDefault="00D372AB" w:rsidP="00F14D83">
      <w:pPr>
        <w:spacing w:after="240"/>
        <w:rPr>
          <w:rFonts w:cs="Arial"/>
          <w:b/>
        </w:rPr>
      </w:pPr>
      <w:r w:rsidRPr="00C04B3F">
        <w:rPr>
          <w:rFonts w:cs="Arial"/>
          <w:b/>
        </w:rPr>
        <w:lastRenderedPageBreak/>
        <w:t>Controle de Versão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3262"/>
        <w:gridCol w:w="2268"/>
        <w:gridCol w:w="3543"/>
        <w:gridCol w:w="3686"/>
        <w:gridCol w:w="1813"/>
      </w:tblGrid>
      <w:tr w:rsidR="00A1305C" w:rsidRPr="00CB3839" w14:paraId="370B4DEB" w14:textId="77777777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5"/>
            <w:hideMark/>
          </w:tcPr>
          <w:p w14:paraId="370B4DEA" w14:textId="77777777" w:rsidR="00A1305C" w:rsidRPr="00CB3839" w:rsidRDefault="00A1305C" w:rsidP="00CB3839">
            <w:pPr>
              <w:pStyle w:val="Tabela"/>
            </w:pPr>
            <w:r w:rsidRPr="00CB3839">
              <w:t>Envolvidos*</w:t>
            </w:r>
          </w:p>
        </w:tc>
      </w:tr>
      <w:tr w:rsidR="00A1305C" w:rsidRPr="00CB3839" w14:paraId="370B4DF0" w14:textId="77777777" w:rsidTr="00852774">
        <w:trPr>
          <w:trHeight w:val="312"/>
        </w:trPr>
        <w:tc>
          <w:tcPr>
            <w:tcW w:w="3262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370B4DEC" w14:textId="77777777" w:rsidR="00A1305C" w:rsidRPr="00CB3839" w:rsidRDefault="006257EF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Envolvido </w:t>
            </w:r>
            <w:r w:rsidR="00A1305C" w:rsidRPr="00CB3839">
              <w:rPr>
                <w:b/>
              </w:rPr>
              <w:t xml:space="preserve">(Nome </w:t>
            </w:r>
            <w:r w:rsidR="0055272E" w:rsidRPr="00CB3839">
              <w:rPr>
                <w:b/>
              </w:rPr>
              <w:t>C</w:t>
            </w:r>
            <w:r w:rsidR="00A1305C" w:rsidRPr="00CB3839">
              <w:rPr>
                <w:b/>
              </w:rPr>
              <w:t>ompleto)</w:t>
            </w:r>
          </w:p>
        </w:tc>
        <w:tc>
          <w:tcPr>
            <w:tcW w:w="2268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370B4DED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Papel**</w:t>
            </w:r>
          </w:p>
        </w:tc>
        <w:tc>
          <w:tcPr>
            <w:tcW w:w="3543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370B4DEE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Frente/Empresa-Área</w:t>
            </w:r>
          </w:p>
        </w:tc>
        <w:tc>
          <w:tcPr>
            <w:tcW w:w="5499" w:type="dxa"/>
            <w:gridSpan w:val="2"/>
            <w:shd w:val="clear" w:color="auto" w:fill="D9D9D9" w:themeFill="background1" w:themeFillShade="D9"/>
            <w:vAlign w:val="center"/>
            <w:hideMark/>
          </w:tcPr>
          <w:p w14:paraId="370B4DEF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Contato</w:t>
            </w:r>
          </w:p>
        </w:tc>
      </w:tr>
      <w:tr w:rsidR="00A1305C" w:rsidRPr="00CB3839" w14:paraId="370B4DF6" w14:textId="77777777" w:rsidTr="00852774">
        <w:trPr>
          <w:trHeight w:val="312"/>
        </w:trPr>
        <w:tc>
          <w:tcPr>
            <w:tcW w:w="3262" w:type="dxa"/>
            <w:vMerge/>
            <w:shd w:val="clear" w:color="auto" w:fill="D9D9D9" w:themeFill="background1" w:themeFillShade="D9"/>
            <w:hideMark/>
          </w:tcPr>
          <w:p w14:paraId="370B4DF1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2268" w:type="dxa"/>
            <w:vMerge/>
            <w:shd w:val="clear" w:color="auto" w:fill="D9D9D9" w:themeFill="background1" w:themeFillShade="D9"/>
            <w:hideMark/>
          </w:tcPr>
          <w:p w14:paraId="370B4DF2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543" w:type="dxa"/>
            <w:vMerge/>
            <w:shd w:val="clear" w:color="auto" w:fill="D9D9D9" w:themeFill="background1" w:themeFillShade="D9"/>
            <w:hideMark/>
          </w:tcPr>
          <w:p w14:paraId="370B4DF3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686" w:type="dxa"/>
            <w:shd w:val="clear" w:color="auto" w:fill="D9D9D9" w:themeFill="background1" w:themeFillShade="D9"/>
            <w:vAlign w:val="center"/>
            <w:hideMark/>
          </w:tcPr>
          <w:p w14:paraId="370B4DF4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E-mail</w:t>
            </w:r>
          </w:p>
        </w:tc>
        <w:tc>
          <w:tcPr>
            <w:tcW w:w="1813" w:type="dxa"/>
            <w:shd w:val="clear" w:color="auto" w:fill="D9D9D9" w:themeFill="background1" w:themeFillShade="D9"/>
            <w:vAlign w:val="center"/>
            <w:hideMark/>
          </w:tcPr>
          <w:p w14:paraId="370B4DF5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Telefone</w:t>
            </w:r>
          </w:p>
        </w:tc>
      </w:tr>
      <w:tr w:rsidR="00A1305C" w:rsidRPr="00CB3839" w14:paraId="370B4DFC" w14:textId="77777777" w:rsidTr="00852774">
        <w:trPr>
          <w:trHeight w:val="312"/>
        </w:trPr>
        <w:tc>
          <w:tcPr>
            <w:tcW w:w="3262" w:type="dxa"/>
          </w:tcPr>
          <w:p w14:paraId="370B4DF7" w14:textId="4B729CAD" w:rsidR="00A1305C" w:rsidRPr="00CB3839" w:rsidRDefault="006E142D" w:rsidP="00CB3839">
            <w:pPr>
              <w:pStyle w:val="Tabela"/>
              <w:jc w:val="left"/>
            </w:pPr>
            <w:r>
              <w:t>Francis Valente</w:t>
            </w:r>
          </w:p>
        </w:tc>
        <w:tc>
          <w:tcPr>
            <w:tcW w:w="2268" w:type="dxa"/>
          </w:tcPr>
          <w:p w14:paraId="370B4DF8" w14:textId="476414B0" w:rsidR="00A1305C" w:rsidRPr="00CB3839" w:rsidRDefault="006E142D" w:rsidP="00CB3839">
            <w:pPr>
              <w:pStyle w:val="Tabela"/>
              <w:jc w:val="left"/>
            </w:pPr>
            <w:r>
              <w:t>LT</w:t>
            </w:r>
          </w:p>
        </w:tc>
        <w:tc>
          <w:tcPr>
            <w:tcW w:w="3543" w:type="dxa"/>
          </w:tcPr>
          <w:p w14:paraId="370B4DF9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370B4DFA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370B4DFB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370B4E02" w14:textId="77777777" w:rsidTr="00852774">
        <w:trPr>
          <w:trHeight w:val="312"/>
        </w:trPr>
        <w:tc>
          <w:tcPr>
            <w:tcW w:w="3262" w:type="dxa"/>
          </w:tcPr>
          <w:p w14:paraId="370B4DFD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370B4DFE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370B4DFF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370B4E00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370B4E01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370B4E08" w14:textId="77777777" w:rsidTr="00852774">
        <w:trPr>
          <w:trHeight w:val="312"/>
        </w:trPr>
        <w:tc>
          <w:tcPr>
            <w:tcW w:w="3262" w:type="dxa"/>
          </w:tcPr>
          <w:p w14:paraId="370B4E03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370B4E04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370B4E05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370B4E06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370B4E07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370B4E0E" w14:textId="77777777" w:rsidTr="00852774">
        <w:trPr>
          <w:trHeight w:val="312"/>
        </w:trPr>
        <w:tc>
          <w:tcPr>
            <w:tcW w:w="3262" w:type="dxa"/>
          </w:tcPr>
          <w:p w14:paraId="370B4E09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370B4E0A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370B4E0B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370B4E0C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370B4E0D" w14:textId="77777777" w:rsidR="00A1305C" w:rsidRPr="00CB3839" w:rsidRDefault="00A1305C" w:rsidP="00CB3839">
            <w:pPr>
              <w:pStyle w:val="Tabela"/>
              <w:jc w:val="left"/>
            </w:pPr>
          </w:p>
        </w:tc>
      </w:tr>
    </w:tbl>
    <w:p w14:paraId="370B4E0F" w14:textId="77777777" w:rsidR="00A1305C" w:rsidRPr="00D62E25" w:rsidRDefault="00D62E25" w:rsidP="007A2B94">
      <w:pPr>
        <w:pStyle w:val="Texto"/>
        <w:spacing w:before="120" w:after="480"/>
        <w:ind w:left="0"/>
      </w:pPr>
      <w:r>
        <w:t>**Tipos de Papé</w:t>
      </w:r>
      <w:r w:rsidR="00A1305C" w:rsidRPr="00D62E25">
        <w:t>is do Modelo de Gestão: Cliente Solicitante, Analista de Negócio, Líder Técnico, Responsável Técnico, Arquiteto, Líder de Operação, Líder de Testes, Líder de Mudança, Fornecedor etc.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1318"/>
        <w:gridCol w:w="945"/>
        <w:gridCol w:w="2742"/>
        <w:gridCol w:w="1788"/>
        <w:gridCol w:w="1801"/>
        <w:gridCol w:w="1570"/>
        <w:gridCol w:w="4408"/>
      </w:tblGrid>
      <w:tr w:rsidR="00A1305C" w:rsidRPr="00CB3839" w14:paraId="370B4E11" w14:textId="77777777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7"/>
            <w:hideMark/>
          </w:tcPr>
          <w:p w14:paraId="370B4E10" w14:textId="77777777" w:rsidR="00A1305C" w:rsidRPr="00CB3839" w:rsidRDefault="00A1305C" w:rsidP="00CB3839">
            <w:pPr>
              <w:pStyle w:val="Tabela"/>
            </w:pPr>
            <w:r w:rsidRPr="00CB3839">
              <w:t>Histórico da Elaboração do Documento*</w:t>
            </w:r>
          </w:p>
        </w:tc>
      </w:tr>
      <w:tr w:rsidR="00A1305C" w:rsidRPr="00CB3839" w14:paraId="370B4E19" w14:textId="77777777" w:rsidTr="00852774">
        <w:trPr>
          <w:trHeight w:val="312"/>
        </w:trPr>
        <w:tc>
          <w:tcPr>
            <w:tcW w:w="1318" w:type="dxa"/>
            <w:shd w:val="clear" w:color="auto" w:fill="D9D9D9" w:themeFill="background1" w:themeFillShade="D9"/>
            <w:vAlign w:val="center"/>
            <w:hideMark/>
          </w:tcPr>
          <w:p w14:paraId="370B4E12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Data</w:t>
            </w:r>
          </w:p>
        </w:tc>
        <w:tc>
          <w:tcPr>
            <w:tcW w:w="945" w:type="dxa"/>
            <w:shd w:val="clear" w:color="auto" w:fill="D9D9D9" w:themeFill="background1" w:themeFillShade="D9"/>
            <w:vAlign w:val="center"/>
            <w:hideMark/>
          </w:tcPr>
          <w:p w14:paraId="370B4E13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Versão</w:t>
            </w:r>
          </w:p>
        </w:tc>
        <w:tc>
          <w:tcPr>
            <w:tcW w:w="2742" w:type="dxa"/>
            <w:shd w:val="clear" w:color="auto" w:fill="D9D9D9" w:themeFill="background1" w:themeFillShade="D9"/>
            <w:vAlign w:val="center"/>
            <w:hideMark/>
          </w:tcPr>
          <w:p w14:paraId="370B4E14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Motivo</w:t>
            </w:r>
          </w:p>
        </w:tc>
        <w:tc>
          <w:tcPr>
            <w:tcW w:w="1788" w:type="dxa"/>
            <w:shd w:val="clear" w:color="auto" w:fill="D9D9D9" w:themeFill="background1" w:themeFillShade="D9"/>
            <w:vAlign w:val="center"/>
            <w:hideMark/>
          </w:tcPr>
          <w:p w14:paraId="370B4E15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Autor</w:t>
            </w:r>
          </w:p>
        </w:tc>
        <w:tc>
          <w:tcPr>
            <w:tcW w:w="1801" w:type="dxa"/>
            <w:shd w:val="clear" w:color="auto" w:fill="D9D9D9" w:themeFill="background1" w:themeFillShade="D9"/>
            <w:vAlign w:val="center"/>
            <w:hideMark/>
          </w:tcPr>
          <w:p w14:paraId="370B4E16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Revisor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  <w:hideMark/>
          </w:tcPr>
          <w:p w14:paraId="370B4E17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Aprovador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  <w:hideMark/>
          </w:tcPr>
          <w:p w14:paraId="370B4E18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Descrição </w:t>
            </w:r>
            <w:r w:rsidR="0055272E" w:rsidRPr="00CB3839">
              <w:rPr>
                <w:b/>
              </w:rPr>
              <w:t xml:space="preserve">das </w:t>
            </w:r>
            <w:r w:rsidRPr="00CB3839">
              <w:rPr>
                <w:b/>
              </w:rPr>
              <w:t>Modificações Realizadas</w:t>
            </w:r>
          </w:p>
        </w:tc>
      </w:tr>
      <w:tr w:rsidR="00A1305C" w:rsidRPr="00CB3839" w14:paraId="370B4E21" w14:textId="77777777" w:rsidTr="00852774">
        <w:trPr>
          <w:trHeight w:val="312"/>
        </w:trPr>
        <w:tc>
          <w:tcPr>
            <w:tcW w:w="1318" w:type="dxa"/>
          </w:tcPr>
          <w:p w14:paraId="370B4E1A" w14:textId="657A8139" w:rsidR="00A1305C" w:rsidRPr="00CB3839" w:rsidRDefault="006E142D" w:rsidP="00CB3839">
            <w:pPr>
              <w:pStyle w:val="Tabela"/>
            </w:pPr>
            <w:r>
              <w:t>21/07/2016</w:t>
            </w:r>
          </w:p>
        </w:tc>
        <w:tc>
          <w:tcPr>
            <w:tcW w:w="945" w:type="dxa"/>
          </w:tcPr>
          <w:p w14:paraId="370B4E1B" w14:textId="27BC4705" w:rsidR="00A1305C" w:rsidRPr="00CB3839" w:rsidRDefault="006E142D" w:rsidP="00CB3839">
            <w:pPr>
              <w:pStyle w:val="Tabela"/>
            </w:pPr>
            <w:r>
              <w:t>1.0</w:t>
            </w:r>
          </w:p>
        </w:tc>
        <w:tc>
          <w:tcPr>
            <w:tcW w:w="2742" w:type="dxa"/>
          </w:tcPr>
          <w:p w14:paraId="370B4E1C" w14:textId="1A9091D1" w:rsidR="00A1305C" w:rsidRPr="00CB3839" w:rsidRDefault="006E142D" w:rsidP="00CB3839">
            <w:pPr>
              <w:pStyle w:val="Tabela"/>
              <w:jc w:val="left"/>
            </w:pPr>
            <w:r>
              <w:t>Criação do documento</w:t>
            </w:r>
          </w:p>
        </w:tc>
        <w:tc>
          <w:tcPr>
            <w:tcW w:w="1788" w:type="dxa"/>
          </w:tcPr>
          <w:p w14:paraId="370B4E1D" w14:textId="3736C24A" w:rsidR="00A1305C" w:rsidRPr="00CB3839" w:rsidRDefault="006E142D" w:rsidP="00CB3839">
            <w:pPr>
              <w:pStyle w:val="Tabela"/>
              <w:jc w:val="left"/>
            </w:pPr>
            <w:r>
              <w:t>Francis Valente</w:t>
            </w:r>
          </w:p>
        </w:tc>
        <w:tc>
          <w:tcPr>
            <w:tcW w:w="1801" w:type="dxa"/>
          </w:tcPr>
          <w:p w14:paraId="370B4E1E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370B4E1F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370B4E20" w14:textId="01A55B92" w:rsidR="00A1305C" w:rsidRPr="00CB3839" w:rsidRDefault="006E142D" w:rsidP="00CB3839">
            <w:pPr>
              <w:pStyle w:val="Tabela"/>
              <w:jc w:val="left"/>
            </w:pPr>
            <w:r>
              <w:t>Criação do documento</w:t>
            </w:r>
          </w:p>
        </w:tc>
      </w:tr>
      <w:tr w:rsidR="006257EF" w:rsidRPr="00CB3839" w14:paraId="370B4E29" w14:textId="77777777" w:rsidTr="00852774">
        <w:trPr>
          <w:trHeight w:val="312"/>
        </w:trPr>
        <w:tc>
          <w:tcPr>
            <w:tcW w:w="1318" w:type="dxa"/>
          </w:tcPr>
          <w:p w14:paraId="370B4E22" w14:textId="77777777" w:rsidR="006257EF" w:rsidRPr="00CB3839" w:rsidRDefault="006257EF" w:rsidP="00CB3839">
            <w:pPr>
              <w:pStyle w:val="Tabela"/>
            </w:pPr>
          </w:p>
        </w:tc>
        <w:tc>
          <w:tcPr>
            <w:tcW w:w="945" w:type="dxa"/>
          </w:tcPr>
          <w:p w14:paraId="370B4E23" w14:textId="77777777" w:rsidR="006257EF" w:rsidRPr="00CB3839" w:rsidRDefault="006257EF" w:rsidP="00CB3839">
            <w:pPr>
              <w:pStyle w:val="Tabela"/>
            </w:pPr>
          </w:p>
        </w:tc>
        <w:tc>
          <w:tcPr>
            <w:tcW w:w="2742" w:type="dxa"/>
          </w:tcPr>
          <w:p w14:paraId="370B4E24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14:paraId="370B4E25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14:paraId="370B4E26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370B4E27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370B4E28" w14:textId="77777777" w:rsidR="006257EF" w:rsidRPr="00CB3839" w:rsidRDefault="006257EF" w:rsidP="00CB3839">
            <w:pPr>
              <w:pStyle w:val="Tabela"/>
              <w:jc w:val="left"/>
            </w:pPr>
          </w:p>
        </w:tc>
      </w:tr>
      <w:tr w:rsidR="00063D65" w:rsidRPr="00CB3839" w14:paraId="370B4E31" w14:textId="77777777" w:rsidTr="00852774">
        <w:trPr>
          <w:trHeight w:val="312"/>
        </w:trPr>
        <w:tc>
          <w:tcPr>
            <w:tcW w:w="1318" w:type="dxa"/>
          </w:tcPr>
          <w:p w14:paraId="370B4E2A" w14:textId="77777777" w:rsidR="00063D65" w:rsidRPr="00CB3839" w:rsidRDefault="00063D65" w:rsidP="00CB3839">
            <w:pPr>
              <w:pStyle w:val="Tabela"/>
            </w:pPr>
          </w:p>
        </w:tc>
        <w:tc>
          <w:tcPr>
            <w:tcW w:w="945" w:type="dxa"/>
          </w:tcPr>
          <w:p w14:paraId="370B4E2B" w14:textId="77777777" w:rsidR="00063D65" w:rsidRPr="00CB3839" w:rsidRDefault="00063D65" w:rsidP="00CB3839">
            <w:pPr>
              <w:pStyle w:val="Tabela"/>
            </w:pPr>
          </w:p>
        </w:tc>
        <w:tc>
          <w:tcPr>
            <w:tcW w:w="2742" w:type="dxa"/>
          </w:tcPr>
          <w:p w14:paraId="370B4E2C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14:paraId="370B4E2D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14:paraId="370B4E2E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370B4E2F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370B4E30" w14:textId="77777777" w:rsidR="00063D65" w:rsidRPr="00CB3839" w:rsidRDefault="00063D65" w:rsidP="00CB3839">
            <w:pPr>
              <w:pStyle w:val="Tabela"/>
              <w:jc w:val="left"/>
            </w:pPr>
          </w:p>
        </w:tc>
      </w:tr>
    </w:tbl>
    <w:p w14:paraId="370B4E32" w14:textId="77777777" w:rsidR="00506147" w:rsidRDefault="00506147" w:rsidP="00EA39FC">
      <w:r>
        <w:br w:type="page"/>
      </w:r>
    </w:p>
    <w:p w14:paraId="370B4E33" w14:textId="77777777" w:rsidR="00257177" w:rsidRPr="00C04B3F" w:rsidRDefault="00257177" w:rsidP="00257177">
      <w:pPr>
        <w:spacing w:after="240"/>
        <w:rPr>
          <w:rFonts w:cs="Arial"/>
          <w:b/>
        </w:rPr>
      </w:pPr>
      <w:r w:rsidRPr="00C04B3F">
        <w:rPr>
          <w:rFonts w:cs="Arial"/>
          <w:b/>
        </w:rPr>
        <w:lastRenderedPageBreak/>
        <w:t>Guia de Preenchimento</w:t>
      </w:r>
    </w:p>
    <w:p w14:paraId="370B4E34" w14:textId="77777777" w:rsidR="00A1305C" w:rsidRPr="00F7625C" w:rsidRDefault="00503F42" w:rsidP="009B0616">
      <w:pPr>
        <w:pStyle w:val="Figura"/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70B4E68" wp14:editId="370B4E69">
                <wp:simplePos x="0" y="0"/>
                <wp:positionH relativeFrom="column">
                  <wp:posOffset>5675630</wp:posOffset>
                </wp:positionH>
                <wp:positionV relativeFrom="paragraph">
                  <wp:posOffset>317863</wp:posOffset>
                </wp:positionV>
                <wp:extent cx="116542" cy="654304"/>
                <wp:effectExtent l="38100" t="0" r="36195" b="50800"/>
                <wp:wrapNone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42" cy="654304"/>
                          <a:chOff x="0" y="0"/>
                          <a:chExt cx="116542" cy="654304"/>
                        </a:xfrm>
                      </wpg:grpSpPr>
                      <wps:wsp>
                        <wps:cNvPr id="23" name="Conector de seta reta 23"/>
                        <wps:cNvCnPr/>
                        <wps:spPr>
                          <a:xfrm>
                            <a:off x="57912" y="70104"/>
                            <a:ext cx="0" cy="5842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Elipse 24"/>
                        <wps:cNvSpPr/>
                        <wps:spPr>
                          <a:xfrm>
                            <a:off x="0" y="0"/>
                            <a:ext cx="116542" cy="1165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75975AA" id="Grupo 25" o:spid="_x0000_s1026" style="position:absolute;margin-left:446.9pt;margin-top:25.05pt;width:9.2pt;height:51.5pt;z-index:251673600" coordsize="1165,6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23" o:spid="_x0000_s1027" type="#_x0000_t32" style="position:absolute;left:579;top:701;width:0;height:58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W6ocIAAADbAAAADwAAAGRycy9kb3ducmV2LnhtbESPzWrCQBSF94W+w3AL7pqJRoqkjqLS&#10;iC4bu8jykrkmwcydkJkm8e2dQsHl4fx8nPV2Mq0YqHeNZQXzKAZBXFrdcKXg55K9r0A4j6yxtUwK&#10;7uRgu3l9WWOq7cjfNOS+EmGEXYoKau+7VEpX1mTQRbYjDt7V9gZ9kH0ldY9jGDetXMTxhzTYcCDU&#10;2NGhpvKW/xoFQzZ2vDwX8zxpxkApptvxa6/U7G3afYLwNPln+L990goWCfx9CT9Ab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9W6ocIAAADbAAAADwAAAAAAAAAAAAAA&#10;AAChAgAAZHJzL2Rvd25yZXYueG1sUEsFBgAAAAAEAAQA+QAAAJADAAAAAA==&#10;" strokecolor="red" strokeweight="3pt">
                  <v:stroke endarrow="block"/>
                </v:shape>
                <v:oval id="Elipse 24" o:spid="_x0000_s1028" style="position:absolute;width:1165;height:11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F73MMA&#10;AADbAAAADwAAAGRycy9kb3ducmV2LnhtbESPQWsCMRSE74L/ITyht5p1W1zZGkUEwUvB2ur5dfO6&#10;Wbp5WZK4bv31TaHgcZiZb5jlerCt6MmHxrGC2TQDQVw53XCt4ON997gAESKyxtYxKfihAOvVeLTE&#10;Ursrv1F/jLVIEA4lKjAxdqWUoTJkMUxdR5y8L+ctxiR9LbXHa4LbVuZZNpcWG04LBjvaGqq+jxer&#10;4FY8md6H+em8eD3kfeY/Y8WFUg+TYfMCItIQ7+H/9l4ryJ/h70v6A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F73MMAAADbAAAADwAAAAAAAAAAAAAAAACYAgAAZHJzL2Rv&#10;d25yZXYueG1sUEsFBgAAAAAEAAQA9QAAAIgDAAAAAA==&#10;" fillcolor="red" strokecolor="red" strokeweight="2pt"/>
              </v:group>
            </w:pict>
          </mc:Fallback>
        </mc:AlternateContent>
      </w:r>
      <w:r w:rsidR="009B0616" w:rsidRPr="00887F3E">
        <w:rPr>
          <w:noProof/>
          <w:lang w:eastAsia="pt-BR"/>
        </w:rPr>
        <w:drawing>
          <wp:inline distT="0" distB="0" distL="0" distR="0" wp14:anchorId="370B4E6A" wp14:editId="370B4E6B">
            <wp:extent cx="9113715" cy="361950"/>
            <wp:effectExtent l="0" t="0" r="0" b="0"/>
            <wp:docPr id="2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2214" cy="3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4E35" w14:textId="77777777" w:rsidR="00A1305C" w:rsidRPr="00BF2763" w:rsidRDefault="009B0616" w:rsidP="009B0616">
      <w:pPr>
        <w:pStyle w:val="Texto"/>
        <w:spacing w:before="1800"/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0B4E6C" wp14:editId="370B4E6D">
                <wp:simplePos x="0" y="0"/>
                <wp:positionH relativeFrom="column">
                  <wp:posOffset>4757420</wp:posOffset>
                </wp:positionH>
                <wp:positionV relativeFrom="paragraph">
                  <wp:posOffset>559072</wp:posOffset>
                </wp:positionV>
                <wp:extent cx="1952625" cy="333375"/>
                <wp:effectExtent l="0" t="0" r="9525" b="952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0B4E90" w14:textId="77777777" w:rsidR="00A41327" w:rsidRPr="00F7625C" w:rsidRDefault="00A41327" w:rsidP="00F7625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7625C">
                              <w:rPr>
                                <w:b/>
                              </w:rPr>
                              <w:t>Descritivo da Solução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74.6pt;margin-top:44pt;width:153.75pt;height:26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" stroked="f">
                <v:textbox inset="0,0,0,0">
                  <w:txbxContent>
                    <w:p w14:paraId="370B4E90" w14:textId="77777777" w:rsidR="00A41327" w:rsidRPr="00F7625C" w:rsidRDefault="00A41327" w:rsidP="00F7625C">
                      <w:pPr>
                        <w:jc w:val="center"/>
                        <w:rPr>
                          <w:b/>
                        </w:rPr>
                      </w:pPr>
                      <w:r w:rsidRPr="00F7625C">
                        <w:rPr>
                          <w:b/>
                        </w:rPr>
                        <w:t>Descritivo da Solução</w:t>
                      </w:r>
                    </w:p>
                  </w:txbxContent>
                </v:textbox>
              </v:shape>
            </w:pict>
          </mc:Fallback>
        </mc:AlternateContent>
      </w:r>
      <w:r w:rsidR="00A1305C" w:rsidRPr="00BF2763">
        <w:rPr>
          <w:b/>
        </w:rPr>
        <w:t xml:space="preserve">Objetivo: </w:t>
      </w:r>
      <w:r w:rsidR="00A1305C" w:rsidRPr="00BF2763">
        <w:t xml:space="preserve">Este documento tem a finalidade de </w:t>
      </w:r>
      <w:r w:rsidR="00A1305C">
        <w:t>descrever detalhadamente os requisitos funcionais e não funciona</w:t>
      </w:r>
      <w:r w:rsidR="005B5094">
        <w:t>is do sistema, a fim de atender à</w:t>
      </w:r>
      <w:r w:rsidR="00A1305C">
        <w:t xml:space="preserve"> Solicitaç</w:t>
      </w:r>
      <w:r w:rsidR="002A2475">
        <w:t xml:space="preserve">ão da </w:t>
      </w:r>
      <w:r w:rsidR="005B5094">
        <w:t xml:space="preserve">Demanda, </w:t>
      </w:r>
      <w:r w:rsidR="002A2475">
        <w:t>com alternativa para especificações com e sem Caso de Uso.</w:t>
      </w:r>
    </w:p>
    <w:p w14:paraId="370B4E36" w14:textId="77777777" w:rsidR="00A1305C" w:rsidRPr="00BF2763" w:rsidRDefault="00A1305C" w:rsidP="00CF7297">
      <w:pPr>
        <w:pStyle w:val="Texto"/>
        <w:spacing w:after="400"/>
        <w:rPr>
          <w:b/>
        </w:rPr>
      </w:pPr>
      <w:r w:rsidRPr="00BF2763">
        <w:rPr>
          <w:b/>
        </w:rPr>
        <w:t xml:space="preserve">Responsável: </w:t>
      </w:r>
      <w:r w:rsidRPr="00A1305C">
        <w:t>Líder/</w:t>
      </w:r>
      <w:r>
        <w:t xml:space="preserve">Responsável </w:t>
      </w:r>
      <w:r w:rsidRPr="00BF2763">
        <w:t>Técnico</w:t>
      </w:r>
      <w:r>
        <w:t>.</w:t>
      </w:r>
    </w:p>
    <w:tbl>
      <w:tblPr>
        <w:tblW w:w="0" w:type="auto"/>
        <w:jc w:val="righ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0"/>
        <w:gridCol w:w="3402"/>
      </w:tblGrid>
      <w:tr w:rsidR="00DC7076" w14:paraId="370B4E39" w14:textId="77777777" w:rsidTr="00EC4BF4">
        <w:trPr>
          <w:trHeight w:val="850"/>
          <w:jc w:val="right"/>
        </w:trPr>
        <w:tc>
          <w:tcPr>
            <w:tcW w:w="3742" w:type="dxa"/>
            <w:vAlign w:val="center"/>
          </w:tcPr>
          <w:p w14:paraId="370B4E37" w14:textId="77777777" w:rsidR="00DC7076" w:rsidRDefault="00DC7076" w:rsidP="00ED0285">
            <w:r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70B4E6E" wp14:editId="370B4E6F">
                      <wp:extent cx="2952000" cy="324000"/>
                      <wp:effectExtent l="0" t="0" r="1270" b="0"/>
                      <wp:docPr id="10" name="Pentágon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52000" cy="324000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accent6"/>
                              </a:solidFill>
                              <a:ln w="9525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370B4E91" w14:textId="77777777" w:rsidR="00A41327" w:rsidRPr="009F7C9C" w:rsidRDefault="00A41327" w:rsidP="00ED0285">
                                  <w:pPr>
                                    <w:jc w:val="center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9F7C9C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Guia de Preenchimento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0" o:spid="_x0000_s1027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" adj="20415" fillcolor="#f79646 [3209]" stroked="f">
                      <v:path arrowok="t"/>
                      <v:textbox>
                        <w:txbxContent>
                          <w:p w14:paraId="370B4E91" w14:textId="77777777" w:rsidR="00A41327" w:rsidRPr="009F7C9C" w:rsidRDefault="00A41327" w:rsidP="00ED028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F7C9C">
                              <w:rPr>
                                <w:b/>
                                <w:sz w:val="28"/>
                                <w:szCs w:val="28"/>
                              </w:rPr>
                              <w:t>Guia de Preenchimento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bookmarkStart w:id="0" w:name="_MON_1486478443"/>
        <w:bookmarkEnd w:id="0"/>
        <w:tc>
          <w:tcPr>
            <w:tcW w:w="3402" w:type="dxa"/>
            <w:vAlign w:val="center"/>
          </w:tcPr>
          <w:p w14:paraId="370B4E38" w14:textId="77777777" w:rsidR="00DC7076" w:rsidRDefault="00023F33" w:rsidP="00A41327">
            <w:r>
              <w:object w:dxaOrig="2520" w:dyaOrig="1663" w14:anchorId="370B4E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.95pt;height:23.85pt" o:ole="">
                  <v:imagedata r:id="rId18" o:title="" cropbottom=".5" cropleft="19466f" cropright="21413f"/>
                </v:shape>
                <o:OLEObject Type="Embed" ProgID="Word.Template.12" ShapeID="_x0000_i1025" DrawAspect="Icon" ObjectID="_1530610004" r:id="rId19"/>
              </w:object>
            </w:r>
          </w:p>
        </w:tc>
      </w:tr>
      <w:tr w:rsidR="00A37885" w14:paraId="370B4E3C" w14:textId="77777777" w:rsidTr="00EC4BF4">
        <w:trPr>
          <w:trHeight w:val="850"/>
          <w:jc w:val="right"/>
        </w:trPr>
        <w:tc>
          <w:tcPr>
            <w:tcW w:w="3742" w:type="dxa"/>
            <w:vAlign w:val="center"/>
          </w:tcPr>
          <w:p w14:paraId="370B4E3A" w14:textId="77777777" w:rsidR="00A37885" w:rsidRDefault="00A37885" w:rsidP="00ED0285">
            <w:pPr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70B4E71" wp14:editId="370B4E72">
                      <wp:extent cx="2952115" cy="323850"/>
                      <wp:effectExtent l="0" t="0" r="635" b="0"/>
                      <wp:docPr id="1" name="Pentágon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952115" cy="323850"/>
                              </a:xfrm>
                              <a:prstGeom prst="homePlate">
                                <a:avLst>
                                  <a:gd name="adj" fmla="val 50010"/>
                                </a:avLst>
                              </a:prstGeom>
                              <a:solidFill>
                                <a:srgbClr val="F7964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0B4E92" w14:textId="77777777" w:rsidR="00A37885" w:rsidRDefault="00A37885" w:rsidP="00A37885">
                                  <w:pPr>
                                    <w:jc w:val="right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Guia de Redação e Formatação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Pentágono 1" o:spid="_x0000_s1028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" adj="20415" fillcolor="#f79646" stroked="f">
                      <v:path arrowok="t"/>
                      <v:textbox>
                        <w:txbxContent>
                          <w:p w14:paraId="370B4E92" w14:textId="77777777" w:rsidR="00A37885" w:rsidRDefault="00A37885" w:rsidP="00A37885">
                            <w:pPr>
                              <w:jc w:val="right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Guia de Redação e Formatação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02" w:type="dxa"/>
            <w:vAlign w:val="center"/>
          </w:tcPr>
          <w:p w14:paraId="370B4E3B" w14:textId="77777777" w:rsidR="00A37885" w:rsidRDefault="00094FEA" w:rsidP="00A41327">
            <w:r>
              <w:object w:dxaOrig="540" w:dyaOrig="504" w14:anchorId="370B4E73">
                <v:shape id="_x0000_i1026" type="#_x0000_t75" style="width:28.3pt;height:25.3pt" o:ole="">
                  <v:imagedata r:id="rId20" o:title="" cropbottom=".5" cropleft="19518f" cropright="21558f"/>
                </v:shape>
                <o:OLEObject Type="Embed" ProgID="Word.Template.12" ShapeID="_x0000_i1026" DrawAspect="Icon" ObjectID="_1530610005" r:id="rId21"/>
              </w:object>
            </w:r>
          </w:p>
        </w:tc>
      </w:tr>
    </w:tbl>
    <w:p w14:paraId="370B4E3D" w14:textId="77777777" w:rsidR="00625575" w:rsidRPr="00247D20" w:rsidRDefault="00625575" w:rsidP="00247D20">
      <w:pPr>
        <w:tabs>
          <w:tab w:val="left" w:pos="13227"/>
        </w:tabs>
        <w:rPr>
          <w:lang w:val="en-US"/>
        </w:rPr>
        <w:sectPr w:rsidR="00625575" w:rsidRPr="00247D20" w:rsidSect="009674E3">
          <w:headerReference w:type="default" r:id="rId22"/>
          <w:footerReference w:type="default" r:id="rId23"/>
          <w:headerReference w:type="first" r:id="rId24"/>
          <w:footerReference w:type="first" r:id="rId25"/>
          <w:pgSz w:w="16838" w:h="11906" w:orient="landscape" w:code="9"/>
          <w:pgMar w:top="1985" w:right="1134" w:bottom="1701" w:left="1134" w:header="737" w:footer="737" w:gutter="0"/>
          <w:pgNumType w:start="1"/>
          <w:cols w:space="708"/>
          <w:docGrid w:linePitch="360"/>
        </w:sectPr>
      </w:pPr>
    </w:p>
    <w:p w14:paraId="370B4E3E" w14:textId="77777777" w:rsidR="00B06BB8" w:rsidRDefault="00B06BB8" w:rsidP="00F01985">
      <w:pPr>
        <w:pStyle w:val="Ttulo"/>
      </w:pPr>
      <w:bookmarkStart w:id="1" w:name="_Toc416803289"/>
      <w:r w:rsidRPr="009036A5">
        <w:lastRenderedPageBreak/>
        <w:t>Detalhamento</w:t>
      </w:r>
      <w:r w:rsidRPr="00B06BB8">
        <w:t xml:space="preserve"> da Solução</w:t>
      </w:r>
      <w:bookmarkEnd w:id="1"/>
    </w:p>
    <w:p w14:paraId="370B4E3F" w14:textId="77777777" w:rsidR="00630821" w:rsidRDefault="00630821" w:rsidP="00F01985">
      <w:pPr>
        <w:pStyle w:val="Ttulo1"/>
      </w:pPr>
      <w:bookmarkStart w:id="2" w:name="_Toc401163232"/>
      <w:bookmarkStart w:id="3" w:name="_Toc416803290"/>
      <w:bookmarkStart w:id="4" w:name="_Toc405283621"/>
      <w:r w:rsidRPr="00CF076C">
        <w:t>Descrição</w:t>
      </w:r>
      <w:r w:rsidRPr="00B06BB8">
        <w:t>/Layout</w:t>
      </w:r>
      <w:r>
        <w:t>*</w:t>
      </w:r>
      <w:bookmarkEnd w:id="2"/>
      <w:bookmarkEnd w:id="3"/>
    </w:p>
    <w:p w14:paraId="370B4E40" w14:textId="200CD6D8" w:rsidR="000D1AD9" w:rsidRDefault="006E142D" w:rsidP="000D1AD9">
      <w:pPr>
        <w:pStyle w:val="Texto"/>
      </w:pPr>
      <w:r>
        <w:t xml:space="preserve">Devido ao tamanho dos documentos, não foi possível anexar todos os </w:t>
      </w:r>
      <w:proofErr w:type="spellStart"/>
      <w:r>
        <w:t>DSOL’s</w:t>
      </w:r>
      <w:proofErr w:type="spellEnd"/>
      <w:r>
        <w:t xml:space="preserve"> em um único documento. Dessa forma o mesmo foi anexado na aba Colaboração do próprio projeto no caminho abaixo:</w:t>
      </w:r>
    </w:p>
    <w:p w14:paraId="3B834DEB" w14:textId="4BCFC2EC" w:rsidR="006E142D" w:rsidRDefault="00E278BF" w:rsidP="000D1AD9">
      <w:pPr>
        <w:pStyle w:val="Texto"/>
      </w:pPr>
      <w:hyperlink r:id="rId26" w:anchor="action:dms.ProjectsfileManager&amp;folderId=7184415&amp;returnAction=dms.ProjectsFileManager&amp;cancelAction=dms.ProjectsFileManager&amp;actionItemId=&amp;id=5209020&amp;type=Projects&amp;taskID=&amp;fromPage=&amp;rootFolderId=&amp;" w:history="1">
        <w:r w:rsidR="00B867B9" w:rsidRPr="00EE5B80">
          <w:rPr>
            <w:rStyle w:val="Hyperlink"/>
          </w:rPr>
          <w:t>https://ppm.intranet/niku/nu#action:dms.ProjectsfileManager&amp;folderId=7184415&amp;returnAction=dms.ProjectsFileManager&amp;cancelAction=dms.ProjectsFileManager&amp;actionItemId=&amp;id=5209020&amp;type=Projects&amp;taskID=&amp;fromPage=&amp;rootFolderId=&amp;</w:t>
        </w:r>
      </w:hyperlink>
    </w:p>
    <w:p w14:paraId="13E5C00C" w14:textId="254919B7" w:rsidR="00B867B9" w:rsidRDefault="00927D7B" w:rsidP="000D1AD9">
      <w:pPr>
        <w:pStyle w:val="Texto"/>
      </w:pPr>
      <w:r>
        <w:t xml:space="preserve">Caso o link acima não funcione, entre na ferramenta </w:t>
      </w:r>
      <w:proofErr w:type="spellStart"/>
      <w:r>
        <w:t>Clarity</w:t>
      </w:r>
      <w:proofErr w:type="spellEnd"/>
      <w:r>
        <w:t xml:space="preserve"> e cole o endereço acima na barra de endereço do navegador</w:t>
      </w:r>
      <w:r w:rsidR="00584ED0">
        <w:t>.</w:t>
      </w:r>
      <w:bookmarkStart w:id="5" w:name="_GoBack"/>
      <w:bookmarkEnd w:id="5"/>
    </w:p>
    <w:p w14:paraId="757FAE0F" w14:textId="77777777" w:rsidR="00927D7B" w:rsidRDefault="00927D7B" w:rsidP="000D1AD9">
      <w:pPr>
        <w:pStyle w:val="Texto"/>
      </w:pPr>
    </w:p>
    <w:p w14:paraId="370B4E41" w14:textId="77777777" w:rsidR="00630821" w:rsidRDefault="00630821" w:rsidP="00F01985">
      <w:pPr>
        <w:pStyle w:val="Ttulo1"/>
      </w:pPr>
      <w:bookmarkStart w:id="6" w:name="_Toc401163233"/>
      <w:bookmarkStart w:id="7" w:name="_Toc416803291"/>
      <w:r>
        <w:t>Requisitos Funcionais (RQF)</w:t>
      </w:r>
      <w:bookmarkEnd w:id="6"/>
      <w:bookmarkEnd w:id="7"/>
    </w:p>
    <w:p w14:paraId="370B4E42" w14:textId="77777777" w:rsidR="00AF2100" w:rsidRDefault="00AF2100" w:rsidP="00F01985">
      <w:pPr>
        <w:pStyle w:val="Ttulo2"/>
        <w:rPr>
          <w:lang w:val="pt-PT"/>
        </w:rPr>
      </w:pPr>
      <w:bookmarkStart w:id="8" w:name="_Toc416803292"/>
      <w:r>
        <w:rPr>
          <w:lang w:val="pt-PT"/>
        </w:rPr>
        <w:t>RQF</w:t>
      </w:r>
      <w:r w:rsidR="001D321F">
        <w:rPr>
          <w:lang w:val="pt-PT"/>
        </w:rPr>
        <w:t>xx</w:t>
      </w:r>
      <w:r w:rsidR="000D1AD9">
        <w:rPr>
          <w:lang w:val="pt-PT"/>
        </w:rPr>
        <w:t>1</w:t>
      </w:r>
      <w:r>
        <w:rPr>
          <w:lang w:val="pt-PT"/>
        </w:rPr>
        <w:t xml:space="preserve"> –</w:t>
      </w:r>
      <w:bookmarkEnd w:id="4"/>
      <w:r w:rsidR="000D1AD9">
        <w:rPr>
          <w:lang w:val="pt-PT"/>
        </w:rPr>
        <w:t xml:space="preserve"> Nome do RQF</w:t>
      </w:r>
      <w:bookmarkEnd w:id="8"/>
    </w:p>
    <w:p w14:paraId="370B4E43" w14:textId="78769A53" w:rsidR="000D1AD9" w:rsidRDefault="006E142D" w:rsidP="000D1AD9">
      <w:pPr>
        <w:pStyle w:val="Texto"/>
      </w:pPr>
      <w:bookmarkStart w:id="9" w:name="_Toc401163236"/>
      <w:r>
        <w:t>N/A</w:t>
      </w:r>
    </w:p>
    <w:p w14:paraId="370B4E44" w14:textId="77777777" w:rsidR="000D1AD9" w:rsidRDefault="001D321F" w:rsidP="000D1AD9">
      <w:pPr>
        <w:pStyle w:val="Ttulo2"/>
      </w:pPr>
      <w:bookmarkStart w:id="10" w:name="_Toc416803293"/>
      <w:proofErr w:type="gramStart"/>
      <w:r>
        <w:t>RQFxx</w:t>
      </w:r>
      <w:r w:rsidR="000D1AD9">
        <w:t>2</w:t>
      </w:r>
      <w:proofErr w:type="gramEnd"/>
      <w:r w:rsidR="000D1AD9">
        <w:t xml:space="preserve"> – Nome do RQF</w:t>
      </w:r>
      <w:bookmarkEnd w:id="10"/>
    </w:p>
    <w:p w14:paraId="370B4E45" w14:textId="43C93A64" w:rsidR="000D1AD9" w:rsidRDefault="006E142D" w:rsidP="000D1AD9">
      <w:pPr>
        <w:pStyle w:val="Texto"/>
      </w:pPr>
      <w:r>
        <w:t>N/A</w:t>
      </w:r>
    </w:p>
    <w:p w14:paraId="370B4E46" w14:textId="77777777" w:rsidR="00DE397F" w:rsidRDefault="00D76B17" w:rsidP="000D1AD9">
      <w:pPr>
        <w:pStyle w:val="Ttulo1"/>
      </w:pPr>
      <w:bookmarkStart w:id="11" w:name="_Toc416803294"/>
      <w:r w:rsidRPr="00CF076C">
        <w:t>Requisitos</w:t>
      </w:r>
      <w:r>
        <w:t xml:space="preserve"> Não Funcionais (RQNF)</w:t>
      </w:r>
      <w:bookmarkEnd w:id="9"/>
      <w:bookmarkEnd w:id="11"/>
    </w:p>
    <w:p w14:paraId="370B4E47" w14:textId="77777777" w:rsidR="000D1AD9" w:rsidRDefault="000D1AD9" w:rsidP="001D321F">
      <w:pPr>
        <w:pStyle w:val="Ttulo2"/>
      </w:pPr>
      <w:bookmarkStart w:id="12" w:name="_Toc416803295"/>
      <w:r>
        <w:t>RQNF</w:t>
      </w:r>
      <w:r w:rsidR="001D321F">
        <w:t>xx1 – Nome do RQNF</w:t>
      </w:r>
      <w:bookmarkEnd w:id="12"/>
    </w:p>
    <w:tbl>
      <w:tblPr>
        <w:tblW w:w="0" w:type="auto"/>
        <w:tblInd w:w="28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4"/>
        <w:gridCol w:w="1587"/>
        <w:gridCol w:w="1417"/>
        <w:gridCol w:w="1644"/>
        <w:gridCol w:w="1587"/>
      </w:tblGrid>
      <w:tr w:rsidR="001D321F" w14:paraId="370B4E4D" w14:textId="77777777" w:rsidTr="001D321F">
        <w:tc>
          <w:tcPr>
            <w:tcW w:w="1474" w:type="dxa"/>
            <w:vAlign w:val="center"/>
          </w:tcPr>
          <w:p w14:paraId="370B4E48" w14:textId="77777777" w:rsidR="000D1AD9" w:rsidRDefault="00E278BF" w:rsidP="001D321F">
            <w:sdt>
              <w:sdtPr>
                <w:id w:val="12116095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1D74D9">
              <w:t>Usabilidade</w:t>
            </w:r>
          </w:p>
        </w:tc>
        <w:tc>
          <w:tcPr>
            <w:tcW w:w="1587" w:type="dxa"/>
            <w:vAlign w:val="center"/>
          </w:tcPr>
          <w:p w14:paraId="370B4E49" w14:textId="77777777" w:rsidR="000D1AD9" w:rsidRDefault="00E278BF" w:rsidP="001D321F">
            <w:sdt>
              <w:sdtPr>
                <w:id w:val="-2111272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>
              <w:t xml:space="preserve"> </w:t>
            </w:r>
            <w:r w:rsidR="000D1AD9" w:rsidRPr="001D74D9">
              <w:t>Performance</w:t>
            </w:r>
          </w:p>
        </w:tc>
        <w:tc>
          <w:tcPr>
            <w:tcW w:w="1417" w:type="dxa"/>
            <w:vAlign w:val="center"/>
          </w:tcPr>
          <w:p w14:paraId="370B4E4A" w14:textId="77777777" w:rsidR="000D1AD9" w:rsidRDefault="00E278BF" w:rsidP="001D321F">
            <w:sdt>
              <w:sdtPr>
                <w:id w:val="25325305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Segurança</w:t>
            </w:r>
          </w:p>
        </w:tc>
        <w:tc>
          <w:tcPr>
            <w:tcW w:w="1644" w:type="dxa"/>
            <w:vAlign w:val="center"/>
          </w:tcPr>
          <w:p w14:paraId="370B4E4B" w14:textId="77777777" w:rsidR="000D1AD9" w:rsidRDefault="00E278BF" w:rsidP="001D321F">
            <w:sdt>
              <w:sdtPr>
                <w:id w:val="-86551373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0D1AD9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Portabilidade</w:t>
            </w:r>
          </w:p>
        </w:tc>
        <w:tc>
          <w:tcPr>
            <w:tcW w:w="1587" w:type="dxa"/>
            <w:vAlign w:val="center"/>
          </w:tcPr>
          <w:p w14:paraId="370B4E4C" w14:textId="77777777" w:rsidR="000D1AD9" w:rsidRDefault="00E278BF" w:rsidP="001D321F">
            <w:sdt>
              <w:sdtPr>
                <w:id w:val="-122019883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0D1AD9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Outros</w:t>
            </w:r>
          </w:p>
        </w:tc>
      </w:tr>
    </w:tbl>
    <w:p w14:paraId="370B4E4E" w14:textId="244610FC" w:rsidR="000D1AD9" w:rsidRDefault="006E142D" w:rsidP="001D321F">
      <w:pPr>
        <w:pStyle w:val="Texto"/>
      </w:pPr>
      <w:r>
        <w:t>N/A</w:t>
      </w:r>
    </w:p>
    <w:p w14:paraId="370B4E4F" w14:textId="77777777" w:rsidR="001D321F" w:rsidRDefault="001D321F" w:rsidP="001D321F">
      <w:pPr>
        <w:pStyle w:val="Ttulo2"/>
      </w:pPr>
      <w:bookmarkStart w:id="13" w:name="_Toc416803296"/>
      <w:proofErr w:type="gramStart"/>
      <w:r>
        <w:t>RQNFxx2</w:t>
      </w:r>
      <w:proofErr w:type="gramEnd"/>
      <w:r>
        <w:t xml:space="preserve"> – Nome do RQNF</w:t>
      </w:r>
      <w:bookmarkEnd w:id="13"/>
    </w:p>
    <w:tbl>
      <w:tblPr>
        <w:tblW w:w="0" w:type="auto"/>
        <w:tblInd w:w="28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4"/>
        <w:gridCol w:w="1587"/>
        <w:gridCol w:w="1417"/>
        <w:gridCol w:w="1644"/>
        <w:gridCol w:w="1587"/>
      </w:tblGrid>
      <w:tr w:rsidR="001D321F" w14:paraId="370B4E55" w14:textId="77777777" w:rsidTr="001D321F">
        <w:tc>
          <w:tcPr>
            <w:tcW w:w="1474" w:type="dxa"/>
            <w:vAlign w:val="center"/>
          </w:tcPr>
          <w:p w14:paraId="370B4E50" w14:textId="77777777" w:rsidR="001D321F" w:rsidRDefault="00E278BF" w:rsidP="00EB0F59">
            <w:sdt>
              <w:sdtPr>
                <w:id w:val="61133340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1D74D9">
              <w:t>Usabilidade</w:t>
            </w:r>
          </w:p>
        </w:tc>
        <w:tc>
          <w:tcPr>
            <w:tcW w:w="1587" w:type="dxa"/>
            <w:vAlign w:val="center"/>
          </w:tcPr>
          <w:p w14:paraId="370B4E51" w14:textId="77777777" w:rsidR="001D321F" w:rsidRDefault="00E278BF" w:rsidP="00EB0F59">
            <w:sdt>
              <w:sdtPr>
                <w:id w:val="98165407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>
              <w:t xml:space="preserve"> </w:t>
            </w:r>
            <w:r w:rsidR="001D321F" w:rsidRPr="001D74D9">
              <w:t>Performance</w:t>
            </w:r>
          </w:p>
        </w:tc>
        <w:tc>
          <w:tcPr>
            <w:tcW w:w="1417" w:type="dxa"/>
            <w:vAlign w:val="center"/>
          </w:tcPr>
          <w:p w14:paraId="370B4E52" w14:textId="77777777" w:rsidR="001D321F" w:rsidRDefault="00E278BF" w:rsidP="00EB0F59">
            <w:sdt>
              <w:sdtPr>
                <w:id w:val="-12252956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Segurança</w:t>
            </w:r>
          </w:p>
        </w:tc>
        <w:tc>
          <w:tcPr>
            <w:tcW w:w="1644" w:type="dxa"/>
            <w:vAlign w:val="center"/>
          </w:tcPr>
          <w:p w14:paraId="370B4E53" w14:textId="77777777" w:rsidR="001D321F" w:rsidRDefault="00E278BF" w:rsidP="00EB0F59">
            <w:sdt>
              <w:sdtPr>
                <w:id w:val="-123808165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Portabilidade</w:t>
            </w:r>
          </w:p>
        </w:tc>
        <w:tc>
          <w:tcPr>
            <w:tcW w:w="1587" w:type="dxa"/>
            <w:vAlign w:val="center"/>
          </w:tcPr>
          <w:p w14:paraId="370B4E54" w14:textId="77777777" w:rsidR="001D321F" w:rsidRDefault="00E278BF" w:rsidP="00EB0F59">
            <w:sdt>
              <w:sdtPr>
                <w:id w:val="-51337987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Outros</w:t>
            </w:r>
          </w:p>
        </w:tc>
      </w:tr>
    </w:tbl>
    <w:p w14:paraId="370B4E56" w14:textId="22FB9385" w:rsidR="001A36DC" w:rsidRPr="001D321F" w:rsidRDefault="006E142D" w:rsidP="001A36DC">
      <w:pPr>
        <w:pStyle w:val="Texto"/>
      </w:pPr>
      <w:r>
        <w:t>N/A</w:t>
      </w:r>
    </w:p>
    <w:p w14:paraId="370B4E57" w14:textId="77777777" w:rsidR="00421783" w:rsidRDefault="00421783" w:rsidP="001D321F">
      <w:pPr>
        <w:pStyle w:val="Texto"/>
        <w:ind w:left="0"/>
      </w:pPr>
      <w:r>
        <w:br w:type="page"/>
      </w:r>
    </w:p>
    <w:p w14:paraId="370B4E58" w14:textId="77777777" w:rsidR="00CB185A" w:rsidRDefault="00CB185A" w:rsidP="00F01985">
      <w:pPr>
        <w:pStyle w:val="Ttulo"/>
      </w:pPr>
      <w:bookmarkStart w:id="14" w:name="_Toc416803297"/>
      <w:r w:rsidRPr="004377BB">
        <w:lastRenderedPageBreak/>
        <w:t>Glossário</w:t>
      </w:r>
      <w:bookmarkEnd w:id="14"/>
    </w:p>
    <w:tbl>
      <w:tblPr>
        <w:tblStyle w:val="TabelaPadro"/>
        <w:tblW w:w="9639" w:type="dxa"/>
        <w:tblLook w:val="04A0" w:firstRow="1" w:lastRow="0" w:firstColumn="1" w:lastColumn="0" w:noHBand="0" w:noVBand="1"/>
      </w:tblPr>
      <w:tblGrid>
        <w:gridCol w:w="1474"/>
        <w:gridCol w:w="8165"/>
      </w:tblGrid>
      <w:tr w:rsidR="00AE79C5" w:rsidRPr="00CB3839" w14:paraId="370B4E5B" w14:textId="77777777" w:rsidTr="00CB3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74" w:type="dxa"/>
            <w:hideMark/>
          </w:tcPr>
          <w:p w14:paraId="370B4E59" w14:textId="77777777" w:rsidR="00502F02" w:rsidRPr="00CB3839" w:rsidRDefault="00502F02" w:rsidP="00CB3839">
            <w:pPr>
              <w:pStyle w:val="Tabela"/>
            </w:pPr>
            <w:r w:rsidRPr="00CB3839">
              <w:t>Termo</w:t>
            </w:r>
          </w:p>
        </w:tc>
        <w:tc>
          <w:tcPr>
            <w:tcW w:w="8165" w:type="dxa"/>
            <w:hideMark/>
          </w:tcPr>
          <w:p w14:paraId="370B4E5A" w14:textId="77777777" w:rsidR="00502F02" w:rsidRPr="00CB3839" w:rsidRDefault="00502F02" w:rsidP="00CB3839">
            <w:pPr>
              <w:pStyle w:val="Tabela"/>
            </w:pPr>
            <w:r w:rsidRPr="00CB3839">
              <w:t>Descrição</w:t>
            </w:r>
          </w:p>
        </w:tc>
      </w:tr>
      <w:tr w:rsidR="00AE79C5" w:rsidRPr="00CB3839" w14:paraId="370B4E5E" w14:textId="77777777" w:rsidTr="00CB3839">
        <w:trPr>
          <w:trHeight w:val="312"/>
        </w:trPr>
        <w:tc>
          <w:tcPr>
            <w:tcW w:w="1474" w:type="dxa"/>
          </w:tcPr>
          <w:p w14:paraId="370B4E5C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370B4E5D" w14:textId="77777777" w:rsidR="00502F02" w:rsidRPr="00CB3839" w:rsidRDefault="00502F02" w:rsidP="00CB3839">
            <w:pPr>
              <w:pStyle w:val="Tabela"/>
              <w:jc w:val="left"/>
            </w:pPr>
          </w:p>
        </w:tc>
      </w:tr>
      <w:tr w:rsidR="00502F02" w:rsidRPr="00CB3839" w14:paraId="370B4E61" w14:textId="77777777" w:rsidTr="00CB3839">
        <w:trPr>
          <w:trHeight w:val="312"/>
        </w:trPr>
        <w:tc>
          <w:tcPr>
            <w:tcW w:w="1474" w:type="dxa"/>
          </w:tcPr>
          <w:p w14:paraId="370B4E5F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370B4E60" w14:textId="77777777" w:rsidR="00502F02" w:rsidRPr="00CB3839" w:rsidRDefault="00502F02" w:rsidP="00CB3839">
            <w:pPr>
              <w:pStyle w:val="Tabela"/>
              <w:jc w:val="left"/>
            </w:pPr>
          </w:p>
        </w:tc>
      </w:tr>
      <w:tr w:rsidR="00AE79C5" w:rsidRPr="00CB3839" w14:paraId="370B4E64" w14:textId="77777777" w:rsidTr="00CB3839">
        <w:trPr>
          <w:trHeight w:val="312"/>
        </w:trPr>
        <w:tc>
          <w:tcPr>
            <w:tcW w:w="1474" w:type="dxa"/>
          </w:tcPr>
          <w:p w14:paraId="370B4E62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370B4E63" w14:textId="77777777" w:rsidR="00502F02" w:rsidRPr="00CB3839" w:rsidRDefault="00502F02" w:rsidP="00CB3839">
            <w:pPr>
              <w:pStyle w:val="Tabela"/>
              <w:jc w:val="left"/>
            </w:pPr>
          </w:p>
        </w:tc>
      </w:tr>
    </w:tbl>
    <w:p w14:paraId="370B4E65" w14:textId="77777777" w:rsidR="00421783" w:rsidRDefault="00421783" w:rsidP="00CF7297"/>
    <w:sectPr w:rsidR="00421783" w:rsidSect="009674E3">
      <w:headerReference w:type="first" r:id="rId27"/>
      <w:footerReference w:type="first" r:id="rId28"/>
      <w:pgSz w:w="11906" w:h="16838" w:code="9"/>
      <w:pgMar w:top="1985" w:right="1134" w:bottom="1701" w:left="1134" w:header="737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732DC" w14:textId="77777777" w:rsidR="00E278BF" w:rsidRDefault="00E278BF" w:rsidP="00B06BB8">
      <w:r>
        <w:separator/>
      </w:r>
    </w:p>
  </w:endnote>
  <w:endnote w:type="continuationSeparator" w:id="0">
    <w:p w14:paraId="2F424D57" w14:textId="77777777" w:rsidR="00E278BF" w:rsidRDefault="00E278BF" w:rsidP="00B06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plon Oi Headline">
    <w:panose1 w:val="00000000000000000000"/>
    <w:charset w:val="00"/>
    <w:family w:val="auto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9" w14:textId="77777777" w:rsidR="00A41327" w:rsidRDefault="00A4132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B" w14:textId="77777777" w:rsidR="00A41327" w:rsidRPr="00DC7076" w:rsidRDefault="00A41327" w:rsidP="00DC7076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D" w14:textId="77777777" w:rsidR="00A41327" w:rsidRDefault="000B1092" w:rsidP="00A165C7">
    <w:pPr>
      <w:pBdr>
        <w:top w:val="single" w:sz="4" w:space="1" w:color="auto"/>
      </w:pBdr>
      <w:rPr>
        <w:rFonts w:ascii="Calibri" w:hAnsi="Calibri" w:cs="Calibri"/>
        <w:b/>
      </w:rPr>
    </w:pPr>
    <w:r>
      <w:rPr>
        <w:rFonts w:ascii="Calibri" w:hAnsi="Calibri" w:cs="Calibri"/>
        <w:b/>
      </w:rPr>
      <w:t>Atenção: Toda</w:t>
    </w:r>
    <w:r w:rsidR="00A41327" w:rsidRPr="009F5517">
      <w:rPr>
        <w:rFonts w:ascii="Calibri" w:hAnsi="Calibri" w:cs="Calibri"/>
        <w:b/>
      </w:rPr>
      <w:t xml:space="preserve">s </w:t>
    </w:r>
    <w:r>
      <w:rPr>
        <w:rFonts w:ascii="Calibri" w:hAnsi="Calibri" w:cs="Calibri"/>
        <w:b/>
      </w:rPr>
      <w:t xml:space="preserve">as seções e todos </w:t>
    </w:r>
    <w:r w:rsidR="00A41327" w:rsidRPr="009F5517">
      <w:rPr>
        <w:rFonts w:ascii="Calibri" w:hAnsi="Calibri" w:cs="Calibri"/>
        <w:b/>
      </w:rPr>
      <w:t>os campos marcados com asterisco são obrigatórios</w:t>
    </w:r>
    <w:r w:rsidR="00A41327" w:rsidRPr="00F04D43">
      <w:rPr>
        <w:rFonts w:ascii="Calibri" w:hAnsi="Calibri" w:cs="Calibri"/>
      </w:rPr>
      <w:t xml:space="preserve"> </w:t>
    </w:r>
  </w:p>
  <w:p w14:paraId="370B4E7E" w14:textId="77777777" w:rsidR="00A41327" w:rsidRDefault="00A41327" w:rsidP="007E0414">
    <w:pPr>
      <w:rPr>
        <w:rFonts w:ascii="Calibri" w:hAnsi="Calibri" w:cs="Calibri"/>
        <w:noProof/>
      </w:rPr>
    </w:pPr>
    <w:r w:rsidRPr="00F04D43">
      <w:rPr>
        <w:rFonts w:ascii="Calibri" w:hAnsi="Calibri" w:cs="Calibri"/>
        <w:noProof/>
        <w:lang w:eastAsia="pt-BR"/>
      </w:rPr>
      <mc:AlternateContent>
        <mc:Choice Requires="wps">
          <w:drawing>
            <wp:anchor distT="45720" distB="45720" distL="114300" distR="114300" simplePos="0" relativeHeight="251666432" behindDoc="0" locked="0" layoutInCell="1" allowOverlap="1" wp14:anchorId="370B4E86" wp14:editId="370B4E87">
              <wp:simplePos x="0" y="0"/>
              <wp:positionH relativeFrom="margin">
                <wp:align>center</wp:align>
              </wp:positionH>
              <wp:positionV relativeFrom="bottomMargin">
                <wp:posOffset>648335</wp:posOffset>
              </wp:positionV>
              <wp:extent cx="2732400" cy="180000"/>
              <wp:effectExtent l="0" t="0" r="0" b="0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2400" cy="180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0B4E93" w14:textId="77777777" w:rsidR="00A41327" w:rsidRPr="00B87604" w:rsidRDefault="00A41327" w:rsidP="007E0414">
                          <w:pPr>
                            <w:rPr>
                              <w:rFonts w:asciiTheme="minorHAnsi" w:hAnsiTheme="minorHAnsi"/>
                              <w:bCs/>
                              <w:color w:val="808080" w:themeColor="background1" w:themeShade="80"/>
                              <w:sz w:val="24"/>
                              <w:szCs w:val="24"/>
                            </w:rPr>
                          </w:pPr>
                          <w:r w:rsidRPr="00B87604">
                            <w:rPr>
                              <w:rFonts w:asciiTheme="minorHAnsi" w:hAnsiTheme="minorHAnsi"/>
                              <w:color w:val="808080" w:themeColor="background1" w:themeShade="80"/>
                            </w:rPr>
                            <w:t>Documento confidencial e de propriedade da Oi</w:t>
                          </w:r>
                        </w:p>
                      </w:txbxContent>
                    </wps:txbx>
                    <wps:bodyPr rot="0" vert="horz" wrap="non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0;margin-top:51.05pt;width:215.15pt;height:14.15pt;z-index:251666432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" stroked="f">
              <v:textbox style="mso-fit-shape-to-text:t" inset="0,0,0,0">
                <w:txbxContent>
                  <w:p w14:paraId="370B4E93" w14:textId="77777777" w:rsidR="00A41327" w:rsidRPr="00B87604" w:rsidRDefault="00A41327" w:rsidP="007E0414">
                    <w:pPr>
                      <w:rPr>
                        <w:rFonts w:asciiTheme="minorHAnsi" w:hAnsiTheme="minorHAnsi"/>
                        <w:bCs/>
                        <w:color w:val="808080" w:themeColor="background1" w:themeShade="80"/>
                        <w:sz w:val="24"/>
                        <w:szCs w:val="24"/>
                      </w:rPr>
                    </w:pPr>
                    <w:r w:rsidRPr="00B87604">
                      <w:rPr>
                        <w:rFonts w:asciiTheme="minorHAnsi" w:hAnsiTheme="minorHAnsi"/>
                        <w:color w:val="808080" w:themeColor="background1" w:themeShade="80"/>
                      </w:rPr>
                      <w:t>Documento confidencial e de propriedade da Oi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ascii="Calibri" w:hAnsi="Calibri" w:cs="Calibri"/>
      </w:rPr>
      <w:t>V</w:t>
    </w:r>
    <w:r w:rsidR="002A3D16">
      <w:rPr>
        <w:rFonts w:ascii="Calibri" w:hAnsi="Calibri" w:cs="Calibri"/>
      </w:rPr>
      <w:t xml:space="preserve">ersão do </w:t>
    </w:r>
    <w:proofErr w:type="spellStart"/>
    <w:r w:rsidR="002A3D16">
      <w:rPr>
        <w:rFonts w:ascii="Calibri" w:hAnsi="Calibri" w:cs="Calibri"/>
      </w:rPr>
      <w:t>template</w:t>
    </w:r>
    <w:proofErr w:type="spellEnd"/>
    <w:r w:rsidR="002A3D16">
      <w:rPr>
        <w:rFonts w:ascii="Calibri" w:hAnsi="Calibri" w:cs="Calibri"/>
      </w:rPr>
      <w:t xml:space="preserve">: </w:t>
    </w:r>
    <w:r w:rsidR="000854C2">
      <w:rPr>
        <w:rFonts w:ascii="Calibri" w:hAnsi="Calibri" w:cs="Calibri"/>
      </w:rPr>
      <w:t>1</w:t>
    </w:r>
    <w:r w:rsidR="00217895">
      <w:rPr>
        <w:rFonts w:ascii="Calibri" w:hAnsi="Calibri" w:cs="Calibri"/>
      </w:rPr>
      <w:t>.1</w:t>
    </w:r>
  </w:p>
  <w:p w14:paraId="370B4E7F" w14:textId="77777777" w:rsidR="00A41327" w:rsidRPr="00531697" w:rsidRDefault="00A41327" w:rsidP="006650BE">
    <w:pPr>
      <w:jc w:val="right"/>
      <w:rPr>
        <w:rFonts w:ascii="Calibri" w:hAnsi="Calibri" w:cs="Calibri"/>
        <w:b/>
        <w:bCs/>
        <w:sz w:val="2"/>
        <w:szCs w:val="2"/>
      </w:rPr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584ED0">
      <w:rPr>
        <w:rFonts w:ascii="Calibri" w:hAnsi="Calibri" w:cs="Calibri"/>
        <w:b/>
        <w:bCs/>
        <w:noProof/>
      </w:rPr>
      <w:t>3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584ED0">
      <w:rPr>
        <w:rFonts w:ascii="Calibri" w:hAnsi="Calibri" w:cs="Calibri"/>
        <w:b/>
        <w:bCs/>
        <w:noProof/>
      </w:rPr>
      <w:t>6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81" w14:textId="77777777" w:rsidR="00A41327" w:rsidRPr="009F5517" w:rsidRDefault="00A41327" w:rsidP="009F5517">
    <w:pPr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83" w14:textId="77777777" w:rsidR="00A41327" w:rsidRPr="009F5517" w:rsidRDefault="00A41327" w:rsidP="009F5517">
    <w:pPr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87B7A6" w14:textId="77777777" w:rsidR="00E278BF" w:rsidRDefault="00E278BF" w:rsidP="00B06BB8">
      <w:r>
        <w:separator/>
      </w:r>
    </w:p>
  </w:footnote>
  <w:footnote w:type="continuationSeparator" w:id="0">
    <w:p w14:paraId="3D1FE3BC" w14:textId="77777777" w:rsidR="00E278BF" w:rsidRDefault="00E278BF" w:rsidP="00B06B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8" w14:textId="77777777" w:rsidR="00A41327" w:rsidRDefault="00A41327" w:rsidP="009674E3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A" w14:textId="77777777" w:rsidR="00A41327" w:rsidRPr="00DC7076" w:rsidRDefault="00A41327" w:rsidP="00DC707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7C" w14:textId="77777777" w:rsidR="00A41327" w:rsidRPr="00625575" w:rsidRDefault="00A41327" w:rsidP="001B3034">
    <w:pPr>
      <w:pStyle w:val="Cabealho"/>
    </w:pPr>
    <w:r w:rsidRPr="00625575">
      <w:rPr>
        <w:noProof/>
        <w:lang w:eastAsia="pt-BR"/>
      </w:rPr>
      <w:drawing>
        <wp:anchor distT="0" distB="0" distL="114300" distR="114300" simplePos="0" relativeHeight="251651072" behindDoc="1" locked="0" layoutInCell="1" allowOverlap="1" wp14:anchorId="370B4E84" wp14:editId="370B4E85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9" name="Imagem 9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25575">
      <w:t>Descritivo da Solução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80" w14:textId="77777777" w:rsidR="00A41327" w:rsidRPr="00EA39FC" w:rsidRDefault="00A41327" w:rsidP="00EA39FC">
    <w:pPr>
      <w:spacing w:before="600"/>
      <w:jc w:val="right"/>
      <w:rPr>
        <w:b/>
        <w:bCs/>
        <w:iCs/>
      </w:rPr>
    </w:pPr>
    <w:r w:rsidRPr="00EA39FC">
      <w:rPr>
        <w:b/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4144" behindDoc="0" locked="0" layoutInCell="1" allowOverlap="1" wp14:anchorId="370B4E88" wp14:editId="370B4E89">
              <wp:simplePos x="0" y="0"/>
              <wp:positionH relativeFrom="margin">
                <wp:align>center</wp:align>
              </wp:positionH>
              <wp:positionV relativeFrom="paragraph">
                <wp:posOffset>645160</wp:posOffset>
              </wp:positionV>
              <wp:extent cx="9252000" cy="0"/>
              <wp:effectExtent l="0" t="0" r="25400" b="1905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52000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5CD050A6" id="Line 1" o:spid="_x0000_s1026" style="position:absolute;z-index:251654144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text;mso-width-percent:0;mso-height-percent:0;mso-width-relative:page;mso-height-relative:page" from="0,50.8pt" to="728.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" strokeweight="1.15pt">
              <w10:wrap anchorx="margin"/>
            </v:line>
          </w:pict>
        </mc:Fallback>
      </mc:AlternateContent>
    </w:r>
    <w:r w:rsidRPr="00EA39FC">
      <w:rPr>
        <w:b/>
        <w:noProof/>
        <w:lang w:eastAsia="pt-BR"/>
      </w:rPr>
      <w:drawing>
        <wp:anchor distT="0" distB="0" distL="114300" distR="114300" simplePos="0" relativeHeight="251657216" behindDoc="1" locked="0" layoutInCell="1" allowOverlap="1" wp14:anchorId="370B4E8A" wp14:editId="370B4E8B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1" name="Imagem 11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A39FC">
      <w:rPr>
        <w:b/>
      </w:rPr>
      <w:t>Descritivo da Solução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0B4E82" w14:textId="77777777" w:rsidR="00A41327" w:rsidRDefault="00A41327" w:rsidP="00160CC8">
    <w:pPr>
      <w:spacing w:before="720"/>
      <w:jc w:val="right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370B4E8C" wp14:editId="370B4E8D">
              <wp:simplePos x="0" y="0"/>
              <wp:positionH relativeFrom="margin">
                <wp:align>center</wp:align>
              </wp:positionH>
              <wp:positionV relativeFrom="page">
                <wp:posOffset>1080135</wp:posOffset>
              </wp:positionV>
              <wp:extent cx="6123600" cy="0"/>
              <wp:effectExtent l="0" t="0" r="10795" b="19050"/>
              <wp:wrapNone/>
              <wp:docPr id="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3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432FF028" id="Line 1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page;mso-width-percent:0;mso-height-percent:0;mso-width-relative:page;mso-height-relative:page" from="0,85.05pt" to="482.15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" strokecolor="black [3213]">
              <w10:wrap anchorx="margin" anchory="page"/>
            </v:line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3360" behindDoc="1" locked="0" layoutInCell="1" allowOverlap="1" wp14:anchorId="370B4E8E" wp14:editId="370B4E8F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22" name="Imagem 22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i/>
      </w:rPr>
      <w:t>Descritivo da Solução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79A3E9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79286A6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C66F62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B1AC9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2E27A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746D01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5BECA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AB0F1E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528C9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74DA5D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7736617"/>
    <w:multiLevelType w:val="multilevel"/>
    <w:tmpl w:val="FCD04CF8"/>
    <w:lvl w:ilvl="0">
      <w:start w:val="1"/>
      <w:numFmt w:val="decimal"/>
      <w:lvlText w:val="%1)"/>
      <w:lvlJc w:val="left"/>
      <w:pPr>
        <w:ind w:left="641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lvlText w:val="%2)"/>
      <w:lvlJc w:val="left"/>
      <w:pPr>
        <w:ind w:left="1004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lvlText w:val="%3)"/>
      <w:lvlJc w:val="left"/>
      <w:pPr>
        <w:ind w:left="1361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lvlText w:val="(%4)"/>
      <w:lvlJc w:val="left"/>
      <w:pPr>
        <w:ind w:left="1724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>
    <w:nsid w:val="3D412F91"/>
    <w:multiLevelType w:val="multilevel"/>
    <w:tmpl w:val="9EBE5E3C"/>
    <w:lvl w:ilvl="0">
      <w:start w:val="1"/>
      <w:numFmt w:val="decimal"/>
      <w:pStyle w:val="Alinea1"/>
      <w:lvlText w:val="%1)"/>
      <w:lvlJc w:val="left"/>
      <w:pPr>
        <w:tabs>
          <w:tab w:val="num" w:pos="924"/>
        </w:tabs>
        <w:ind w:left="924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pStyle w:val="Alinea2"/>
      <w:lvlText w:val="%2)"/>
      <w:lvlJc w:val="left"/>
      <w:pPr>
        <w:tabs>
          <w:tab w:val="num" w:pos="1287"/>
        </w:tabs>
        <w:ind w:left="1287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pStyle w:val="Alinea3"/>
      <w:lvlText w:val="%3)"/>
      <w:lvlJc w:val="left"/>
      <w:pPr>
        <w:tabs>
          <w:tab w:val="num" w:pos="1644"/>
        </w:tabs>
        <w:ind w:left="1644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pStyle w:val="Alinea4"/>
      <w:lvlText w:val="(%4)"/>
      <w:lvlJc w:val="left"/>
      <w:pPr>
        <w:tabs>
          <w:tab w:val="num" w:pos="2007"/>
        </w:tabs>
        <w:ind w:left="2007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tabs>
          <w:tab w:val="num" w:pos="2364"/>
        </w:tabs>
        <w:ind w:left="236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727"/>
        </w:tabs>
        <w:ind w:left="2727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084"/>
        </w:tabs>
        <w:ind w:left="3084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447"/>
        </w:tabs>
        <w:ind w:left="3447" w:hanging="36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805"/>
        </w:tabs>
        <w:ind w:left="3805" w:hanging="358"/>
      </w:pPr>
      <w:rPr>
        <w:rFonts w:hint="default"/>
      </w:rPr>
    </w:lvl>
  </w:abstractNum>
  <w:abstractNum w:abstractNumId="12">
    <w:nsid w:val="3F1704AD"/>
    <w:multiLevelType w:val="multilevel"/>
    <w:tmpl w:val="095EC944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46560A12"/>
    <w:multiLevelType w:val="multilevel"/>
    <w:tmpl w:val="E5BCEFCC"/>
    <w:lvl w:ilvl="0">
      <w:start w:val="1"/>
      <w:numFmt w:val="decimal"/>
      <w:pStyle w:val="Ttulo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4">
    <w:nsid w:val="4FF35FA2"/>
    <w:multiLevelType w:val="multilevel"/>
    <w:tmpl w:val="9DCAEAB8"/>
    <w:styleLink w:val="Alinea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7F67681D"/>
    <w:multiLevelType w:val="multilevel"/>
    <w:tmpl w:val="DD8E2542"/>
    <w:lvl w:ilvl="0">
      <w:start w:val="1"/>
      <w:numFmt w:val="decimal"/>
      <w:suff w:val="space"/>
      <w:lvlText w:val="Anex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4"/>
  </w:num>
  <w:num w:numId="2">
    <w:abstractNumId w:val="11"/>
  </w:num>
  <w:num w:numId="3">
    <w:abstractNumId w:val="15"/>
  </w:num>
  <w:num w:numId="4">
    <w:abstractNumId w:val="10"/>
  </w:num>
  <w:num w:numId="5">
    <w:abstractNumId w:val="13"/>
  </w:num>
  <w:num w:numId="6">
    <w:abstractNumId w:val="12"/>
  </w:num>
  <w:num w:numId="7">
    <w:abstractNumId w:val="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09"/>
  <w:hyphenationZone w:val="425"/>
  <w:defaultTableStyle w:val="TabelaPadro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6B0"/>
    <w:rsid w:val="00023F33"/>
    <w:rsid w:val="0003206B"/>
    <w:rsid w:val="000327DE"/>
    <w:rsid w:val="000411E4"/>
    <w:rsid w:val="0005430D"/>
    <w:rsid w:val="00057212"/>
    <w:rsid w:val="00061664"/>
    <w:rsid w:val="00063D65"/>
    <w:rsid w:val="00080E9F"/>
    <w:rsid w:val="000854C2"/>
    <w:rsid w:val="0009023A"/>
    <w:rsid w:val="00090892"/>
    <w:rsid w:val="00094FEA"/>
    <w:rsid w:val="0009570D"/>
    <w:rsid w:val="000A3877"/>
    <w:rsid w:val="000A78EC"/>
    <w:rsid w:val="000B1092"/>
    <w:rsid w:val="000B2430"/>
    <w:rsid w:val="000B2E8A"/>
    <w:rsid w:val="000B5E3C"/>
    <w:rsid w:val="000C4D04"/>
    <w:rsid w:val="000C7E1D"/>
    <w:rsid w:val="000D1AD9"/>
    <w:rsid w:val="00112AC5"/>
    <w:rsid w:val="00116448"/>
    <w:rsid w:val="00122C1C"/>
    <w:rsid w:val="001376D6"/>
    <w:rsid w:val="00143F1B"/>
    <w:rsid w:val="001441C8"/>
    <w:rsid w:val="00144DD2"/>
    <w:rsid w:val="001539CE"/>
    <w:rsid w:val="00160CC8"/>
    <w:rsid w:val="001702BE"/>
    <w:rsid w:val="001706CB"/>
    <w:rsid w:val="001832F9"/>
    <w:rsid w:val="00184AD9"/>
    <w:rsid w:val="00190920"/>
    <w:rsid w:val="0019092E"/>
    <w:rsid w:val="00194522"/>
    <w:rsid w:val="00195574"/>
    <w:rsid w:val="001A36DC"/>
    <w:rsid w:val="001A3B27"/>
    <w:rsid w:val="001B1D54"/>
    <w:rsid w:val="001B3034"/>
    <w:rsid w:val="001B77AA"/>
    <w:rsid w:val="001D321F"/>
    <w:rsid w:val="001D74D9"/>
    <w:rsid w:val="001F0412"/>
    <w:rsid w:val="001F44E0"/>
    <w:rsid w:val="0020503B"/>
    <w:rsid w:val="00205AEF"/>
    <w:rsid w:val="00210C22"/>
    <w:rsid w:val="002161CD"/>
    <w:rsid w:val="00216F5E"/>
    <w:rsid w:val="00217403"/>
    <w:rsid w:val="00217588"/>
    <w:rsid w:val="00217895"/>
    <w:rsid w:val="002259DD"/>
    <w:rsid w:val="00232DD1"/>
    <w:rsid w:val="00235C48"/>
    <w:rsid w:val="00247D20"/>
    <w:rsid w:val="00254E89"/>
    <w:rsid w:val="0025532D"/>
    <w:rsid w:val="0025557A"/>
    <w:rsid w:val="00257177"/>
    <w:rsid w:val="00264146"/>
    <w:rsid w:val="00277BBC"/>
    <w:rsid w:val="00286E58"/>
    <w:rsid w:val="0029554E"/>
    <w:rsid w:val="002961A4"/>
    <w:rsid w:val="002A2475"/>
    <w:rsid w:val="002A3D16"/>
    <w:rsid w:val="002A5711"/>
    <w:rsid w:val="002C2BBB"/>
    <w:rsid w:val="002D306C"/>
    <w:rsid w:val="002D758D"/>
    <w:rsid w:val="002E692D"/>
    <w:rsid w:val="003320B1"/>
    <w:rsid w:val="0033737F"/>
    <w:rsid w:val="00341286"/>
    <w:rsid w:val="003507F7"/>
    <w:rsid w:val="0035133D"/>
    <w:rsid w:val="00352721"/>
    <w:rsid w:val="003554EF"/>
    <w:rsid w:val="00367173"/>
    <w:rsid w:val="0037469E"/>
    <w:rsid w:val="00377F42"/>
    <w:rsid w:val="00387B8E"/>
    <w:rsid w:val="003A1741"/>
    <w:rsid w:val="003B4B0A"/>
    <w:rsid w:val="003B6AC5"/>
    <w:rsid w:val="003C0DE4"/>
    <w:rsid w:val="003C5CE5"/>
    <w:rsid w:val="003D0E67"/>
    <w:rsid w:val="003D16E2"/>
    <w:rsid w:val="003D78F0"/>
    <w:rsid w:val="003D7E30"/>
    <w:rsid w:val="003F38EE"/>
    <w:rsid w:val="003F79DA"/>
    <w:rsid w:val="004063CE"/>
    <w:rsid w:val="00416D30"/>
    <w:rsid w:val="00421783"/>
    <w:rsid w:val="0042213D"/>
    <w:rsid w:val="00436FB9"/>
    <w:rsid w:val="004370A0"/>
    <w:rsid w:val="004377BB"/>
    <w:rsid w:val="00465372"/>
    <w:rsid w:val="00474B6D"/>
    <w:rsid w:val="004768A8"/>
    <w:rsid w:val="00491A53"/>
    <w:rsid w:val="004964CF"/>
    <w:rsid w:val="004A2477"/>
    <w:rsid w:val="004A67B5"/>
    <w:rsid w:val="004B0250"/>
    <w:rsid w:val="004B0A9C"/>
    <w:rsid w:val="004B1AB8"/>
    <w:rsid w:val="004B1E9E"/>
    <w:rsid w:val="004C2B6E"/>
    <w:rsid w:val="004D2A62"/>
    <w:rsid w:val="004D5122"/>
    <w:rsid w:val="004E0F01"/>
    <w:rsid w:val="004E7E9A"/>
    <w:rsid w:val="004F6452"/>
    <w:rsid w:val="004F6DE4"/>
    <w:rsid w:val="004F7A14"/>
    <w:rsid w:val="00502F02"/>
    <w:rsid w:val="00503F42"/>
    <w:rsid w:val="00505DBD"/>
    <w:rsid w:val="00506147"/>
    <w:rsid w:val="00523092"/>
    <w:rsid w:val="00531697"/>
    <w:rsid w:val="00536DD5"/>
    <w:rsid w:val="00541F0A"/>
    <w:rsid w:val="00544908"/>
    <w:rsid w:val="0055272E"/>
    <w:rsid w:val="00556BE3"/>
    <w:rsid w:val="005621B6"/>
    <w:rsid w:val="00565865"/>
    <w:rsid w:val="005702EA"/>
    <w:rsid w:val="005754F7"/>
    <w:rsid w:val="0057585C"/>
    <w:rsid w:val="00584ED0"/>
    <w:rsid w:val="005A1B87"/>
    <w:rsid w:val="005B5094"/>
    <w:rsid w:val="005B5475"/>
    <w:rsid w:val="005B6F3C"/>
    <w:rsid w:val="005C26A2"/>
    <w:rsid w:val="005C3D2E"/>
    <w:rsid w:val="005C55A5"/>
    <w:rsid w:val="005D35C0"/>
    <w:rsid w:val="005D636F"/>
    <w:rsid w:val="005F06B0"/>
    <w:rsid w:val="005F371D"/>
    <w:rsid w:val="00622CE0"/>
    <w:rsid w:val="00625575"/>
    <w:rsid w:val="006257EF"/>
    <w:rsid w:val="00630821"/>
    <w:rsid w:val="006308DD"/>
    <w:rsid w:val="00657C04"/>
    <w:rsid w:val="006650BE"/>
    <w:rsid w:val="00665A7F"/>
    <w:rsid w:val="00672415"/>
    <w:rsid w:val="006738C6"/>
    <w:rsid w:val="006769EE"/>
    <w:rsid w:val="00690477"/>
    <w:rsid w:val="00696FB2"/>
    <w:rsid w:val="006A17B7"/>
    <w:rsid w:val="006C1A38"/>
    <w:rsid w:val="006C2CF5"/>
    <w:rsid w:val="006D59DC"/>
    <w:rsid w:val="006D6364"/>
    <w:rsid w:val="006E142D"/>
    <w:rsid w:val="006F327E"/>
    <w:rsid w:val="006F7D5B"/>
    <w:rsid w:val="00702756"/>
    <w:rsid w:val="007229DB"/>
    <w:rsid w:val="00733DF4"/>
    <w:rsid w:val="007409FE"/>
    <w:rsid w:val="007450D0"/>
    <w:rsid w:val="00747930"/>
    <w:rsid w:val="007520EC"/>
    <w:rsid w:val="00761E5A"/>
    <w:rsid w:val="007623E2"/>
    <w:rsid w:val="0078085B"/>
    <w:rsid w:val="00780C14"/>
    <w:rsid w:val="00790930"/>
    <w:rsid w:val="0079249E"/>
    <w:rsid w:val="007A2B94"/>
    <w:rsid w:val="007A60D4"/>
    <w:rsid w:val="007A6858"/>
    <w:rsid w:val="007A6FF4"/>
    <w:rsid w:val="007A73AA"/>
    <w:rsid w:val="007B02E2"/>
    <w:rsid w:val="007B3EE9"/>
    <w:rsid w:val="007B611A"/>
    <w:rsid w:val="007D3709"/>
    <w:rsid w:val="007D6476"/>
    <w:rsid w:val="007E0414"/>
    <w:rsid w:val="007E55C0"/>
    <w:rsid w:val="007E6AF8"/>
    <w:rsid w:val="007F6E65"/>
    <w:rsid w:val="00810E78"/>
    <w:rsid w:val="00816659"/>
    <w:rsid w:val="00826AA8"/>
    <w:rsid w:val="00826E02"/>
    <w:rsid w:val="008276C7"/>
    <w:rsid w:val="00835C68"/>
    <w:rsid w:val="00847558"/>
    <w:rsid w:val="00852774"/>
    <w:rsid w:val="008761BF"/>
    <w:rsid w:val="00881903"/>
    <w:rsid w:val="00892476"/>
    <w:rsid w:val="00894CDF"/>
    <w:rsid w:val="008955AA"/>
    <w:rsid w:val="00896015"/>
    <w:rsid w:val="008A460B"/>
    <w:rsid w:val="008A7E6D"/>
    <w:rsid w:val="008C0651"/>
    <w:rsid w:val="008C16BD"/>
    <w:rsid w:val="008C72E3"/>
    <w:rsid w:val="008D1BA9"/>
    <w:rsid w:val="008D1BF2"/>
    <w:rsid w:val="008D2F66"/>
    <w:rsid w:val="008D395A"/>
    <w:rsid w:val="008E3748"/>
    <w:rsid w:val="008F37CC"/>
    <w:rsid w:val="008F4BCE"/>
    <w:rsid w:val="009036A5"/>
    <w:rsid w:val="00920E20"/>
    <w:rsid w:val="00927D7B"/>
    <w:rsid w:val="0093342A"/>
    <w:rsid w:val="00935374"/>
    <w:rsid w:val="00967481"/>
    <w:rsid w:val="009674E3"/>
    <w:rsid w:val="009737B1"/>
    <w:rsid w:val="00984A29"/>
    <w:rsid w:val="00995055"/>
    <w:rsid w:val="009A1506"/>
    <w:rsid w:val="009B0616"/>
    <w:rsid w:val="009B2513"/>
    <w:rsid w:val="009C5833"/>
    <w:rsid w:val="009C7FF6"/>
    <w:rsid w:val="009D4087"/>
    <w:rsid w:val="009D771C"/>
    <w:rsid w:val="009F5517"/>
    <w:rsid w:val="009F6376"/>
    <w:rsid w:val="009F7720"/>
    <w:rsid w:val="009F7C9C"/>
    <w:rsid w:val="00A03F30"/>
    <w:rsid w:val="00A1305C"/>
    <w:rsid w:val="00A165C7"/>
    <w:rsid w:val="00A16649"/>
    <w:rsid w:val="00A27301"/>
    <w:rsid w:val="00A37885"/>
    <w:rsid w:val="00A41327"/>
    <w:rsid w:val="00A41613"/>
    <w:rsid w:val="00A41C12"/>
    <w:rsid w:val="00A45058"/>
    <w:rsid w:val="00A47B9A"/>
    <w:rsid w:val="00A52DB6"/>
    <w:rsid w:val="00A67694"/>
    <w:rsid w:val="00A831DE"/>
    <w:rsid w:val="00AA2C7E"/>
    <w:rsid w:val="00AB159E"/>
    <w:rsid w:val="00AB692A"/>
    <w:rsid w:val="00AD7419"/>
    <w:rsid w:val="00AE0C87"/>
    <w:rsid w:val="00AE1327"/>
    <w:rsid w:val="00AE74E9"/>
    <w:rsid w:val="00AE79C5"/>
    <w:rsid w:val="00AF2100"/>
    <w:rsid w:val="00B02631"/>
    <w:rsid w:val="00B06BB8"/>
    <w:rsid w:val="00B22817"/>
    <w:rsid w:val="00B27FB0"/>
    <w:rsid w:val="00B3155D"/>
    <w:rsid w:val="00B31910"/>
    <w:rsid w:val="00B35E5E"/>
    <w:rsid w:val="00B378AC"/>
    <w:rsid w:val="00B41377"/>
    <w:rsid w:val="00B41E7D"/>
    <w:rsid w:val="00B55141"/>
    <w:rsid w:val="00B6182C"/>
    <w:rsid w:val="00B7427E"/>
    <w:rsid w:val="00B867B9"/>
    <w:rsid w:val="00B87604"/>
    <w:rsid w:val="00B904B7"/>
    <w:rsid w:val="00B91861"/>
    <w:rsid w:val="00B92C25"/>
    <w:rsid w:val="00BA3404"/>
    <w:rsid w:val="00BB3992"/>
    <w:rsid w:val="00BC24E4"/>
    <w:rsid w:val="00BC3FD5"/>
    <w:rsid w:val="00BC5E20"/>
    <w:rsid w:val="00BD677D"/>
    <w:rsid w:val="00BE2427"/>
    <w:rsid w:val="00BF1DB6"/>
    <w:rsid w:val="00C04B3F"/>
    <w:rsid w:val="00C21C8A"/>
    <w:rsid w:val="00C23018"/>
    <w:rsid w:val="00C25508"/>
    <w:rsid w:val="00C36494"/>
    <w:rsid w:val="00C36805"/>
    <w:rsid w:val="00C56793"/>
    <w:rsid w:val="00C61CF5"/>
    <w:rsid w:val="00C668C3"/>
    <w:rsid w:val="00C71CDC"/>
    <w:rsid w:val="00C84349"/>
    <w:rsid w:val="00C84911"/>
    <w:rsid w:val="00C970AF"/>
    <w:rsid w:val="00CA25CA"/>
    <w:rsid w:val="00CB185A"/>
    <w:rsid w:val="00CB32FF"/>
    <w:rsid w:val="00CB3839"/>
    <w:rsid w:val="00CD58E0"/>
    <w:rsid w:val="00CD6DDB"/>
    <w:rsid w:val="00CD771A"/>
    <w:rsid w:val="00CF076C"/>
    <w:rsid w:val="00CF3798"/>
    <w:rsid w:val="00CF5853"/>
    <w:rsid w:val="00CF5DB4"/>
    <w:rsid w:val="00CF6E8B"/>
    <w:rsid w:val="00CF7297"/>
    <w:rsid w:val="00D072B4"/>
    <w:rsid w:val="00D14881"/>
    <w:rsid w:val="00D227C5"/>
    <w:rsid w:val="00D3460B"/>
    <w:rsid w:val="00D36AA7"/>
    <w:rsid w:val="00D372AB"/>
    <w:rsid w:val="00D45797"/>
    <w:rsid w:val="00D56B41"/>
    <w:rsid w:val="00D62E25"/>
    <w:rsid w:val="00D66567"/>
    <w:rsid w:val="00D67838"/>
    <w:rsid w:val="00D71267"/>
    <w:rsid w:val="00D76B17"/>
    <w:rsid w:val="00D909F2"/>
    <w:rsid w:val="00DC7076"/>
    <w:rsid w:val="00DD3164"/>
    <w:rsid w:val="00DD3B13"/>
    <w:rsid w:val="00DE0AC9"/>
    <w:rsid w:val="00DE1F5F"/>
    <w:rsid w:val="00DE397F"/>
    <w:rsid w:val="00DE74F6"/>
    <w:rsid w:val="00DF35BB"/>
    <w:rsid w:val="00E02FDC"/>
    <w:rsid w:val="00E03E97"/>
    <w:rsid w:val="00E07D5A"/>
    <w:rsid w:val="00E278BF"/>
    <w:rsid w:val="00E340A0"/>
    <w:rsid w:val="00E64BC4"/>
    <w:rsid w:val="00E701D8"/>
    <w:rsid w:val="00E80790"/>
    <w:rsid w:val="00E83040"/>
    <w:rsid w:val="00EA39FC"/>
    <w:rsid w:val="00EA6BCF"/>
    <w:rsid w:val="00EB0189"/>
    <w:rsid w:val="00EB41D3"/>
    <w:rsid w:val="00EC4BF4"/>
    <w:rsid w:val="00ED0285"/>
    <w:rsid w:val="00ED72A8"/>
    <w:rsid w:val="00EF3CEF"/>
    <w:rsid w:val="00F01985"/>
    <w:rsid w:val="00F04D43"/>
    <w:rsid w:val="00F133E2"/>
    <w:rsid w:val="00F14D83"/>
    <w:rsid w:val="00F31B20"/>
    <w:rsid w:val="00F31DAA"/>
    <w:rsid w:val="00F32406"/>
    <w:rsid w:val="00F51247"/>
    <w:rsid w:val="00F53D9B"/>
    <w:rsid w:val="00F62E08"/>
    <w:rsid w:val="00F73752"/>
    <w:rsid w:val="00F7625C"/>
    <w:rsid w:val="00F77D1E"/>
    <w:rsid w:val="00F81056"/>
    <w:rsid w:val="00F949B5"/>
    <w:rsid w:val="00F96B5D"/>
    <w:rsid w:val="00FA26BA"/>
    <w:rsid w:val="00FC05A9"/>
    <w:rsid w:val="00FE0F7A"/>
    <w:rsid w:val="00FE5524"/>
    <w:rsid w:val="00FF3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0B4DC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5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header" w:locked="1" w:uiPriority="0"/>
    <w:lsdException w:name="footer" w:locked="1"/>
    <w:lsdException w:name="caption" w:uiPriority="0" w:qFormat="1"/>
    <w:lsdException w:name="footnote reference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qFormat="1"/>
    <w:lsdException w:name="Hyperlink" w:locked="1"/>
    <w:lsdException w:name="FollowedHyperlink" w:uiPriority="0"/>
    <w:lsdException w:name="Strong" w:qFormat="1"/>
    <w:lsdException w:name="Emphasis" w:qFormat="1"/>
    <w:lsdException w:name="Document Map" w:uiPriority="0"/>
    <w:lsdException w:name="annotation subject" w:uiPriority="0"/>
    <w:lsdException w:name="Table Simple 3" w:uiPriority="0"/>
    <w:lsdException w:name="Table Classic 1" w:uiPriority="0"/>
    <w:lsdException w:name="Table Grid 1" w:uiPriority="0"/>
    <w:lsdException w:name="Table Grid 8" w:uiPriority="0"/>
    <w:lsdException w:name="Table List 4" w:uiPriority="0"/>
    <w:lsdException w:name="Table Elegant" w:uiPriority="0"/>
    <w:lsdException w:name="Table Web 3" w:uiPriority="0"/>
    <w:lsdException w:name="Table Grid" w:locked="1" w:semiHidden="0" w:uiPriority="59" w:unhideWhenUsed="0"/>
    <w:lsdException w:name="Placeholder Text" w:unhideWhenUsed="0"/>
    <w:lsdException w:name="No Spacing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locked="1" w:semiHidden="0" w:unhideWhenUsed="0" w:qFormat="1"/>
    <w:lsdException w:name="Quote" w:locked="1" w:semiHidden="0" w:unhideWhenUsed="0" w:qFormat="1"/>
    <w:lsdException w:name="Intense Quote" w:locked="1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1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/>
    <w:lsdException w:name="Intense Emphasis" w:locked="1" w:semiHidden="0" w:unhideWhenUsed="0" w:qFormat="1"/>
    <w:lsdException w:name="Subtle Reference" w:locked="1" w:semiHidden="0" w:unhideWhenUsed="0" w:qFormat="1"/>
    <w:lsdException w:name="Intense Reference" w:locked="1" w:semiHidden="0" w:unhideWhenUsed="0" w:qFormat="1"/>
    <w:lsdException w:name="Book Title" w:locked="1" w:semiHidden="0" w:unhideWhenUsed="0" w:qFormat="1"/>
    <w:lsdException w:name="Bibliography" w:uiPriority="37"/>
    <w:lsdException w:name="TOC Heading" w:locked="1" w:uiPriority="39" w:qFormat="1"/>
  </w:latentStyles>
  <w:style w:type="paragraph" w:default="1" w:styleId="Normal">
    <w:name w:val="Normal"/>
    <w:uiPriority w:val="99"/>
    <w:qFormat/>
    <w:rsid w:val="006738C6"/>
    <w:pPr>
      <w:spacing w:after="0" w:line="240" w:lineRule="auto"/>
    </w:pPr>
    <w:rPr>
      <w:rFonts w:ascii="Arial" w:hAnsi="Arial"/>
    </w:rPr>
  </w:style>
  <w:style w:type="paragraph" w:styleId="Ttulo1">
    <w:name w:val="heading 1"/>
    <w:next w:val="Texto"/>
    <w:link w:val="Ttulo1Char"/>
    <w:uiPriority w:val="8"/>
    <w:qFormat/>
    <w:rsid w:val="00541F0A"/>
    <w:pPr>
      <w:keepNext/>
      <w:keepLines/>
      <w:numPr>
        <w:numId w:val="5"/>
      </w:numPr>
      <w:spacing w:before="360" w:after="240" w:line="240" w:lineRule="auto"/>
      <w:outlineLvl w:val="0"/>
    </w:pPr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Ttulo2">
    <w:name w:val="heading 2"/>
    <w:next w:val="Texto"/>
    <w:link w:val="Ttulo2Char"/>
    <w:uiPriority w:val="8"/>
    <w:qFormat/>
    <w:rsid w:val="001539CE"/>
    <w:pPr>
      <w:keepNext/>
      <w:keepLines/>
      <w:numPr>
        <w:ilvl w:val="1"/>
        <w:numId w:val="5"/>
      </w:numPr>
      <w:spacing w:before="360" w:after="240"/>
      <w:outlineLvl w:val="1"/>
    </w:pPr>
    <w:rPr>
      <w:rFonts w:ascii="Arial" w:eastAsia="Times New Roman" w:hAnsi="Arial" w:cs="Times New Roman"/>
      <w:b/>
      <w:bCs/>
      <w:color w:val="000000"/>
      <w:sz w:val="24"/>
      <w:szCs w:val="26"/>
    </w:rPr>
  </w:style>
  <w:style w:type="paragraph" w:styleId="Ttulo3">
    <w:name w:val="heading 3"/>
    <w:next w:val="Texto"/>
    <w:link w:val="Ttulo3Char"/>
    <w:uiPriority w:val="8"/>
    <w:qFormat/>
    <w:rsid w:val="001539CE"/>
    <w:pPr>
      <w:keepNext/>
      <w:keepLines/>
      <w:numPr>
        <w:ilvl w:val="2"/>
        <w:numId w:val="5"/>
      </w:numPr>
      <w:spacing w:before="240" w:after="240"/>
      <w:outlineLvl w:val="2"/>
    </w:pPr>
    <w:rPr>
      <w:rFonts w:ascii="Arial" w:hAnsi="Arial"/>
      <w:bCs/>
      <w:color w:val="000000"/>
      <w:sz w:val="24"/>
    </w:rPr>
  </w:style>
  <w:style w:type="paragraph" w:styleId="Ttulo4">
    <w:name w:val="heading 4"/>
    <w:next w:val="Texto"/>
    <w:link w:val="Ttulo4Char"/>
    <w:uiPriority w:val="8"/>
    <w:qFormat/>
    <w:rsid w:val="00F53D9B"/>
    <w:pPr>
      <w:keepNext/>
      <w:keepLines/>
      <w:numPr>
        <w:ilvl w:val="3"/>
        <w:numId w:val="5"/>
      </w:numPr>
      <w:spacing w:before="240" w:after="240"/>
      <w:outlineLvl w:val="3"/>
    </w:pPr>
    <w:rPr>
      <w:rFonts w:ascii="Arial" w:hAnsi="Arial"/>
      <w:bCs/>
      <w:iCs/>
      <w:color w:val="000000"/>
      <w:sz w:val="24"/>
    </w:rPr>
  </w:style>
  <w:style w:type="paragraph" w:styleId="Ttulo5">
    <w:name w:val="heading 5"/>
    <w:next w:val="Texto"/>
    <w:link w:val="Ttulo5Char"/>
    <w:uiPriority w:val="8"/>
    <w:qFormat/>
    <w:rsid w:val="00F53D9B"/>
    <w:pPr>
      <w:keepNext/>
      <w:keepLines/>
      <w:numPr>
        <w:ilvl w:val="4"/>
        <w:numId w:val="5"/>
      </w:numPr>
      <w:spacing w:before="240" w:after="240"/>
      <w:outlineLvl w:val="4"/>
    </w:pPr>
    <w:rPr>
      <w:rFonts w:ascii="Arial" w:hAnsi="Arial"/>
      <w:color w:val="000000"/>
      <w:sz w:val="24"/>
    </w:rPr>
  </w:style>
  <w:style w:type="paragraph" w:styleId="Ttulo6">
    <w:name w:val="heading 6"/>
    <w:next w:val="Texto"/>
    <w:link w:val="Ttulo6Char"/>
    <w:uiPriority w:val="8"/>
    <w:qFormat/>
    <w:rsid w:val="00F53D9B"/>
    <w:pPr>
      <w:keepNext/>
      <w:keepLines/>
      <w:numPr>
        <w:ilvl w:val="5"/>
        <w:numId w:val="5"/>
      </w:numPr>
      <w:spacing w:before="240" w:after="240"/>
      <w:outlineLvl w:val="5"/>
    </w:pPr>
    <w:rPr>
      <w:rFonts w:ascii="Arial" w:hAnsi="Arial"/>
      <w:iCs/>
      <w:color w:val="000000" w:themeColor="text1"/>
      <w:sz w:val="24"/>
    </w:rPr>
  </w:style>
  <w:style w:type="paragraph" w:styleId="Ttulo7">
    <w:name w:val="heading 7"/>
    <w:next w:val="Texto"/>
    <w:link w:val="Ttulo7Char"/>
    <w:uiPriority w:val="8"/>
    <w:qFormat/>
    <w:rsid w:val="00F53D9B"/>
    <w:pPr>
      <w:keepNext/>
      <w:keepLines/>
      <w:numPr>
        <w:ilvl w:val="6"/>
        <w:numId w:val="5"/>
      </w:numPr>
      <w:spacing w:before="240" w:after="240"/>
      <w:outlineLvl w:val="6"/>
    </w:pPr>
    <w:rPr>
      <w:rFonts w:ascii="Arial" w:hAnsi="Arial"/>
      <w:iCs/>
      <w:color w:val="000000" w:themeColor="text1"/>
      <w:sz w:val="24"/>
    </w:rPr>
  </w:style>
  <w:style w:type="paragraph" w:styleId="Ttulo8">
    <w:name w:val="heading 8"/>
    <w:next w:val="Texto"/>
    <w:link w:val="Ttulo8Char"/>
    <w:uiPriority w:val="8"/>
    <w:qFormat/>
    <w:rsid w:val="00F53D9B"/>
    <w:pPr>
      <w:keepNext/>
      <w:keepLines/>
      <w:numPr>
        <w:ilvl w:val="7"/>
        <w:numId w:val="5"/>
      </w:numPr>
      <w:spacing w:before="240" w:after="240"/>
      <w:outlineLvl w:val="7"/>
    </w:pPr>
    <w:rPr>
      <w:rFonts w:ascii="Arial" w:hAnsi="Arial"/>
      <w:color w:val="000000" w:themeColor="text1"/>
      <w:sz w:val="24"/>
      <w:szCs w:val="20"/>
    </w:rPr>
  </w:style>
  <w:style w:type="paragraph" w:styleId="Ttulo9">
    <w:name w:val="heading 9"/>
    <w:next w:val="Texto"/>
    <w:link w:val="Ttulo9Char"/>
    <w:uiPriority w:val="8"/>
    <w:qFormat/>
    <w:rsid w:val="00F53D9B"/>
    <w:pPr>
      <w:keepNext/>
      <w:keepLines/>
      <w:numPr>
        <w:ilvl w:val="8"/>
        <w:numId w:val="5"/>
      </w:numPr>
      <w:spacing w:before="240" w:after="240"/>
      <w:outlineLvl w:val="8"/>
    </w:pPr>
    <w:rPr>
      <w:rFonts w:ascii="Arial" w:hAnsi="Arial"/>
      <w:iCs/>
      <w:color w:val="000000" w:themeColor="text1"/>
      <w:sz w:val="24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8Char">
    <w:name w:val="Título 8 Char"/>
    <w:link w:val="Ttulo8"/>
    <w:uiPriority w:val="8"/>
    <w:rsid w:val="00C36805"/>
    <w:rPr>
      <w:rFonts w:ascii="Arial" w:hAnsi="Arial"/>
      <w:color w:val="000000" w:themeColor="text1"/>
      <w:sz w:val="24"/>
      <w:szCs w:val="20"/>
    </w:rPr>
  </w:style>
  <w:style w:type="character" w:customStyle="1" w:styleId="Ttulo2Char">
    <w:name w:val="Título 2 Char"/>
    <w:link w:val="Ttulo2"/>
    <w:uiPriority w:val="8"/>
    <w:rsid w:val="00C36805"/>
    <w:rPr>
      <w:rFonts w:ascii="Arial" w:eastAsia="Times New Roman" w:hAnsi="Arial" w:cs="Times New Roman"/>
      <w:b/>
      <w:bCs/>
      <w:color w:val="000000"/>
      <w:sz w:val="24"/>
      <w:szCs w:val="26"/>
    </w:rPr>
  </w:style>
  <w:style w:type="character" w:customStyle="1" w:styleId="Ttulo1Char">
    <w:name w:val="Título 1 Char"/>
    <w:link w:val="Ttulo1"/>
    <w:uiPriority w:val="8"/>
    <w:rsid w:val="00541F0A"/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CabealhodoSumrio">
    <w:name w:val="TOC Heading"/>
    <w:basedOn w:val="Ttulo1"/>
    <w:next w:val="Normal"/>
    <w:uiPriority w:val="99"/>
    <w:semiHidden/>
    <w:qFormat/>
    <w:locked/>
    <w:rsid w:val="00BA3404"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  <w:ind w:left="221"/>
      <w:outlineLvl w:val="1"/>
    </w:pPr>
    <w:rPr>
      <w:rFonts w:cstheme="minorHAnsi"/>
      <w:iCs/>
      <w:sz w:val="24"/>
      <w:szCs w:val="20"/>
    </w:rPr>
  </w:style>
  <w:style w:type="character" w:customStyle="1" w:styleId="Ttulo3Char">
    <w:name w:val="Título 3 Char"/>
    <w:link w:val="Ttulo3"/>
    <w:uiPriority w:val="8"/>
    <w:rsid w:val="00C36805"/>
    <w:rPr>
      <w:rFonts w:ascii="Arial" w:hAnsi="Arial"/>
      <w:bCs/>
      <w:color w:val="000000"/>
      <w:sz w:val="24"/>
    </w:rPr>
  </w:style>
  <w:style w:type="paragraph" w:styleId="Sumrio1">
    <w:name w:val="toc 1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</w:pPr>
    <w:rPr>
      <w:rFonts w:cstheme="minorHAnsi"/>
      <w:bCs/>
      <w:caps/>
      <w:sz w:val="24"/>
      <w:szCs w:val="20"/>
    </w:rPr>
  </w:style>
  <w:style w:type="paragraph" w:customStyle="1" w:styleId="Alinea1">
    <w:name w:val="Alinea 1"/>
    <w:uiPriority w:val="6"/>
    <w:qFormat/>
    <w:rsid w:val="00622CE0"/>
    <w:pPr>
      <w:numPr>
        <w:numId w:val="2"/>
      </w:numPr>
      <w:spacing w:before="120" w:after="120" w:line="259" w:lineRule="auto"/>
    </w:pPr>
    <w:rPr>
      <w:sz w:val="24"/>
      <w:szCs w:val="24"/>
      <w:lang w:val="pt-PT"/>
    </w:rPr>
  </w:style>
  <w:style w:type="paragraph" w:customStyle="1" w:styleId="Alinea2">
    <w:name w:val="Alinea 2"/>
    <w:basedOn w:val="Alinea1"/>
    <w:uiPriority w:val="6"/>
    <w:qFormat/>
    <w:rsid w:val="00BA3404"/>
    <w:pPr>
      <w:numPr>
        <w:ilvl w:val="1"/>
      </w:numPr>
    </w:pPr>
  </w:style>
  <w:style w:type="paragraph" w:customStyle="1" w:styleId="Alinea3">
    <w:name w:val="Alinea 3"/>
    <w:basedOn w:val="Alinea2"/>
    <w:uiPriority w:val="6"/>
    <w:rsid w:val="00BA3404"/>
    <w:pPr>
      <w:numPr>
        <w:ilvl w:val="2"/>
      </w:numPr>
    </w:pPr>
  </w:style>
  <w:style w:type="paragraph" w:customStyle="1" w:styleId="Alinea4">
    <w:name w:val="Alinea 4"/>
    <w:basedOn w:val="Alinea3"/>
    <w:uiPriority w:val="6"/>
    <w:qFormat/>
    <w:rsid w:val="00BA3404"/>
    <w:pPr>
      <w:numPr>
        <w:ilvl w:val="3"/>
      </w:numPr>
    </w:pPr>
  </w:style>
  <w:style w:type="paragraph" w:customStyle="1" w:styleId="Figura">
    <w:name w:val="Figura"/>
    <w:basedOn w:val="Normal"/>
    <w:uiPriority w:val="2"/>
    <w:qFormat/>
    <w:rsid w:val="00AB159E"/>
    <w:pPr>
      <w:spacing w:before="240"/>
      <w:jc w:val="center"/>
    </w:pPr>
    <w:rPr>
      <w:sz w:val="16"/>
      <w:szCs w:val="24"/>
    </w:rPr>
  </w:style>
  <w:style w:type="paragraph" w:styleId="Legenda">
    <w:name w:val="caption"/>
    <w:next w:val="Texto"/>
    <w:link w:val="LegendaChar"/>
    <w:uiPriority w:val="4"/>
    <w:qFormat/>
    <w:rsid w:val="002E692D"/>
    <w:pPr>
      <w:spacing w:before="160" w:after="240" w:line="240" w:lineRule="auto"/>
      <w:jc w:val="center"/>
    </w:pPr>
    <w:rPr>
      <w:b/>
      <w:bCs/>
      <w:color w:val="000000" w:themeColor="text1"/>
      <w:sz w:val="20"/>
      <w:szCs w:val="18"/>
    </w:rPr>
  </w:style>
  <w:style w:type="character" w:customStyle="1" w:styleId="LegendaChar">
    <w:name w:val="Legenda Char"/>
    <w:link w:val="Legenda"/>
    <w:uiPriority w:val="4"/>
    <w:locked/>
    <w:rsid w:val="00AB159E"/>
    <w:rPr>
      <w:b/>
      <w:bCs/>
      <w:color w:val="000000" w:themeColor="text1"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120"/>
      <w:ind w:left="442"/>
    </w:pPr>
    <w:rPr>
      <w:rFonts w:cstheme="minorHAnsi"/>
      <w:b/>
      <w:sz w:val="24"/>
      <w:szCs w:val="20"/>
    </w:rPr>
  </w:style>
  <w:style w:type="paragraph" w:styleId="Sumrio4">
    <w:name w:val="toc 4"/>
    <w:basedOn w:val="Normal"/>
    <w:next w:val="Normal"/>
    <w:autoRedefine/>
    <w:uiPriority w:val="39"/>
    <w:rsid w:val="00D227C5"/>
    <w:pPr>
      <w:spacing w:before="80" w:after="80"/>
      <w:ind w:left="658"/>
    </w:pPr>
    <w:rPr>
      <w:rFonts w:cstheme="minorHAnsi"/>
      <w:sz w:val="24"/>
      <w:szCs w:val="20"/>
    </w:rPr>
  </w:style>
  <w:style w:type="paragraph" w:styleId="Sumrio5">
    <w:name w:val="toc 5"/>
    <w:basedOn w:val="Normal"/>
    <w:next w:val="Normal"/>
    <w:autoRedefine/>
    <w:uiPriority w:val="39"/>
    <w:rsid w:val="00BA3404"/>
    <w:pPr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rsid w:val="00BA3404"/>
    <w:pPr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rsid w:val="00BA3404"/>
    <w:pPr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rsid w:val="00BA3404"/>
    <w:pPr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rsid w:val="00BA3404"/>
    <w:pPr>
      <w:ind w:left="1760"/>
    </w:pPr>
    <w:rPr>
      <w:rFonts w:cstheme="minorHAnsi"/>
      <w:sz w:val="20"/>
      <w:szCs w:val="20"/>
    </w:rPr>
  </w:style>
  <w:style w:type="paragraph" w:customStyle="1" w:styleId="Texto">
    <w:name w:val="Texto"/>
    <w:link w:val="TextoChar"/>
    <w:qFormat/>
    <w:rsid w:val="00622CE0"/>
    <w:pPr>
      <w:spacing w:before="200" w:line="259" w:lineRule="auto"/>
      <w:ind w:left="284"/>
    </w:pPr>
    <w:rPr>
      <w:sz w:val="24"/>
      <w:szCs w:val="24"/>
    </w:rPr>
  </w:style>
  <w:style w:type="paragraph" w:styleId="Ttulo">
    <w:name w:val="Title"/>
    <w:basedOn w:val="Normal"/>
    <w:next w:val="Texto"/>
    <w:link w:val="TtuloChar"/>
    <w:uiPriority w:val="7"/>
    <w:qFormat/>
    <w:rsid w:val="00C04B3F"/>
    <w:pPr>
      <w:spacing w:before="360" w:after="240"/>
      <w:contextualSpacing/>
    </w:pPr>
    <w:rPr>
      <w:rFonts w:eastAsiaTheme="majorEastAsia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Char">
    <w:name w:val="Título Char"/>
    <w:basedOn w:val="Fontepargpadro"/>
    <w:link w:val="Ttulo"/>
    <w:uiPriority w:val="7"/>
    <w:rsid w:val="00C36805"/>
    <w:rPr>
      <w:rFonts w:ascii="Arial" w:eastAsiaTheme="majorEastAsia" w:hAnsi="Arial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4Char">
    <w:name w:val="Título 4 Char"/>
    <w:link w:val="Ttulo4"/>
    <w:uiPriority w:val="8"/>
    <w:rsid w:val="00C36805"/>
    <w:rPr>
      <w:rFonts w:ascii="Arial" w:hAnsi="Arial"/>
      <w:bCs/>
      <w:iCs/>
      <w:color w:val="000000"/>
      <w:sz w:val="24"/>
    </w:rPr>
  </w:style>
  <w:style w:type="character" w:customStyle="1" w:styleId="Ttulo5Char">
    <w:name w:val="Título 5 Char"/>
    <w:link w:val="Ttulo5"/>
    <w:uiPriority w:val="8"/>
    <w:rsid w:val="00C36805"/>
    <w:rPr>
      <w:rFonts w:ascii="Arial" w:hAnsi="Arial"/>
      <w:color w:val="000000"/>
      <w:sz w:val="24"/>
    </w:rPr>
  </w:style>
  <w:style w:type="character" w:customStyle="1" w:styleId="Ttulo6Char">
    <w:name w:val="Título 6 Char"/>
    <w:link w:val="Ttulo6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7Char">
    <w:name w:val="Título 7 Char"/>
    <w:link w:val="Ttulo7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9Char">
    <w:name w:val="Título 9 Char"/>
    <w:link w:val="Ttulo9"/>
    <w:uiPriority w:val="8"/>
    <w:rsid w:val="00C36805"/>
    <w:rPr>
      <w:rFonts w:ascii="Arial" w:hAnsi="Arial"/>
      <w:iCs/>
      <w:color w:val="000000" w:themeColor="text1"/>
      <w:sz w:val="24"/>
      <w:szCs w:val="20"/>
    </w:rPr>
  </w:style>
  <w:style w:type="paragraph" w:customStyle="1" w:styleId="Ttulo-Linha1">
    <w:name w:val="Título - Linha 1"/>
    <w:basedOn w:val="Normal"/>
    <w:uiPriority w:val="9"/>
    <w:qFormat/>
    <w:rsid w:val="00D36AA7"/>
    <w:pPr>
      <w:spacing w:after="240" w:line="259" w:lineRule="auto"/>
      <w:jc w:val="right"/>
    </w:pPr>
    <w:rPr>
      <w:rFonts w:eastAsia="Batang" w:cs="Arial"/>
      <w:b/>
      <w:sz w:val="56"/>
      <w:szCs w:val="56"/>
    </w:rPr>
  </w:style>
  <w:style w:type="paragraph" w:customStyle="1" w:styleId="Ttulo-Linha2">
    <w:name w:val="Título - Linha 2"/>
    <w:basedOn w:val="Normal"/>
    <w:uiPriority w:val="9"/>
    <w:qFormat/>
    <w:rsid w:val="007B02E2"/>
    <w:pPr>
      <w:spacing w:after="240" w:line="264" w:lineRule="auto"/>
      <w:jc w:val="right"/>
    </w:pPr>
    <w:rPr>
      <w:rFonts w:eastAsia="Batang" w:cs="Arial"/>
      <w:b/>
      <w:sz w:val="44"/>
      <w:szCs w:val="44"/>
    </w:rPr>
  </w:style>
  <w:style w:type="paragraph" w:customStyle="1" w:styleId="Ttulo-Linha3">
    <w:name w:val="Título - Linha 3"/>
    <w:basedOn w:val="Normal"/>
    <w:uiPriority w:val="9"/>
    <w:qFormat/>
    <w:rsid w:val="00D36AA7"/>
    <w:pPr>
      <w:jc w:val="right"/>
    </w:pPr>
    <w:rPr>
      <w:rFonts w:eastAsia="Batang" w:cs="Arial"/>
      <w:sz w:val="44"/>
      <w:szCs w:val="44"/>
    </w:rPr>
  </w:style>
  <w:style w:type="character" w:customStyle="1" w:styleId="TextoChar">
    <w:name w:val="Texto Char"/>
    <w:link w:val="Texto"/>
    <w:rsid w:val="00622CE0"/>
    <w:rPr>
      <w:sz w:val="24"/>
      <w:szCs w:val="24"/>
    </w:rPr>
  </w:style>
  <w:style w:type="paragraph" w:styleId="Reviso">
    <w:name w:val="Revision"/>
    <w:hidden/>
    <w:uiPriority w:val="99"/>
    <w:semiHidden/>
    <w:rsid w:val="00AF2100"/>
    <w:pPr>
      <w:spacing w:after="0" w:line="240" w:lineRule="auto"/>
    </w:pPr>
    <w:rPr>
      <w:rFonts w:ascii="Garamond" w:eastAsia="Times New Roman" w:hAnsi="Garamond" w:cs="Times New Roman"/>
      <w:sz w:val="16"/>
      <w:szCs w:val="20"/>
      <w:lang w:val="pt-PT"/>
    </w:rPr>
  </w:style>
  <w:style w:type="table" w:styleId="Tabelacomgrade">
    <w:name w:val="Table Grid"/>
    <w:basedOn w:val="Tabelanormal"/>
    <w:uiPriority w:val="59"/>
    <w:locked/>
    <w:rsid w:val="0052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linea">
    <w:name w:val="Alinea"/>
    <w:uiPriority w:val="99"/>
    <w:locked/>
    <w:rsid w:val="00BA3404"/>
    <w:pPr>
      <w:numPr>
        <w:numId w:val="1"/>
      </w:numPr>
    </w:pPr>
  </w:style>
  <w:style w:type="paragraph" w:styleId="Cabealho">
    <w:name w:val="header"/>
    <w:basedOn w:val="Normal"/>
    <w:link w:val="CabealhoChar"/>
    <w:uiPriority w:val="99"/>
    <w:semiHidden/>
    <w:locked/>
    <w:rsid w:val="00BA3404"/>
    <w:pPr>
      <w:pBdr>
        <w:bottom w:val="single" w:sz="4" w:space="1" w:color="auto"/>
      </w:pBdr>
      <w:tabs>
        <w:tab w:val="center" w:pos="4252"/>
        <w:tab w:val="right" w:pos="8504"/>
      </w:tabs>
      <w:spacing w:before="720"/>
      <w:jc w:val="right"/>
    </w:pPr>
    <w:rPr>
      <w:b/>
      <w:i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22CE0"/>
    <w:rPr>
      <w:rFonts w:ascii="Arial" w:hAnsi="Arial"/>
      <w:b/>
      <w:i/>
    </w:rPr>
  </w:style>
  <w:style w:type="paragraph" w:styleId="Rodap">
    <w:name w:val="footer"/>
    <w:basedOn w:val="Normal"/>
    <w:link w:val="RodapChar"/>
    <w:uiPriority w:val="99"/>
    <w:semiHidden/>
    <w:locked/>
    <w:rsid w:val="00BA3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622CE0"/>
    <w:rPr>
      <w:rFonts w:ascii="Arial" w:hAnsi="Arial"/>
    </w:rPr>
  </w:style>
  <w:style w:type="character" w:styleId="Hyperlink">
    <w:name w:val="Hyperlink"/>
    <w:basedOn w:val="Fontepargpadro"/>
    <w:uiPriority w:val="99"/>
    <w:locked/>
    <w:rsid w:val="00BA3404"/>
    <w:rPr>
      <w:color w:val="0000FF" w:themeColor="hyperlink"/>
      <w:u w:val="single"/>
    </w:rPr>
  </w:style>
  <w:style w:type="paragraph" w:customStyle="1" w:styleId="Tabela">
    <w:name w:val="Tabela"/>
    <w:uiPriority w:val="1"/>
    <w:qFormat/>
    <w:rsid w:val="00184AD9"/>
    <w:pPr>
      <w:spacing w:after="0" w:line="240" w:lineRule="auto"/>
      <w:jc w:val="center"/>
    </w:pPr>
    <w:rPr>
      <w:sz w:val="24"/>
      <w:szCs w:val="24"/>
    </w:rPr>
  </w:style>
  <w:style w:type="table" w:customStyle="1" w:styleId="TabelaPadro">
    <w:name w:val="Tabela Padrão"/>
    <w:basedOn w:val="Tabelanormal"/>
    <w:uiPriority w:val="99"/>
    <w:rsid w:val="00672415"/>
    <w:pPr>
      <w:spacing w:after="0" w:line="240" w:lineRule="auto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68" w:type="dxa"/>
        <w:right w:w="68" w:type="dxa"/>
      </w:tblCellMar>
    </w:tblPr>
    <w:trPr>
      <w:cantSplit/>
      <w:jc w:val="center"/>
    </w:trPr>
    <w:tcPr>
      <w:vAlign w:val="bottom"/>
    </w:tcPr>
    <w:tblStylePr w:type="firstRow">
      <w:pPr>
        <w:jc w:val="center"/>
      </w:pPr>
      <w:rPr>
        <w:rFonts w:asciiTheme="minorHAnsi" w:hAnsiTheme="minorHAnsi"/>
        <w:b/>
        <w:sz w:val="22"/>
      </w:rPr>
      <w:tblPr/>
      <w:trPr>
        <w:tblHeader/>
      </w:trPr>
      <w:tcPr>
        <w:shd w:val="clear" w:color="auto" w:fill="D9D9D9" w:themeFill="background1" w:themeFillShade="D9"/>
        <w:vAlign w:val="center"/>
      </w:tcPr>
    </w:tblStylePr>
  </w:style>
  <w:style w:type="paragraph" w:customStyle="1" w:styleId="FiguraTabela">
    <w:name w:val="Figura Tabela"/>
    <w:uiPriority w:val="3"/>
    <w:qFormat/>
    <w:rsid w:val="002E692D"/>
    <w:pPr>
      <w:spacing w:before="120" w:after="0" w:line="240" w:lineRule="auto"/>
      <w:jc w:val="center"/>
    </w:pPr>
    <w:rPr>
      <w:rFonts w:ascii="Arial" w:hAnsi="Arial"/>
      <w:b/>
      <w:noProof/>
      <w:sz w:val="16"/>
      <w:szCs w:val="24"/>
      <w:lang w:eastAsia="pt-BR"/>
    </w:rPr>
  </w:style>
  <w:style w:type="table" w:customStyle="1" w:styleId="TabelaFigura">
    <w:name w:val="Tabela Figura"/>
    <w:basedOn w:val="Tabelanormal"/>
    <w:uiPriority w:val="99"/>
    <w:rsid w:val="00AB159E"/>
    <w:pPr>
      <w:spacing w:after="0" w:line="240" w:lineRule="auto"/>
      <w:jc w:val="center"/>
    </w:pPr>
    <w:rPr>
      <w:sz w:val="16"/>
    </w:rPr>
    <w:tblPr>
      <w:jc w:val="center"/>
      <w:tblCellMar>
        <w:left w:w="0" w:type="dxa"/>
        <w:right w:w="0" w:type="dxa"/>
      </w:tblCellMar>
    </w:tblPr>
    <w:trPr>
      <w:jc w:val="center"/>
    </w:trPr>
  </w:style>
  <w:style w:type="paragraph" w:customStyle="1" w:styleId="NotaExplicativa">
    <w:name w:val="Nota Explicativa"/>
    <w:uiPriority w:val="5"/>
    <w:qFormat/>
    <w:rsid w:val="00216F5E"/>
    <w:pPr>
      <w:spacing w:after="0" w:line="240" w:lineRule="auto"/>
    </w:pPr>
    <w:rPr>
      <w:color w:val="000000" w:themeColor="text1"/>
      <w:szCs w:val="24"/>
    </w:rPr>
  </w:style>
  <w:style w:type="table" w:customStyle="1" w:styleId="TabelaAnexo">
    <w:name w:val="Tabela Anexo"/>
    <w:basedOn w:val="Tabelanormal"/>
    <w:uiPriority w:val="99"/>
    <w:rsid w:val="00672415"/>
    <w:pPr>
      <w:spacing w:after="0" w:line="240" w:lineRule="auto"/>
    </w:pPr>
    <w:rPr>
      <w:b/>
      <w:sz w:val="24"/>
    </w:rPr>
    <w:tblPr>
      <w:tblInd w:w="567" w:type="dxa"/>
      <w:tblCellMar>
        <w:left w:w="0" w:type="dxa"/>
        <w:right w:w="0" w:type="dxa"/>
      </w:tblCellMar>
    </w:tblPr>
    <w:trPr>
      <w:cantSplit/>
    </w:trPr>
    <w:tcPr>
      <w:vAlign w:val="center"/>
    </w:tcPr>
    <w:tblStylePr w:type="firstCol">
      <w:pPr>
        <w:jc w:val="center"/>
      </w:pPr>
      <w:rPr>
        <w:rFonts w:asciiTheme="minorHAnsi" w:hAnsiTheme="minorHAnsi"/>
        <w:b w:val="0"/>
        <w:sz w:val="24"/>
      </w:r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BC3FD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FD5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semiHidden/>
    <w:unhideWhenUsed/>
    <w:rsid w:val="006E142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5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header" w:locked="1" w:uiPriority="0"/>
    <w:lsdException w:name="footer" w:locked="1"/>
    <w:lsdException w:name="caption" w:uiPriority="0" w:qFormat="1"/>
    <w:lsdException w:name="footnote reference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qFormat="1"/>
    <w:lsdException w:name="Hyperlink" w:locked="1"/>
    <w:lsdException w:name="FollowedHyperlink" w:uiPriority="0"/>
    <w:lsdException w:name="Strong" w:qFormat="1"/>
    <w:lsdException w:name="Emphasis" w:qFormat="1"/>
    <w:lsdException w:name="Document Map" w:uiPriority="0"/>
    <w:lsdException w:name="annotation subject" w:uiPriority="0"/>
    <w:lsdException w:name="Table Simple 3" w:uiPriority="0"/>
    <w:lsdException w:name="Table Classic 1" w:uiPriority="0"/>
    <w:lsdException w:name="Table Grid 1" w:uiPriority="0"/>
    <w:lsdException w:name="Table Grid 8" w:uiPriority="0"/>
    <w:lsdException w:name="Table List 4" w:uiPriority="0"/>
    <w:lsdException w:name="Table Elegant" w:uiPriority="0"/>
    <w:lsdException w:name="Table Web 3" w:uiPriority="0"/>
    <w:lsdException w:name="Table Grid" w:locked="1" w:semiHidden="0" w:uiPriority="59" w:unhideWhenUsed="0"/>
    <w:lsdException w:name="Placeholder Text" w:unhideWhenUsed="0"/>
    <w:lsdException w:name="No Spacing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locked="1" w:semiHidden="0" w:unhideWhenUsed="0" w:qFormat="1"/>
    <w:lsdException w:name="Quote" w:locked="1" w:semiHidden="0" w:unhideWhenUsed="0" w:qFormat="1"/>
    <w:lsdException w:name="Intense Quote" w:locked="1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1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/>
    <w:lsdException w:name="Intense Emphasis" w:locked="1" w:semiHidden="0" w:unhideWhenUsed="0" w:qFormat="1"/>
    <w:lsdException w:name="Subtle Reference" w:locked="1" w:semiHidden="0" w:unhideWhenUsed="0" w:qFormat="1"/>
    <w:lsdException w:name="Intense Reference" w:locked="1" w:semiHidden="0" w:unhideWhenUsed="0" w:qFormat="1"/>
    <w:lsdException w:name="Book Title" w:locked="1" w:semiHidden="0" w:unhideWhenUsed="0" w:qFormat="1"/>
    <w:lsdException w:name="Bibliography" w:uiPriority="37"/>
    <w:lsdException w:name="TOC Heading" w:locked="1" w:uiPriority="39" w:qFormat="1"/>
  </w:latentStyles>
  <w:style w:type="paragraph" w:default="1" w:styleId="Normal">
    <w:name w:val="Normal"/>
    <w:uiPriority w:val="99"/>
    <w:qFormat/>
    <w:rsid w:val="006738C6"/>
    <w:pPr>
      <w:spacing w:after="0" w:line="240" w:lineRule="auto"/>
    </w:pPr>
    <w:rPr>
      <w:rFonts w:ascii="Arial" w:hAnsi="Arial"/>
    </w:rPr>
  </w:style>
  <w:style w:type="paragraph" w:styleId="Ttulo1">
    <w:name w:val="heading 1"/>
    <w:next w:val="Texto"/>
    <w:link w:val="Ttulo1Char"/>
    <w:uiPriority w:val="8"/>
    <w:qFormat/>
    <w:rsid w:val="00541F0A"/>
    <w:pPr>
      <w:keepNext/>
      <w:keepLines/>
      <w:numPr>
        <w:numId w:val="5"/>
      </w:numPr>
      <w:spacing w:before="360" w:after="240" w:line="240" w:lineRule="auto"/>
      <w:outlineLvl w:val="0"/>
    </w:pPr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Ttulo2">
    <w:name w:val="heading 2"/>
    <w:next w:val="Texto"/>
    <w:link w:val="Ttulo2Char"/>
    <w:uiPriority w:val="8"/>
    <w:qFormat/>
    <w:rsid w:val="001539CE"/>
    <w:pPr>
      <w:keepNext/>
      <w:keepLines/>
      <w:numPr>
        <w:ilvl w:val="1"/>
        <w:numId w:val="5"/>
      </w:numPr>
      <w:spacing w:before="360" w:after="240"/>
      <w:outlineLvl w:val="1"/>
    </w:pPr>
    <w:rPr>
      <w:rFonts w:ascii="Arial" w:eastAsia="Times New Roman" w:hAnsi="Arial" w:cs="Times New Roman"/>
      <w:b/>
      <w:bCs/>
      <w:color w:val="000000"/>
      <w:sz w:val="24"/>
      <w:szCs w:val="26"/>
    </w:rPr>
  </w:style>
  <w:style w:type="paragraph" w:styleId="Ttulo3">
    <w:name w:val="heading 3"/>
    <w:next w:val="Texto"/>
    <w:link w:val="Ttulo3Char"/>
    <w:uiPriority w:val="8"/>
    <w:qFormat/>
    <w:rsid w:val="001539CE"/>
    <w:pPr>
      <w:keepNext/>
      <w:keepLines/>
      <w:numPr>
        <w:ilvl w:val="2"/>
        <w:numId w:val="5"/>
      </w:numPr>
      <w:spacing w:before="240" w:after="240"/>
      <w:outlineLvl w:val="2"/>
    </w:pPr>
    <w:rPr>
      <w:rFonts w:ascii="Arial" w:hAnsi="Arial"/>
      <w:bCs/>
      <w:color w:val="000000"/>
      <w:sz w:val="24"/>
    </w:rPr>
  </w:style>
  <w:style w:type="paragraph" w:styleId="Ttulo4">
    <w:name w:val="heading 4"/>
    <w:next w:val="Texto"/>
    <w:link w:val="Ttulo4Char"/>
    <w:uiPriority w:val="8"/>
    <w:qFormat/>
    <w:rsid w:val="00F53D9B"/>
    <w:pPr>
      <w:keepNext/>
      <w:keepLines/>
      <w:numPr>
        <w:ilvl w:val="3"/>
        <w:numId w:val="5"/>
      </w:numPr>
      <w:spacing w:before="240" w:after="240"/>
      <w:outlineLvl w:val="3"/>
    </w:pPr>
    <w:rPr>
      <w:rFonts w:ascii="Arial" w:hAnsi="Arial"/>
      <w:bCs/>
      <w:iCs/>
      <w:color w:val="000000"/>
      <w:sz w:val="24"/>
    </w:rPr>
  </w:style>
  <w:style w:type="paragraph" w:styleId="Ttulo5">
    <w:name w:val="heading 5"/>
    <w:next w:val="Texto"/>
    <w:link w:val="Ttulo5Char"/>
    <w:uiPriority w:val="8"/>
    <w:qFormat/>
    <w:rsid w:val="00F53D9B"/>
    <w:pPr>
      <w:keepNext/>
      <w:keepLines/>
      <w:numPr>
        <w:ilvl w:val="4"/>
        <w:numId w:val="5"/>
      </w:numPr>
      <w:spacing w:before="240" w:after="240"/>
      <w:outlineLvl w:val="4"/>
    </w:pPr>
    <w:rPr>
      <w:rFonts w:ascii="Arial" w:hAnsi="Arial"/>
      <w:color w:val="000000"/>
      <w:sz w:val="24"/>
    </w:rPr>
  </w:style>
  <w:style w:type="paragraph" w:styleId="Ttulo6">
    <w:name w:val="heading 6"/>
    <w:next w:val="Texto"/>
    <w:link w:val="Ttulo6Char"/>
    <w:uiPriority w:val="8"/>
    <w:qFormat/>
    <w:rsid w:val="00F53D9B"/>
    <w:pPr>
      <w:keepNext/>
      <w:keepLines/>
      <w:numPr>
        <w:ilvl w:val="5"/>
        <w:numId w:val="5"/>
      </w:numPr>
      <w:spacing w:before="240" w:after="240"/>
      <w:outlineLvl w:val="5"/>
    </w:pPr>
    <w:rPr>
      <w:rFonts w:ascii="Arial" w:hAnsi="Arial"/>
      <w:iCs/>
      <w:color w:val="000000" w:themeColor="text1"/>
      <w:sz w:val="24"/>
    </w:rPr>
  </w:style>
  <w:style w:type="paragraph" w:styleId="Ttulo7">
    <w:name w:val="heading 7"/>
    <w:next w:val="Texto"/>
    <w:link w:val="Ttulo7Char"/>
    <w:uiPriority w:val="8"/>
    <w:qFormat/>
    <w:rsid w:val="00F53D9B"/>
    <w:pPr>
      <w:keepNext/>
      <w:keepLines/>
      <w:numPr>
        <w:ilvl w:val="6"/>
        <w:numId w:val="5"/>
      </w:numPr>
      <w:spacing w:before="240" w:after="240"/>
      <w:outlineLvl w:val="6"/>
    </w:pPr>
    <w:rPr>
      <w:rFonts w:ascii="Arial" w:hAnsi="Arial"/>
      <w:iCs/>
      <w:color w:val="000000" w:themeColor="text1"/>
      <w:sz w:val="24"/>
    </w:rPr>
  </w:style>
  <w:style w:type="paragraph" w:styleId="Ttulo8">
    <w:name w:val="heading 8"/>
    <w:next w:val="Texto"/>
    <w:link w:val="Ttulo8Char"/>
    <w:uiPriority w:val="8"/>
    <w:qFormat/>
    <w:rsid w:val="00F53D9B"/>
    <w:pPr>
      <w:keepNext/>
      <w:keepLines/>
      <w:numPr>
        <w:ilvl w:val="7"/>
        <w:numId w:val="5"/>
      </w:numPr>
      <w:spacing w:before="240" w:after="240"/>
      <w:outlineLvl w:val="7"/>
    </w:pPr>
    <w:rPr>
      <w:rFonts w:ascii="Arial" w:hAnsi="Arial"/>
      <w:color w:val="000000" w:themeColor="text1"/>
      <w:sz w:val="24"/>
      <w:szCs w:val="20"/>
    </w:rPr>
  </w:style>
  <w:style w:type="paragraph" w:styleId="Ttulo9">
    <w:name w:val="heading 9"/>
    <w:next w:val="Texto"/>
    <w:link w:val="Ttulo9Char"/>
    <w:uiPriority w:val="8"/>
    <w:qFormat/>
    <w:rsid w:val="00F53D9B"/>
    <w:pPr>
      <w:keepNext/>
      <w:keepLines/>
      <w:numPr>
        <w:ilvl w:val="8"/>
        <w:numId w:val="5"/>
      </w:numPr>
      <w:spacing w:before="240" w:after="240"/>
      <w:outlineLvl w:val="8"/>
    </w:pPr>
    <w:rPr>
      <w:rFonts w:ascii="Arial" w:hAnsi="Arial"/>
      <w:iCs/>
      <w:color w:val="000000" w:themeColor="text1"/>
      <w:sz w:val="24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8Char">
    <w:name w:val="Título 8 Char"/>
    <w:link w:val="Ttulo8"/>
    <w:uiPriority w:val="8"/>
    <w:rsid w:val="00C36805"/>
    <w:rPr>
      <w:rFonts w:ascii="Arial" w:hAnsi="Arial"/>
      <w:color w:val="000000" w:themeColor="text1"/>
      <w:sz w:val="24"/>
      <w:szCs w:val="20"/>
    </w:rPr>
  </w:style>
  <w:style w:type="character" w:customStyle="1" w:styleId="Ttulo2Char">
    <w:name w:val="Título 2 Char"/>
    <w:link w:val="Ttulo2"/>
    <w:uiPriority w:val="8"/>
    <w:rsid w:val="00C36805"/>
    <w:rPr>
      <w:rFonts w:ascii="Arial" w:eastAsia="Times New Roman" w:hAnsi="Arial" w:cs="Times New Roman"/>
      <w:b/>
      <w:bCs/>
      <w:color w:val="000000"/>
      <w:sz w:val="24"/>
      <w:szCs w:val="26"/>
    </w:rPr>
  </w:style>
  <w:style w:type="character" w:customStyle="1" w:styleId="Ttulo1Char">
    <w:name w:val="Título 1 Char"/>
    <w:link w:val="Ttulo1"/>
    <w:uiPriority w:val="8"/>
    <w:rsid w:val="00541F0A"/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CabealhodoSumrio">
    <w:name w:val="TOC Heading"/>
    <w:basedOn w:val="Ttulo1"/>
    <w:next w:val="Normal"/>
    <w:uiPriority w:val="99"/>
    <w:semiHidden/>
    <w:qFormat/>
    <w:locked/>
    <w:rsid w:val="00BA3404"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  <w:ind w:left="221"/>
      <w:outlineLvl w:val="1"/>
    </w:pPr>
    <w:rPr>
      <w:rFonts w:cstheme="minorHAnsi"/>
      <w:iCs/>
      <w:sz w:val="24"/>
      <w:szCs w:val="20"/>
    </w:rPr>
  </w:style>
  <w:style w:type="character" w:customStyle="1" w:styleId="Ttulo3Char">
    <w:name w:val="Título 3 Char"/>
    <w:link w:val="Ttulo3"/>
    <w:uiPriority w:val="8"/>
    <w:rsid w:val="00C36805"/>
    <w:rPr>
      <w:rFonts w:ascii="Arial" w:hAnsi="Arial"/>
      <w:bCs/>
      <w:color w:val="000000"/>
      <w:sz w:val="24"/>
    </w:rPr>
  </w:style>
  <w:style w:type="paragraph" w:styleId="Sumrio1">
    <w:name w:val="toc 1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</w:pPr>
    <w:rPr>
      <w:rFonts w:cstheme="minorHAnsi"/>
      <w:bCs/>
      <w:caps/>
      <w:sz w:val="24"/>
      <w:szCs w:val="20"/>
    </w:rPr>
  </w:style>
  <w:style w:type="paragraph" w:customStyle="1" w:styleId="Alinea1">
    <w:name w:val="Alinea 1"/>
    <w:uiPriority w:val="6"/>
    <w:qFormat/>
    <w:rsid w:val="00622CE0"/>
    <w:pPr>
      <w:numPr>
        <w:numId w:val="2"/>
      </w:numPr>
      <w:spacing w:before="120" w:after="120" w:line="259" w:lineRule="auto"/>
    </w:pPr>
    <w:rPr>
      <w:sz w:val="24"/>
      <w:szCs w:val="24"/>
      <w:lang w:val="pt-PT"/>
    </w:rPr>
  </w:style>
  <w:style w:type="paragraph" w:customStyle="1" w:styleId="Alinea2">
    <w:name w:val="Alinea 2"/>
    <w:basedOn w:val="Alinea1"/>
    <w:uiPriority w:val="6"/>
    <w:qFormat/>
    <w:rsid w:val="00BA3404"/>
    <w:pPr>
      <w:numPr>
        <w:ilvl w:val="1"/>
      </w:numPr>
    </w:pPr>
  </w:style>
  <w:style w:type="paragraph" w:customStyle="1" w:styleId="Alinea3">
    <w:name w:val="Alinea 3"/>
    <w:basedOn w:val="Alinea2"/>
    <w:uiPriority w:val="6"/>
    <w:rsid w:val="00BA3404"/>
    <w:pPr>
      <w:numPr>
        <w:ilvl w:val="2"/>
      </w:numPr>
    </w:pPr>
  </w:style>
  <w:style w:type="paragraph" w:customStyle="1" w:styleId="Alinea4">
    <w:name w:val="Alinea 4"/>
    <w:basedOn w:val="Alinea3"/>
    <w:uiPriority w:val="6"/>
    <w:qFormat/>
    <w:rsid w:val="00BA3404"/>
    <w:pPr>
      <w:numPr>
        <w:ilvl w:val="3"/>
      </w:numPr>
    </w:pPr>
  </w:style>
  <w:style w:type="paragraph" w:customStyle="1" w:styleId="Figura">
    <w:name w:val="Figura"/>
    <w:basedOn w:val="Normal"/>
    <w:uiPriority w:val="2"/>
    <w:qFormat/>
    <w:rsid w:val="00AB159E"/>
    <w:pPr>
      <w:spacing w:before="240"/>
      <w:jc w:val="center"/>
    </w:pPr>
    <w:rPr>
      <w:sz w:val="16"/>
      <w:szCs w:val="24"/>
    </w:rPr>
  </w:style>
  <w:style w:type="paragraph" w:styleId="Legenda">
    <w:name w:val="caption"/>
    <w:next w:val="Texto"/>
    <w:link w:val="LegendaChar"/>
    <w:uiPriority w:val="4"/>
    <w:qFormat/>
    <w:rsid w:val="002E692D"/>
    <w:pPr>
      <w:spacing w:before="160" w:after="240" w:line="240" w:lineRule="auto"/>
      <w:jc w:val="center"/>
    </w:pPr>
    <w:rPr>
      <w:b/>
      <w:bCs/>
      <w:color w:val="000000" w:themeColor="text1"/>
      <w:sz w:val="20"/>
      <w:szCs w:val="18"/>
    </w:rPr>
  </w:style>
  <w:style w:type="character" w:customStyle="1" w:styleId="LegendaChar">
    <w:name w:val="Legenda Char"/>
    <w:link w:val="Legenda"/>
    <w:uiPriority w:val="4"/>
    <w:locked/>
    <w:rsid w:val="00AB159E"/>
    <w:rPr>
      <w:b/>
      <w:bCs/>
      <w:color w:val="000000" w:themeColor="text1"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120"/>
      <w:ind w:left="442"/>
    </w:pPr>
    <w:rPr>
      <w:rFonts w:cstheme="minorHAnsi"/>
      <w:b/>
      <w:sz w:val="24"/>
      <w:szCs w:val="20"/>
    </w:rPr>
  </w:style>
  <w:style w:type="paragraph" w:styleId="Sumrio4">
    <w:name w:val="toc 4"/>
    <w:basedOn w:val="Normal"/>
    <w:next w:val="Normal"/>
    <w:autoRedefine/>
    <w:uiPriority w:val="39"/>
    <w:rsid w:val="00D227C5"/>
    <w:pPr>
      <w:spacing w:before="80" w:after="80"/>
      <w:ind w:left="658"/>
    </w:pPr>
    <w:rPr>
      <w:rFonts w:cstheme="minorHAnsi"/>
      <w:sz w:val="24"/>
      <w:szCs w:val="20"/>
    </w:rPr>
  </w:style>
  <w:style w:type="paragraph" w:styleId="Sumrio5">
    <w:name w:val="toc 5"/>
    <w:basedOn w:val="Normal"/>
    <w:next w:val="Normal"/>
    <w:autoRedefine/>
    <w:uiPriority w:val="39"/>
    <w:rsid w:val="00BA3404"/>
    <w:pPr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rsid w:val="00BA3404"/>
    <w:pPr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rsid w:val="00BA3404"/>
    <w:pPr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rsid w:val="00BA3404"/>
    <w:pPr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rsid w:val="00BA3404"/>
    <w:pPr>
      <w:ind w:left="1760"/>
    </w:pPr>
    <w:rPr>
      <w:rFonts w:cstheme="minorHAnsi"/>
      <w:sz w:val="20"/>
      <w:szCs w:val="20"/>
    </w:rPr>
  </w:style>
  <w:style w:type="paragraph" w:customStyle="1" w:styleId="Texto">
    <w:name w:val="Texto"/>
    <w:link w:val="TextoChar"/>
    <w:qFormat/>
    <w:rsid w:val="00622CE0"/>
    <w:pPr>
      <w:spacing w:before="200" w:line="259" w:lineRule="auto"/>
      <w:ind w:left="284"/>
    </w:pPr>
    <w:rPr>
      <w:sz w:val="24"/>
      <w:szCs w:val="24"/>
    </w:rPr>
  </w:style>
  <w:style w:type="paragraph" w:styleId="Ttulo">
    <w:name w:val="Title"/>
    <w:basedOn w:val="Normal"/>
    <w:next w:val="Texto"/>
    <w:link w:val="TtuloChar"/>
    <w:uiPriority w:val="7"/>
    <w:qFormat/>
    <w:rsid w:val="00C04B3F"/>
    <w:pPr>
      <w:spacing w:before="360" w:after="240"/>
      <w:contextualSpacing/>
    </w:pPr>
    <w:rPr>
      <w:rFonts w:eastAsiaTheme="majorEastAsia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Char">
    <w:name w:val="Título Char"/>
    <w:basedOn w:val="Fontepargpadro"/>
    <w:link w:val="Ttulo"/>
    <w:uiPriority w:val="7"/>
    <w:rsid w:val="00C36805"/>
    <w:rPr>
      <w:rFonts w:ascii="Arial" w:eastAsiaTheme="majorEastAsia" w:hAnsi="Arial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4Char">
    <w:name w:val="Título 4 Char"/>
    <w:link w:val="Ttulo4"/>
    <w:uiPriority w:val="8"/>
    <w:rsid w:val="00C36805"/>
    <w:rPr>
      <w:rFonts w:ascii="Arial" w:hAnsi="Arial"/>
      <w:bCs/>
      <w:iCs/>
      <w:color w:val="000000"/>
      <w:sz w:val="24"/>
    </w:rPr>
  </w:style>
  <w:style w:type="character" w:customStyle="1" w:styleId="Ttulo5Char">
    <w:name w:val="Título 5 Char"/>
    <w:link w:val="Ttulo5"/>
    <w:uiPriority w:val="8"/>
    <w:rsid w:val="00C36805"/>
    <w:rPr>
      <w:rFonts w:ascii="Arial" w:hAnsi="Arial"/>
      <w:color w:val="000000"/>
      <w:sz w:val="24"/>
    </w:rPr>
  </w:style>
  <w:style w:type="character" w:customStyle="1" w:styleId="Ttulo6Char">
    <w:name w:val="Título 6 Char"/>
    <w:link w:val="Ttulo6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7Char">
    <w:name w:val="Título 7 Char"/>
    <w:link w:val="Ttulo7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9Char">
    <w:name w:val="Título 9 Char"/>
    <w:link w:val="Ttulo9"/>
    <w:uiPriority w:val="8"/>
    <w:rsid w:val="00C36805"/>
    <w:rPr>
      <w:rFonts w:ascii="Arial" w:hAnsi="Arial"/>
      <w:iCs/>
      <w:color w:val="000000" w:themeColor="text1"/>
      <w:sz w:val="24"/>
      <w:szCs w:val="20"/>
    </w:rPr>
  </w:style>
  <w:style w:type="paragraph" w:customStyle="1" w:styleId="Ttulo-Linha1">
    <w:name w:val="Título - Linha 1"/>
    <w:basedOn w:val="Normal"/>
    <w:uiPriority w:val="9"/>
    <w:qFormat/>
    <w:rsid w:val="00D36AA7"/>
    <w:pPr>
      <w:spacing w:after="240" w:line="259" w:lineRule="auto"/>
      <w:jc w:val="right"/>
    </w:pPr>
    <w:rPr>
      <w:rFonts w:eastAsia="Batang" w:cs="Arial"/>
      <w:b/>
      <w:sz w:val="56"/>
      <w:szCs w:val="56"/>
    </w:rPr>
  </w:style>
  <w:style w:type="paragraph" w:customStyle="1" w:styleId="Ttulo-Linha2">
    <w:name w:val="Título - Linha 2"/>
    <w:basedOn w:val="Normal"/>
    <w:uiPriority w:val="9"/>
    <w:qFormat/>
    <w:rsid w:val="007B02E2"/>
    <w:pPr>
      <w:spacing w:after="240" w:line="264" w:lineRule="auto"/>
      <w:jc w:val="right"/>
    </w:pPr>
    <w:rPr>
      <w:rFonts w:eastAsia="Batang" w:cs="Arial"/>
      <w:b/>
      <w:sz w:val="44"/>
      <w:szCs w:val="44"/>
    </w:rPr>
  </w:style>
  <w:style w:type="paragraph" w:customStyle="1" w:styleId="Ttulo-Linha3">
    <w:name w:val="Título - Linha 3"/>
    <w:basedOn w:val="Normal"/>
    <w:uiPriority w:val="9"/>
    <w:qFormat/>
    <w:rsid w:val="00D36AA7"/>
    <w:pPr>
      <w:jc w:val="right"/>
    </w:pPr>
    <w:rPr>
      <w:rFonts w:eastAsia="Batang" w:cs="Arial"/>
      <w:sz w:val="44"/>
      <w:szCs w:val="44"/>
    </w:rPr>
  </w:style>
  <w:style w:type="character" w:customStyle="1" w:styleId="TextoChar">
    <w:name w:val="Texto Char"/>
    <w:link w:val="Texto"/>
    <w:rsid w:val="00622CE0"/>
    <w:rPr>
      <w:sz w:val="24"/>
      <w:szCs w:val="24"/>
    </w:rPr>
  </w:style>
  <w:style w:type="paragraph" w:styleId="Reviso">
    <w:name w:val="Revision"/>
    <w:hidden/>
    <w:uiPriority w:val="99"/>
    <w:semiHidden/>
    <w:rsid w:val="00AF2100"/>
    <w:pPr>
      <w:spacing w:after="0" w:line="240" w:lineRule="auto"/>
    </w:pPr>
    <w:rPr>
      <w:rFonts w:ascii="Garamond" w:eastAsia="Times New Roman" w:hAnsi="Garamond" w:cs="Times New Roman"/>
      <w:sz w:val="16"/>
      <w:szCs w:val="20"/>
      <w:lang w:val="pt-PT"/>
    </w:rPr>
  </w:style>
  <w:style w:type="table" w:styleId="Tabelacomgrade">
    <w:name w:val="Table Grid"/>
    <w:basedOn w:val="Tabelanormal"/>
    <w:uiPriority w:val="59"/>
    <w:locked/>
    <w:rsid w:val="00523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linea">
    <w:name w:val="Alinea"/>
    <w:uiPriority w:val="99"/>
    <w:locked/>
    <w:rsid w:val="00BA3404"/>
    <w:pPr>
      <w:numPr>
        <w:numId w:val="1"/>
      </w:numPr>
    </w:pPr>
  </w:style>
  <w:style w:type="paragraph" w:styleId="Cabealho">
    <w:name w:val="header"/>
    <w:basedOn w:val="Normal"/>
    <w:link w:val="CabealhoChar"/>
    <w:uiPriority w:val="99"/>
    <w:semiHidden/>
    <w:locked/>
    <w:rsid w:val="00BA3404"/>
    <w:pPr>
      <w:pBdr>
        <w:bottom w:val="single" w:sz="4" w:space="1" w:color="auto"/>
      </w:pBdr>
      <w:tabs>
        <w:tab w:val="center" w:pos="4252"/>
        <w:tab w:val="right" w:pos="8504"/>
      </w:tabs>
      <w:spacing w:before="720"/>
      <w:jc w:val="right"/>
    </w:pPr>
    <w:rPr>
      <w:b/>
      <w:i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22CE0"/>
    <w:rPr>
      <w:rFonts w:ascii="Arial" w:hAnsi="Arial"/>
      <w:b/>
      <w:i/>
    </w:rPr>
  </w:style>
  <w:style w:type="paragraph" w:styleId="Rodap">
    <w:name w:val="footer"/>
    <w:basedOn w:val="Normal"/>
    <w:link w:val="RodapChar"/>
    <w:uiPriority w:val="99"/>
    <w:semiHidden/>
    <w:locked/>
    <w:rsid w:val="00BA3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622CE0"/>
    <w:rPr>
      <w:rFonts w:ascii="Arial" w:hAnsi="Arial"/>
    </w:rPr>
  </w:style>
  <w:style w:type="character" w:styleId="Hyperlink">
    <w:name w:val="Hyperlink"/>
    <w:basedOn w:val="Fontepargpadro"/>
    <w:uiPriority w:val="99"/>
    <w:locked/>
    <w:rsid w:val="00BA3404"/>
    <w:rPr>
      <w:color w:val="0000FF" w:themeColor="hyperlink"/>
      <w:u w:val="single"/>
    </w:rPr>
  </w:style>
  <w:style w:type="paragraph" w:customStyle="1" w:styleId="Tabela">
    <w:name w:val="Tabela"/>
    <w:uiPriority w:val="1"/>
    <w:qFormat/>
    <w:rsid w:val="00184AD9"/>
    <w:pPr>
      <w:spacing w:after="0" w:line="240" w:lineRule="auto"/>
      <w:jc w:val="center"/>
    </w:pPr>
    <w:rPr>
      <w:sz w:val="24"/>
      <w:szCs w:val="24"/>
    </w:rPr>
  </w:style>
  <w:style w:type="table" w:customStyle="1" w:styleId="TabelaPadro">
    <w:name w:val="Tabela Padrão"/>
    <w:basedOn w:val="Tabelanormal"/>
    <w:uiPriority w:val="99"/>
    <w:rsid w:val="00672415"/>
    <w:pPr>
      <w:spacing w:after="0" w:line="240" w:lineRule="auto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68" w:type="dxa"/>
        <w:right w:w="68" w:type="dxa"/>
      </w:tblCellMar>
    </w:tblPr>
    <w:trPr>
      <w:cantSplit/>
      <w:jc w:val="center"/>
    </w:trPr>
    <w:tcPr>
      <w:vAlign w:val="bottom"/>
    </w:tcPr>
    <w:tblStylePr w:type="firstRow">
      <w:pPr>
        <w:jc w:val="center"/>
      </w:pPr>
      <w:rPr>
        <w:rFonts w:asciiTheme="minorHAnsi" w:hAnsiTheme="minorHAnsi"/>
        <w:b/>
        <w:sz w:val="22"/>
      </w:rPr>
      <w:tblPr/>
      <w:trPr>
        <w:tblHeader/>
      </w:trPr>
      <w:tcPr>
        <w:shd w:val="clear" w:color="auto" w:fill="D9D9D9" w:themeFill="background1" w:themeFillShade="D9"/>
        <w:vAlign w:val="center"/>
      </w:tcPr>
    </w:tblStylePr>
  </w:style>
  <w:style w:type="paragraph" w:customStyle="1" w:styleId="FiguraTabela">
    <w:name w:val="Figura Tabela"/>
    <w:uiPriority w:val="3"/>
    <w:qFormat/>
    <w:rsid w:val="002E692D"/>
    <w:pPr>
      <w:spacing w:before="120" w:after="0" w:line="240" w:lineRule="auto"/>
      <w:jc w:val="center"/>
    </w:pPr>
    <w:rPr>
      <w:rFonts w:ascii="Arial" w:hAnsi="Arial"/>
      <w:b/>
      <w:noProof/>
      <w:sz w:val="16"/>
      <w:szCs w:val="24"/>
      <w:lang w:eastAsia="pt-BR"/>
    </w:rPr>
  </w:style>
  <w:style w:type="table" w:customStyle="1" w:styleId="TabelaFigura">
    <w:name w:val="Tabela Figura"/>
    <w:basedOn w:val="Tabelanormal"/>
    <w:uiPriority w:val="99"/>
    <w:rsid w:val="00AB159E"/>
    <w:pPr>
      <w:spacing w:after="0" w:line="240" w:lineRule="auto"/>
      <w:jc w:val="center"/>
    </w:pPr>
    <w:rPr>
      <w:sz w:val="16"/>
    </w:rPr>
    <w:tblPr>
      <w:jc w:val="center"/>
      <w:tblCellMar>
        <w:left w:w="0" w:type="dxa"/>
        <w:right w:w="0" w:type="dxa"/>
      </w:tblCellMar>
    </w:tblPr>
    <w:trPr>
      <w:jc w:val="center"/>
    </w:trPr>
  </w:style>
  <w:style w:type="paragraph" w:customStyle="1" w:styleId="NotaExplicativa">
    <w:name w:val="Nota Explicativa"/>
    <w:uiPriority w:val="5"/>
    <w:qFormat/>
    <w:rsid w:val="00216F5E"/>
    <w:pPr>
      <w:spacing w:after="0" w:line="240" w:lineRule="auto"/>
    </w:pPr>
    <w:rPr>
      <w:color w:val="000000" w:themeColor="text1"/>
      <w:szCs w:val="24"/>
    </w:rPr>
  </w:style>
  <w:style w:type="table" w:customStyle="1" w:styleId="TabelaAnexo">
    <w:name w:val="Tabela Anexo"/>
    <w:basedOn w:val="Tabelanormal"/>
    <w:uiPriority w:val="99"/>
    <w:rsid w:val="00672415"/>
    <w:pPr>
      <w:spacing w:after="0" w:line="240" w:lineRule="auto"/>
    </w:pPr>
    <w:rPr>
      <w:b/>
      <w:sz w:val="24"/>
    </w:rPr>
    <w:tblPr>
      <w:tblInd w:w="567" w:type="dxa"/>
      <w:tblCellMar>
        <w:left w:w="0" w:type="dxa"/>
        <w:right w:w="0" w:type="dxa"/>
      </w:tblCellMar>
    </w:tblPr>
    <w:trPr>
      <w:cantSplit/>
    </w:trPr>
    <w:tcPr>
      <w:vAlign w:val="center"/>
    </w:tcPr>
    <w:tblStylePr w:type="firstCol">
      <w:pPr>
        <w:jc w:val="center"/>
      </w:pPr>
      <w:rPr>
        <w:rFonts w:asciiTheme="minorHAnsi" w:hAnsiTheme="minorHAnsi"/>
        <w:b w:val="0"/>
        <w:sz w:val="24"/>
      </w:r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BC3FD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FD5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semiHidden/>
    <w:unhideWhenUsed/>
    <w:rsid w:val="006E14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7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3.emf"/><Relationship Id="rId26" Type="http://schemas.openxmlformats.org/officeDocument/2006/relationships/hyperlink" Target="https://ppm.intranet/niku/nu" TargetMode="External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Word_Template2.dotx"/><Relationship Id="rId7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2.png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4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header" Target="header4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footer" Target="footer3.xml"/><Relationship Id="rId28" Type="http://schemas.openxmlformats.org/officeDocument/2006/relationships/footer" Target="footer5.xml"/><Relationship Id="rId10" Type="http://schemas.openxmlformats.org/officeDocument/2006/relationships/footnotes" Target="footnotes.xml"/><Relationship Id="rId19" Type="http://schemas.openxmlformats.org/officeDocument/2006/relationships/package" Target="embeddings/Microsoft_Word_Template1.dotx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header" Target="header5.xml"/><Relationship Id="rId30" Type="http://schemas.openxmlformats.org/officeDocument/2006/relationships/theme" Target="theme/theme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308298\Desktop\Modelo%20-%20PRJ_ID%20Projeto_SUB_ID%20Subprojeto_Descritivo%20da%20Solu&#231;&#227;o_Sistema_VX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12700" cap="rnd">
          <a:solidFill>
            <a:srgbClr val="FF0000"/>
          </a:solidFill>
          <a:tailEnd type="triangle"/>
        </a:ln>
      </a:spPr>
      <a:bodyPr rot="0" spcFirstLastPara="0" vertOverflow="overflow" horzOverflow="overflow" vert="horz" wrap="square" lIns="54000" tIns="36000" rIns="54000" bIns="3600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27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49F4BB575B9704D9BEC920E4BF590B1" ma:contentTypeVersion="2" ma:contentTypeDescription="Crie um novo documento." ma:contentTypeScope="" ma:versionID="e058fe7411d3f81d4dee1dcddb1d8d9d">
  <xsd:schema xmlns:xsd="http://www.w3.org/2001/XMLSchema" xmlns:xs="http://www.w3.org/2001/XMLSchema" xmlns:p="http://schemas.microsoft.com/office/2006/metadata/properties" xmlns:ns2="4147c134-c124-470b-82c5-8e3262786405" targetNamespace="http://schemas.microsoft.com/office/2006/metadata/properties" ma:root="true" ma:fieldsID="649b46373682a50546f260fdfb1b6154" ns2:_="">
    <xsd:import namespace="4147c134-c124-470b-82c5-8e3262786405"/>
    <xsd:element name="properties">
      <xsd:complexType>
        <xsd:sequence>
          <xsd:element name="documentManagement">
            <xsd:complexType>
              <xsd:all>
                <xsd:element ref="ns2:Data_x0020_de_x0020_Expira_x00e7__x00e3_o" minOccurs="0"/>
                <xsd:element ref="ns2:Aprovado_x0020_Po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47c134-c124-470b-82c5-8e3262786405" elementFormDefault="qualified">
    <xsd:import namespace="http://schemas.microsoft.com/office/2006/documentManagement/types"/>
    <xsd:import namespace="http://schemas.microsoft.com/office/infopath/2007/PartnerControls"/>
    <xsd:element name="Data_x0020_de_x0020_Expira_x00e7__x00e3_o" ma:index="8" nillable="true" ma:displayName="Data de Expiração" ma:format="DateOnly" ma:internalName="Data_x0020_de_x0020_Expira_x00e7__x00e3_o">
      <xsd:simpleType>
        <xsd:restriction base="dms:DateTime"/>
      </xsd:simpleType>
    </xsd:element>
    <xsd:element name="Aprovado_x0020_Por" ma:index="9" nillable="true" ma:displayName="Aprovado Por" ma:list="UserInfo" ma:SharePointGroup="0" ma:internalName="Aprovado_x0020_P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_x0020_de_x0020_Expira_x00e7__x00e3_o xmlns="4147c134-c124-470b-82c5-8e3262786405">2017-05-03T03:00:00+00:00</Data_x0020_de_x0020_Expira_x00e7__x00e3_o>
    <Aprovado_x0020_Por xmlns="4147c134-c124-470b-82c5-8e3262786405">
      <UserInfo>
        <DisplayName>Leandro Monteiro De Barros Moura</DisplayName>
        <AccountId>761</AccountId>
        <AccountType/>
      </UserInfo>
    </Aprovado_x0020_Por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47D678-199D-409F-B62B-A020AB6434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47c134-c124-470b-82c5-8e32627864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5C0FB9-E201-44F7-9C10-62D840AEF0C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574232E-021D-469E-B4BF-C0BB081713FE}">
  <ds:schemaRefs>
    <ds:schemaRef ds:uri="http://schemas.microsoft.com/office/2006/metadata/properties"/>
    <ds:schemaRef ds:uri="http://schemas.microsoft.com/office/infopath/2007/PartnerControls"/>
    <ds:schemaRef ds:uri="4147c134-c124-470b-82c5-8e3262786405"/>
  </ds:schemaRefs>
</ds:datastoreItem>
</file>

<file path=customXml/itemProps4.xml><?xml version="1.0" encoding="utf-8"?>
<ds:datastoreItem xmlns:ds="http://schemas.openxmlformats.org/officeDocument/2006/customXml" ds:itemID="{80319237-0119-4F3C-A825-6A0E51791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- PRJ_ID Projeto_SUB_ID Subprojeto_Descritivo da Solução_Sistema_VXY.dotx</Template>
  <TotalTime>13</TotalTime>
  <Pages>6</Pages>
  <Words>561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Guilherme Evangelista Carneiro</dc:creator>
  <cp:lastModifiedBy>Francis</cp:lastModifiedBy>
  <cp:revision>5</cp:revision>
  <cp:lastPrinted>2014-12-26T01:56:00Z</cp:lastPrinted>
  <dcterms:created xsi:type="dcterms:W3CDTF">2016-07-21T15:00:00Z</dcterms:created>
  <dcterms:modified xsi:type="dcterms:W3CDTF">2016-07-21T15:40:00Z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0x010100749F4BB575B9704D9BEC920E4BF590B1</vt:lpwstr>
  </property>
</Properties>
</file>
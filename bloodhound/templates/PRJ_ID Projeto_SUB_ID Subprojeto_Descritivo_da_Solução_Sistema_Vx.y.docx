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tx" ContentType="application/vnd.openxmlformats-officedocument.wordprocessingml.template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42" w:rightFromText="142" w:horzAnchor="margin" w:tblpXSpec="center" w:tblpYSpec="bottom"/>
        <w:tblOverlap w:val="never"/>
        <w:tblW w:w="9639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9"/>
      </w:tblGrid>
      <w:tr w:rsidR="006A17B7" w14:paraId="05BDDDFA" w14:textId="77777777" w:rsidTr="00B02631">
        <w:trPr>
          <w:trHeight w:hRule="exact" w:val="510"/>
        </w:trPr>
        <w:tc>
          <w:tcPr>
            <w:tcW w:w="9639" w:type="dxa"/>
            <w:tcBorders>
              <w:bottom w:val="single" w:sz="4" w:space="0" w:color="000000" w:themeColor="text1"/>
            </w:tcBorders>
            <w:vAlign w:val="bottom"/>
          </w:tcPr>
          <w:p w14:paraId="05BDDDF9" w14:textId="77777777" w:rsidR="006A17B7" w:rsidRPr="00C04B3F" w:rsidRDefault="006A17B7" w:rsidP="00B02631">
            <w:pPr>
              <w:spacing w:after="120"/>
              <w:rPr>
                <w:rFonts w:cs="Arial"/>
                <w:b/>
                <w:sz w:val="24"/>
                <w:szCs w:val="24"/>
              </w:rPr>
            </w:pPr>
            <w:r w:rsidRPr="00C04B3F">
              <w:rPr>
                <w:rFonts w:cs="Arial"/>
                <w:b/>
                <w:sz w:val="24"/>
                <w:szCs w:val="24"/>
              </w:rPr>
              <w:t>Necessidade</w:t>
            </w:r>
            <w:r w:rsidR="00935374" w:rsidRPr="00C04B3F">
              <w:rPr>
                <w:rFonts w:cs="Arial"/>
                <w:b/>
                <w:sz w:val="24"/>
                <w:szCs w:val="24"/>
              </w:rPr>
              <w:t>*</w:t>
            </w:r>
          </w:p>
        </w:tc>
      </w:tr>
      <w:tr w:rsidR="00CF076C" w:rsidRPr="004E7E9A" w14:paraId="05BDDDFC" w14:textId="77777777" w:rsidTr="00B02631">
        <w:trPr>
          <w:trHeight w:hRule="exact" w:val="1531"/>
        </w:trPr>
        <w:tc>
          <w:tcPr>
            <w:tcW w:w="96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74" w:type="dxa"/>
              <w:left w:w="108" w:type="dxa"/>
              <w:bottom w:w="74" w:type="dxa"/>
              <w:right w:w="108" w:type="dxa"/>
            </w:tcMar>
          </w:tcPr>
          <w:p w14:paraId="05BDDDFB" w14:textId="77777777" w:rsidR="00CF076C" w:rsidRPr="004E7E9A" w:rsidRDefault="00B55141" w:rsidP="00A16649">
            <w:pPr>
              <w:pStyle w:val="Texto"/>
              <w:spacing w:before="0" w:line="240" w:lineRule="auto"/>
              <w:ind w:left="0"/>
            </w:pPr>
            <w:r w:rsidRPr="004E7E9A">
              <w:t>&lt;Insira aqui a necessidade apresentada na SD - Solicitação da Demanda&gt;</w:t>
            </w:r>
          </w:p>
        </w:tc>
      </w:tr>
      <w:tr w:rsidR="00B55141" w14:paraId="05BDDDFE" w14:textId="77777777" w:rsidTr="00B02631">
        <w:trPr>
          <w:trHeight w:hRule="exact" w:val="737"/>
        </w:trPr>
        <w:tc>
          <w:tcPr>
            <w:tcW w:w="9639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bottom"/>
          </w:tcPr>
          <w:p w14:paraId="05BDDDFD" w14:textId="77777777" w:rsidR="00B55141" w:rsidRPr="00C04B3F" w:rsidRDefault="00B55141" w:rsidP="00B02631">
            <w:pPr>
              <w:spacing w:after="120"/>
              <w:rPr>
                <w:rFonts w:cs="Arial"/>
                <w:b/>
                <w:sz w:val="24"/>
                <w:szCs w:val="24"/>
              </w:rPr>
            </w:pPr>
            <w:r w:rsidRPr="00C04B3F">
              <w:rPr>
                <w:rFonts w:cs="Arial"/>
                <w:b/>
                <w:sz w:val="24"/>
                <w:szCs w:val="24"/>
              </w:rPr>
              <w:t>Cenário Atual*</w:t>
            </w:r>
          </w:p>
        </w:tc>
      </w:tr>
      <w:tr w:rsidR="00B55141" w14:paraId="05BDDE00" w14:textId="77777777" w:rsidTr="00B02631">
        <w:trPr>
          <w:trHeight w:hRule="exact" w:val="1531"/>
        </w:trPr>
        <w:tc>
          <w:tcPr>
            <w:tcW w:w="96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74" w:type="dxa"/>
              <w:left w:w="108" w:type="dxa"/>
              <w:bottom w:w="74" w:type="dxa"/>
              <w:right w:w="108" w:type="dxa"/>
            </w:tcMar>
          </w:tcPr>
          <w:p w14:paraId="05BDDDFF" w14:textId="77777777" w:rsidR="00B55141" w:rsidRPr="004E7E9A" w:rsidRDefault="00B55141" w:rsidP="00A16649">
            <w:pPr>
              <w:pStyle w:val="Texto"/>
              <w:spacing w:before="0" w:line="240" w:lineRule="auto"/>
              <w:ind w:left="0"/>
              <w:rPr>
                <w:rFonts w:cs="Arial"/>
              </w:rPr>
            </w:pPr>
            <w:r w:rsidRPr="004E7E9A">
              <w:rPr>
                <w:rFonts w:cs="Arial"/>
              </w:rPr>
              <w:t>&lt;Descreva aqui o cenário atual&gt;</w:t>
            </w:r>
          </w:p>
        </w:tc>
      </w:tr>
    </w:tbl>
    <w:p w14:paraId="05BDDE01" w14:textId="77777777" w:rsidR="00184AD9" w:rsidRDefault="000C4D04" w:rsidP="00D36AA7">
      <w:pPr>
        <w:pStyle w:val="Ttulo-Linha1"/>
      </w:pPr>
      <w:r>
        <w:t xml:space="preserve">Descritivo da </w:t>
      </w:r>
      <w:r w:rsidR="00184AD9" w:rsidRPr="006A17B7">
        <w:t>Soluçã</w:t>
      </w:r>
      <w:r w:rsidR="00387B8E">
        <w:t>o</w:t>
      </w:r>
    </w:p>
    <w:p w14:paraId="05BDDE02" w14:textId="77777777" w:rsidR="00184AD9" w:rsidRDefault="00FE5524" w:rsidP="00184AD9">
      <w:pPr>
        <w:pStyle w:val="Ttulo-Linha2"/>
      </w:pPr>
      <w:r>
        <w:t xml:space="preserve">&lt;PRJ </w:t>
      </w:r>
      <w:r w:rsidR="00D3460B">
        <w:t>ID Projeto</w:t>
      </w:r>
      <w:r w:rsidR="00184AD9">
        <w:t xml:space="preserve"> </w:t>
      </w:r>
      <w:r w:rsidR="00B22817">
        <w:t xml:space="preserve">– </w:t>
      </w:r>
      <w:r w:rsidR="00184AD9">
        <w:t>Nome do Projeto</w:t>
      </w:r>
      <w:r w:rsidR="00D3460B">
        <w:t>*</w:t>
      </w:r>
      <w:r w:rsidR="00184AD9">
        <w:t>&gt;</w:t>
      </w:r>
    </w:p>
    <w:p w14:paraId="05BDDE03" w14:textId="77777777" w:rsidR="00184AD9" w:rsidRDefault="00FE5524" w:rsidP="00184AD9">
      <w:pPr>
        <w:pStyle w:val="Ttulo-Linha2"/>
      </w:pPr>
      <w:r>
        <w:t xml:space="preserve">&lt;SUB </w:t>
      </w:r>
      <w:r w:rsidR="00D3460B">
        <w:t>ID Subprojeto</w:t>
      </w:r>
      <w:r w:rsidR="00184AD9">
        <w:t xml:space="preserve"> </w:t>
      </w:r>
      <w:r w:rsidR="00B22817" w:rsidRPr="00B22817">
        <w:t xml:space="preserve">– </w:t>
      </w:r>
      <w:r w:rsidR="00184AD9">
        <w:t>Nome do Subprojeto</w:t>
      </w:r>
      <w:r w:rsidR="00D3460B">
        <w:t>*</w:t>
      </w:r>
      <w:r w:rsidR="00184AD9">
        <w:t>&gt;</w:t>
      </w:r>
    </w:p>
    <w:p w14:paraId="05BDDE04" w14:textId="77777777" w:rsidR="00935374" w:rsidRDefault="00184AD9" w:rsidP="00184AD9">
      <w:pPr>
        <w:pStyle w:val="Ttulo-Linha3"/>
      </w:pPr>
      <w:r>
        <w:t>&lt;Sistema*&gt;</w:t>
      </w:r>
    </w:p>
    <w:p w14:paraId="05BDDE05" w14:textId="77777777" w:rsidR="00184AD9" w:rsidRPr="00184AD9" w:rsidRDefault="00184AD9" w:rsidP="009A1506">
      <w:pPr>
        <w:pStyle w:val="Figura"/>
        <w:spacing w:before="0"/>
        <w:rPr>
          <w:lang w:eastAsia="pt-BR"/>
        </w:rPr>
        <w:sectPr w:rsidR="00184AD9" w:rsidRPr="00184AD9" w:rsidSect="000B2E8A">
          <w:pgSz w:w="11906" w:h="16838" w:code="9"/>
          <w:pgMar w:top="1304" w:right="1134" w:bottom="1134" w:left="1134" w:header="0" w:footer="0" w:gutter="0"/>
          <w:cols w:space="708"/>
          <w:docGrid w:linePitch="360"/>
        </w:sectPr>
      </w:pPr>
      <w:r w:rsidRPr="00217403">
        <w:rPr>
          <w:noProof/>
          <w:lang w:eastAsia="pt-BR"/>
        </w:rPr>
        <w:drawing>
          <wp:anchor distT="0" distB="0" distL="114300" distR="114300" simplePos="0" relativeHeight="251674624" behindDoc="0" locked="0" layoutInCell="1" allowOverlap="1" wp14:anchorId="05BDDE90" wp14:editId="05BDDE91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2592000" cy="2592000"/>
            <wp:effectExtent l="0" t="0" r="0" b="0"/>
            <wp:wrapTopAndBottom/>
            <wp:docPr id="13" name="Imagem 2" descr="Oi_mass_logo_3_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Oi_mass_logo_3_1c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BDDE06" w14:textId="77777777" w:rsidR="00B06BB8" w:rsidRPr="00D227C5" w:rsidRDefault="009F7720" w:rsidP="00F01985">
      <w:pPr>
        <w:spacing w:before="360" w:after="240"/>
        <w:jc w:val="center"/>
        <w:rPr>
          <w:rFonts w:cs="Arial"/>
          <w:sz w:val="32"/>
          <w:szCs w:val="32"/>
        </w:rPr>
      </w:pPr>
      <w:r w:rsidRPr="00D227C5">
        <w:rPr>
          <w:rFonts w:cs="Arial"/>
          <w:sz w:val="32"/>
          <w:szCs w:val="32"/>
        </w:rPr>
        <w:lastRenderedPageBreak/>
        <w:t>Sumário</w:t>
      </w:r>
    </w:p>
    <w:sdt>
      <w:sdtPr>
        <w:rPr>
          <w:rFonts w:ascii="Simplon Oi Headline" w:hAnsi="Simplon Oi Headline" w:cstheme="minorHAnsi"/>
          <w:bCs/>
          <w:caps/>
          <w:sz w:val="24"/>
          <w:szCs w:val="20"/>
        </w:rPr>
        <w:id w:val="839201927"/>
        <w:docPartObj>
          <w:docPartGallery w:val="Table of Contents"/>
          <w:docPartUnique/>
        </w:docPartObj>
      </w:sdtPr>
      <w:sdtEndPr>
        <w:rPr>
          <w:rFonts w:ascii="Arial" w:hAnsi="Arial"/>
        </w:rPr>
      </w:sdtEndPr>
      <w:sdtContent>
        <w:p w14:paraId="05BDDE07" w14:textId="77777777" w:rsidR="00D67838" w:rsidRDefault="00D67838" w:rsidP="00D67838"/>
        <w:p w14:paraId="05BDDE08" w14:textId="77777777" w:rsidR="001B77AA" w:rsidRDefault="005B6F3C">
          <w:pPr>
            <w:pStyle w:val="Sumrio1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pt-BR"/>
            </w:rPr>
          </w:pPr>
          <w:r>
            <w:rPr>
              <w:bCs w:val="0"/>
            </w:rPr>
            <w:fldChar w:fldCharType="begin"/>
          </w:r>
          <w:r>
            <w:rPr>
              <w:bCs w:val="0"/>
            </w:rPr>
            <w:instrText xml:space="preserve"> TOC \h \z \t "Título 1;2;Título 2;3;Título 3;4;Título;1" </w:instrText>
          </w:r>
          <w:r>
            <w:rPr>
              <w:bCs w:val="0"/>
            </w:rPr>
            <w:fldChar w:fldCharType="separate"/>
          </w:r>
          <w:hyperlink w:anchor="_Toc416803289" w:history="1">
            <w:r w:rsidR="001B77AA" w:rsidRPr="004B5D7C">
              <w:rPr>
                <w:rStyle w:val="Hyperlink"/>
                <w:noProof/>
              </w:rPr>
              <w:t>Detalhamento da Solução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_Toc416803289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05BDDE09" w14:textId="77777777" w:rsidR="001B77AA" w:rsidRDefault="002241AA">
          <w:pPr>
            <w:pStyle w:val="Sumrio2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pt-BR"/>
            </w:rPr>
          </w:pPr>
          <w:hyperlink w:anchor="_Toc416803290" w:history="1">
            <w:r w:rsidR="001B77AA" w:rsidRPr="004B5D7C">
              <w:rPr>
                <w:rStyle w:val="Hyperlink"/>
                <w:noProof/>
              </w:rPr>
              <w:t>1 Descrição/Layout*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_Toc416803290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05BDDE0A" w14:textId="77777777" w:rsidR="001B77AA" w:rsidRDefault="002241AA">
          <w:pPr>
            <w:pStyle w:val="Sumrio2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pt-BR"/>
            </w:rPr>
          </w:pPr>
          <w:hyperlink w:anchor="_Toc416803291" w:history="1">
            <w:r w:rsidR="001B77AA" w:rsidRPr="004B5D7C">
              <w:rPr>
                <w:rStyle w:val="Hyperlink"/>
                <w:noProof/>
              </w:rPr>
              <w:t>2 Requisitos Funcionais (RQF)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_Toc416803291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05BDDE0B" w14:textId="77777777" w:rsidR="001B77AA" w:rsidRDefault="002241AA">
          <w:pPr>
            <w:pStyle w:val="Sumrio3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pt-BR"/>
            </w:rPr>
          </w:pPr>
          <w:hyperlink w:anchor="_Toc416803292" w:history="1">
            <w:r w:rsidR="001B77AA" w:rsidRPr="004B5D7C">
              <w:rPr>
                <w:rStyle w:val="Hyperlink"/>
                <w:noProof/>
                <w:lang w:val="pt-PT"/>
              </w:rPr>
              <w:t>2.1 RQFxx1 – Nome do RQF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_Toc416803292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05BDDE0C" w14:textId="77777777" w:rsidR="001B77AA" w:rsidRDefault="002241AA">
          <w:pPr>
            <w:pStyle w:val="Sumrio3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pt-BR"/>
            </w:rPr>
          </w:pPr>
          <w:hyperlink w:anchor="_Toc416803293" w:history="1">
            <w:r w:rsidR="001B77AA" w:rsidRPr="004B5D7C">
              <w:rPr>
                <w:rStyle w:val="Hyperlink"/>
                <w:noProof/>
              </w:rPr>
              <w:t>2.2 RQFxx2 – Nome do RQF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_Toc416803293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05BDDE0D" w14:textId="77777777" w:rsidR="001B77AA" w:rsidRDefault="002241AA">
          <w:pPr>
            <w:pStyle w:val="Sumrio2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pt-BR"/>
            </w:rPr>
          </w:pPr>
          <w:hyperlink w:anchor="_Toc416803294" w:history="1">
            <w:r w:rsidR="001B77AA" w:rsidRPr="004B5D7C">
              <w:rPr>
                <w:rStyle w:val="Hyperlink"/>
                <w:noProof/>
              </w:rPr>
              <w:t>3 Requisitos Não Funcionais (RQNF)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_Toc416803294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05BDDE0E" w14:textId="77777777" w:rsidR="001B77AA" w:rsidRDefault="002241AA">
          <w:pPr>
            <w:pStyle w:val="Sumrio3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pt-BR"/>
            </w:rPr>
          </w:pPr>
          <w:hyperlink w:anchor="_Toc416803295" w:history="1">
            <w:r w:rsidR="001B77AA" w:rsidRPr="004B5D7C">
              <w:rPr>
                <w:rStyle w:val="Hyperlink"/>
                <w:noProof/>
              </w:rPr>
              <w:t>3.1 RQNFxx1 – Nome do RQNF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_Toc416803295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05BDDE0F" w14:textId="77777777" w:rsidR="001B77AA" w:rsidRDefault="002241AA">
          <w:pPr>
            <w:pStyle w:val="Sumrio3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pt-BR"/>
            </w:rPr>
          </w:pPr>
          <w:hyperlink w:anchor="_Toc416803296" w:history="1">
            <w:r w:rsidR="001B77AA" w:rsidRPr="004B5D7C">
              <w:rPr>
                <w:rStyle w:val="Hyperlink"/>
                <w:noProof/>
              </w:rPr>
              <w:t>3.2 RQNFxx2 – Nome do RQNF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_Toc416803296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3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05BDDE10" w14:textId="77777777" w:rsidR="001B77AA" w:rsidRDefault="002241AA">
          <w:pPr>
            <w:pStyle w:val="Sumrio1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eastAsia="pt-BR"/>
            </w:rPr>
          </w:pPr>
          <w:hyperlink w:anchor="_Toc416803297" w:history="1">
            <w:r w:rsidR="001B77AA" w:rsidRPr="004B5D7C">
              <w:rPr>
                <w:rStyle w:val="Hyperlink"/>
                <w:noProof/>
              </w:rPr>
              <w:t>Glossário</w:t>
            </w:r>
            <w:r w:rsidR="001B77AA">
              <w:rPr>
                <w:noProof/>
                <w:webHidden/>
              </w:rPr>
              <w:tab/>
            </w:r>
            <w:r w:rsidR="001B77AA">
              <w:rPr>
                <w:noProof/>
                <w:webHidden/>
              </w:rPr>
              <w:fldChar w:fldCharType="begin"/>
            </w:r>
            <w:r w:rsidR="001B77AA">
              <w:rPr>
                <w:noProof/>
                <w:webHidden/>
              </w:rPr>
              <w:instrText xml:space="preserve"> PAGEREF _Toc416803297 \h </w:instrText>
            </w:r>
            <w:r w:rsidR="001B77AA">
              <w:rPr>
                <w:noProof/>
                <w:webHidden/>
              </w:rPr>
            </w:r>
            <w:r w:rsidR="001B77AA">
              <w:rPr>
                <w:noProof/>
                <w:webHidden/>
              </w:rPr>
              <w:fldChar w:fldCharType="separate"/>
            </w:r>
            <w:r w:rsidR="001B77AA">
              <w:rPr>
                <w:noProof/>
                <w:webHidden/>
              </w:rPr>
              <w:t>4</w:t>
            </w:r>
            <w:r w:rsidR="001B77AA">
              <w:rPr>
                <w:noProof/>
                <w:webHidden/>
              </w:rPr>
              <w:fldChar w:fldCharType="end"/>
            </w:r>
          </w:hyperlink>
        </w:p>
        <w:p w14:paraId="05BDDE11" w14:textId="77777777" w:rsidR="00D67838" w:rsidRDefault="005B6F3C" w:rsidP="005C3D2E">
          <w:pPr>
            <w:pStyle w:val="Sumrio1"/>
            <w:rPr>
              <w:sz w:val="32"/>
            </w:rPr>
          </w:pPr>
          <w:r>
            <w:rPr>
              <w:bCs w:val="0"/>
            </w:rPr>
            <w:fldChar w:fldCharType="end"/>
          </w:r>
        </w:p>
      </w:sdtContent>
    </w:sdt>
    <w:p w14:paraId="05BDDE12" w14:textId="77777777" w:rsidR="00D67838" w:rsidRDefault="00D67838" w:rsidP="00FC05A9">
      <w:pPr>
        <w:rPr>
          <w:b/>
          <w:sz w:val="32"/>
        </w:rPr>
        <w:sectPr w:rsidR="00D67838" w:rsidSect="009674E3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8" w:right="1134" w:bottom="1418" w:left="1134" w:header="0" w:footer="0" w:gutter="0"/>
          <w:cols w:space="708"/>
          <w:docGrid w:linePitch="360"/>
        </w:sectPr>
      </w:pPr>
    </w:p>
    <w:p w14:paraId="05BDDE13" w14:textId="77777777" w:rsidR="00D372AB" w:rsidRPr="00C04B3F" w:rsidRDefault="00D372AB" w:rsidP="00F14D83">
      <w:pPr>
        <w:spacing w:after="240"/>
        <w:rPr>
          <w:rFonts w:cs="Arial"/>
          <w:b/>
        </w:rPr>
      </w:pPr>
      <w:r w:rsidRPr="00C04B3F">
        <w:rPr>
          <w:rFonts w:cs="Arial"/>
          <w:b/>
        </w:rPr>
        <w:lastRenderedPageBreak/>
        <w:t>Controle de Versão</w:t>
      </w:r>
    </w:p>
    <w:tbl>
      <w:tblPr>
        <w:tblStyle w:val="TabelaPadro"/>
        <w:tblW w:w="14572" w:type="dxa"/>
        <w:tblLook w:val="04A0" w:firstRow="1" w:lastRow="0" w:firstColumn="1" w:lastColumn="0" w:noHBand="0" w:noVBand="1"/>
      </w:tblPr>
      <w:tblGrid>
        <w:gridCol w:w="3262"/>
        <w:gridCol w:w="2268"/>
        <w:gridCol w:w="3543"/>
        <w:gridCol w:w="3686"/>
        <w:gridCol w:w="1813"/>
      </w:tblGrid>
      <w:tr w:rsidR="00A1305C" w:rsidRPr="00CB3839" w14:paraId="05BDDE15" w14:textId="77777777" w:rsidTr="00852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14572" w:type="dxa"/>
            <w:gridSpan w:val="5"/>
            <w:hideMark/>
          </w:tcPr>
          <w:p w14:paraId="05BDDE14" w14:textId="77777777" w:rsidR="00A1305C" w:rsidRPr="00CB3839" w:rsidRDefault="00A1305C" w:rsidP="00CB3839">
            <w:pPr>
              <w:pStyle w:val="Tabela"/>
            </w:pPr>
            <w:r w:rsidRPr="00CB3839">
              <w:t>Envolvidos*</w:t>
            </w:r>
          </w:p>
        </w:tc>
      </w:tr>
      <w:tr w:rsidR="00A1305C" w:rsidRPr="00CB3839" w14:paraId="05BDDE1A" w14:textId="77777777" w:rsidTr="00852774">
        <w:trPr>
          <w:trHeight w:val="312"/>
        </w:trPr>
        <w:tc>
          <w:tcPr>
            <w:tcW w:w="3262" w:type="dxa"/>
            <w:vMerge w:val="restart"/>
            <w:shd w:val="clear" w:color="auto" w:fill="D9D9D9" w:themeFill="background1" w:themeFillShade="D9"/>
            <w:vAlign w:val="center"/>
            <w:hideMark/>
          </w:tcPr>
          <w:p w14:paraId="05BDDE16" w14:textId="77777777" w:rsidR="00A1305C" w:rsidRPr="00CB3839" w:rsidRDefault="006257EF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 xml:space="preserve">Envolvido </w:t>
            </w:r>
            <w:r w:rsidR="00A1305C" w:rsidRPr="00CB3839">
              <w:rPr>
                <w:b/>
              </w:rPr>
              <w:t xml:space="preserve">(Nome </w:t>
            </w:r>
            <w:r w:rsidR="0055272E" w:rsidRPr="00CB3839">
              <w:rPr>
                <w:b/>
              </w:rPr>
              <w:t>C</w:t>
            </w:r>
            <w:r w:rsidR="00A1305C" w:rsidRPr="00CB3839">
              <w:rPr>
                <w:b/>
              </w:rPr>
              <w:t>ompleto)</w:t>
            </w:r>
          </w:p>
        </w:tc>
        <w:tc>
          <w:tcPr>
            <w:tcW w:w="2268" w:type="dxa"/>
            <w:vMerge w:val="restart"/>
            <w:shd w:val="clear" w:color="auto" w:fill="D9D9D9" w:themeFill="background1" w:themeFillShade="D9"/>
            <w:vAlign w:val="center"/>
            <w:hideMark/>
          </w:tcPr>
          <w:p w14:paraId="05BDDE17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Papel**</w:t>
            </w:r>
          </w:p>
        </w:tc>
        <w:tc>
          <w:tcPr>
            <w:tcW w:w="3543" w:type="dxa"/>
            <w:vMerge w:val="restart"/>
            <w:shd w:val="clear" w:color="auto" w:fill="D9D9D9" w:themeFill="background1" w:themeFillShade="D9"/>
            <w:vAlign w:val="center"/>
            <w:hideMark/>
          </w:tcPr>
          <w:p w14:paraId="05BDDE18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Frente/Empresa-Área</w:t>
            </w:r>
          </w:p>
        </w:tc>
        <w:tc>
          <w:tcPr>
            <w:tcW w:w="5499" w:type="dxa"/>
            <w:gridSpan w:val="2"/>
            <w:shd w:val="clear" w:color="auto" w:fill="D9D9D9" w:themeFill="background1" w:themeFillShade="D9"/>
            <w:vAlign w:val="center"/>
            <w:hideMark/>
          </w:tcPr>
          <w:p w14:paraId="05BDDE19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Contato</w:t>
            </w:r>
          </w:p>
        </w:tc>
      </w:tr>
      <w:tr w:rsidR="00A1305C" w:rsidRPr="00CB3839" w14:paraId="05BDDE20" w14:textId="77777777" w:rsidTr="00852774">
        <w:trPr>
          <w:trHeight w:val="312"/>
        </w:trPr>
        <w:tc>
          <w:tcPr>
            <w:tcW w:w="3262" w:type="dxa"/>
            <w:vMerge/>
            <w:shd w:val="clear" w:color="auto" w:fill="D9D9D9" w:themeFill="background1" w:themeFillShade="D9"/>
            <w:hideMark/>
          </w:tcPr>
          <w:p w14:paraId="05BDDE1B" w14:textId="77777777" w:rsidR="00A1305C" w:rsidRPr="00CB3839" w:rsidRDefault="00A1305C" w:rsidP="00CB3839">
            <w:pPr>
              <w:pStyle w:val="Tabela"/>
              <w:rPr>
                <w:b/>
              </w:rPr>
            </w:pPr>
          </w:p>
        </w:tc>
        <w:tc>
          <w:tcPr>
            <w:tcW w:w="2268" w:type="dxa"/>
            <w:vMerge/>
            <w:shd w:val="clear" w:color="auto" w:fill="D9D9D9" w:themeFill="background1" w:themeFillShade="D9"/>
            <w:hideMark/>
          </w:tcPr>
          <w:p w14:paraId="05BDDE1C" w14:textId="77777777" w:rsidR="00A1305C" w:rsidRPr="00CB3839" w:rsidRDefault="00A1305C" w:rsidP="00CB3839">
            <w:pPr>
              <w:pStyle w:val="Tabela"/>
              <w:rPr>
                <w:b/>
              </w:rPr>
            </w:pPr>
          </w:p>
        </w:tc>
        <w:tc>
          <w:tcPr>
            <w:tcW w:w="3543" w:type="dxa"/>
            <w:vMerge/>
            <w:shd w:val="clear" w:color="auto" w:fill="D9D9D9" w:themeFill="background1" w:themeFillShade="D9"/>
            <w:hideMark/>
          </w:tcPr>
          <w:p w14:paraId="05BDDE1D" w14:textId="77777777" w:rsidR="00A1305C" w:rsidRPr="00CB3839" w:rsidRDefault="00A1305C" w:rsidP="00CB3839">
            <w:pPr>
              <w:pStyle w:val="Tabela"/>
              <w:rPr>
                <w:b/>
              </w:rPr>
            </w:pPr>
          </w:p>
        </w:tc>
        <w:tc>
          <w:tcPr>
            <w:tcW w:w="3686" w:type="dxa"/>
            <w:shd w:val="clear" w:color="auto" w:fill="D9D9D9" w:themeFill="background1" w:themeFillShade="D9"/>
            <w:vAlign w:val="center"/>
            <w:hideMark/>
          </w:tcPr>
          <w:p w14:paraId="05BDDE1E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E-mail</w:t>
            </w:r>
          </w:p>
        </w:tc>
        <w:tc>
          <w:tcPr>
            <w:tcW w:w="1813" w:type="dxa"/>
            <w:shd w:val="clear" w:color="auto" w:fill="D9D9D9" w:themeFill="background1" w:themeFillShade="D9"/>
            <w:vAlign w:val="center"/>
            <w:hideMark/>
          </w:tcPr>
          <w:p w14:paraId="05BDDE1F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Telefone</w:t>
            </w:r>
          </w:p>
        </w:tc>
      </w:tr>
      <w:tr w:rsidR="00A1305C" w:rsidRPr="00CB3839" w14:paraId="05BDDE26" w14:textId="77777777" w:rsidTr="00852774">
        <w:trPr>
          <w:trHeight w:val="312"/>
        </w:trPr>
        <w:tc>
          <w:tcPr>
            <w:tcW w:w="3262" w:type="dxa"/>
          </w:tcPr>
          <w:p w14:paraId="05BDDE21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2268" w:type="dxa"/>
          </w:tcPr>
          <w:p w14:paraId="05BDDE22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543" w:type="dxa"/>
          </w:tcPr>
          <w:p w14:paraId="05BDDE23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14:paraId="05BDDE24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14:paraId="05BDDE25" w14:textId="77777777" w:rsidR="00A1305C" w:rsidRPr="00CB3839" w:rsidRDefault="00A1305C" w:rsidP="00CB3839">
            <w:pPr>
              <w:pStyle w:val="Tabela"/>
              <w:jc w:val="left"/>
            </w:pPr>
          </w:p>
        </w:tc>
      </w:tr>
      <w:tr w:rsidR="00A1305C" w:rsidRPr="00CB3839" w14:paraId="05BDDE2C" w14:textId="77777777" w:rsidTr="00852774">
        <w:trPr>
          <w:trHeight w:val="312"/>
        </w:trPr>
        <w:tc>
          <w:tcPr>
            <w:tcW w:w="3262" w:type="dxa"/>
          </w:tcPr>
          <w:p w14:paraId="05BDDE27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2268" w:type="dxa"/>
          </w:tcPr>
          <w:p w14:paraId="05BDDE28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543" w:type="dxa"/>
          </w:tcPr>
          <w:p w14:paraId="05BDDE29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14:paraId="05BDDE2A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14:paraId="05BDDE2B" w14:textId="77777777" w:rsidR="00A1305C" w:rsidRPr="00CB3839" w:rsidRDefault="00A1305C" w:rsidP="00CB3839">
            <w:pPr>
              <w:pStyle w:val="Tabela"/>
              <w:jc w:val="left"/>
            </w:pPr>
          </w:p>
        </w:tc>
      </w:tr>
      <w:tr w:rsidR="00A1305C" w:rsidRPr="00CB3839" w14:paraId="05BDDE32" w14:textId="77777777" w:rsidTr="00852774">
        <w:trPr>
          <w:trHeight w:val="312"/>
        </w:trPr>
        <w:tc>
          <w:tcPr>
            <w:tcW w:w="3262" w:type="dxa"/>
          </w:tcPr>
          <w:p w14:paraId="05BDDE2D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2268" w:type="dxa"/>
          </w:tcPr>
          <w:p w14:paraId="05BDDE2E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543" w:type="dxa"/>
          </w:tcPr>
          <w:p w14:paraId="05BDDE2F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14:paraId="05BDDE30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14:paraId="05BDDE31" w14:textId="77777777" w:rsidR="00A1305C" w:rsidRPr="00CB3839" w:rsidRDefault="00A1305C" w:rsidP="00CB3839">
            <w:pPr>
              <w:pStyle w:val="Tabela"/>
              <w:jc w:val="left"/>
            </w:pPr>
          </w:p>
        </w:tc>
      </w:tr>
      <w:tr w:rsidR="00A1305C" w:rsidRPr="00CB3839" w14:paraId="05BDDE38" w14:textId="77777777" w:rsidTr="00852774">
        <w:trPr>
          <w:trHeight w:val="312"/>
        </w:trPr>
        <w:tc>
          <w:tcPr>
            <w:tcW w:w="3262" w:type="dxa"/>
          </w:tcPr>
          <w:p w14:paraId="05BDDE33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2268" w:type="dxa"/>
          </w:tcPr>
          <w:p w14:paraId="05BDDE34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543" w:type="dxa"/>
          </w:tcPr>
          <w:p w14:paraId="05BDDE35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3686" w:type="dxa"/>
          </w:tcPr>
          <w:p w14:paraId="05BDDE36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13" w:type="dxa"/>
          </w:tcPr>
          <w:p w14:paraId="05BDDE37" w14:textId="77777777" w:rsidR="00A1305C" w:rsidRPr="00CB3839" w:rsidRDefault="00A1305C" w:rsidP="00CB3839">
            <w:pPr>
              <w:pStyle w:val="Tabela"/>
              <w:jc w:val="left"/>
            </w:pPr>
          </w:p>
        </w:tc>
      </w:tr>
    </w:tbl>
    <w:p w14:paraId="05BDDE39" w14:textId="77777777" w:rsidR="00A1305C" w:rsidRPr="00D62E25" w:rsidRDefault="00D62E25" w:rsidP="007A2B94">
      <w:pPr>
        <w:pStyle w:val="Texto"/>
        <w:spacing w:before="120" w:after="480"/>
        <w:ind w:left="0"/>
      </w:pPr>
      <w:r>
        <w:t>**Tipos de Papé</w:t>
      </w:r>
      <w:r w:rsidR="00A1305C" w:rsidRPr="00D62E25">
        <w:t>is do Modelo de Gestão: Cliente Solicitante, Analista de Negócio, Líder Técnico, Responsável Técnico, Arquiteto, Líder de Operação, Líder de Testes, Líder de Mudança, Fornecedor etc.</w:t>
      </w:r>
    </w:p>
    <w:tbl>
      <w:tblPr>
        <w:tblStyle w:val="TabelaPadro"/>
        <w:tblW w:w="14572" w:type="dxa"/>
        <w:tblLook w:val="04A0" w:firstRow="1" w:lastRow="0" w:firstColumn="1" w:lastColumn="0" w:noHBand="0" w:noVBand="1"/>
      </w:tblPr>
      <w:tblGrid>
        <w:gridCol w:w="1318"/>
        <w:gridCol w:w="945"/>
        <w:gridCol w:w="2742"/>
        <w:gridCol w:w="1788"/>
        <w:gridCol w:w="1801"/>
        <w:gridCol w:w="1570"/>
        <w:gridCol w:w="4408"/>
      </w:tblGrid>
      <w:tr w:rsidR="00A1305C" w:rsidRPr="00CB3839" w14:paraId="05BDDE3B" w14:textId="77777777" w:rsidTr="00852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14572" w:type="dxa"/>
            <w:gridSpan w:val="7"/>
            <w:hideMark/>
          </w:tcPr>
          <w:p w14:paraId="05BDDE3A" w14:textId="77777777" w:rsidR="00A1305C" w:rsidRPr="00CB3839" w:rsidRDefault="00A1305C" w:rsidP="00CB3839">
            <w:pPr>
              <w:pStyle w:val="Tabela"/>
            </w:pPr>
            <w:r w:rsidRPr="00CB3839">
              <w:t>Histórico da Elaboração do Documento*</w:t>
            </w:r>
          </w:p>
        </w:tc>
      </w:tr>
      <w:tr w:rsidR="00A1305C" w:rsidRPr="00CB3839" w14:paraId="05BDDE43" w14:textId="77777777" w:rsidTr="00852774">
        <w:trPr>
          <w:trHeight w:val="312"/>
        </w:trPr>
        <w:tc>
          <w:tcPr>
            <w:tcW w:w="1318" w:type="dxa"/>
            <w:shd w:val="clear" w:color="auto" w:fill="D9D9D9" w:themeFill="background1" w:themeFillShade="D9"/>
            <w:vAlign w:val="center"/>
            <w:hideMark/>
          </w:tcPr>
          <w:p w14:paraId="05BDDE3C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Data</w:t>
            </w:r>
          </w:p>
        </w:tc>
        <w:tc>
          <w:tcPr>
            <w:tcW w:w="945" w:type="dxa"/>
            <w:shd w:val="clear" w:color="auto" w:fill="D9D9D9" w:themeFill="background1" w:themeFillShade="D9"/>
            <w:vAlign w:val="center"/>
            <w:hideMark/>
          </w:tcPr>
          <w:p w14:paraId="05BDDE3D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Versão</w:t>
            </w:r>
          </w:p>
        </w:tc>
        <w:tc>
          <w:tcPr>
            <w:tcW w:w="2742" w:type="dxa"/>
            <w:shd w:val="clear" w:color="auto" w:fill="D9D9D9" w:themeFill="background1" w:themeFillShade="D9"/>
            <w:vAlign w:val="center"/>
            <w:hideMark/>
          </w:tcPr>
          <w:p w14:paraId="05BDDE3E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Motivo</w:t>
            </w:r>
          </w:p>
        </w:tc>
        <w:tc>
          <w:tcPr>
            <w:tcW w:w="1788" w:type="dxa"/>
            <w:shd w:val="clear" w:color="auto" w:fill="D9D9D9" w:themeFill="background1" w:themeFillShade="D9"/>
            <w:vAlign w:val="center"/>
            <w:hideMark/>
          </w:tcPr>
          <w:p w14:paraId="05BDDE3F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Autor</w:t>
            </w:r>
          </w:p>
        </w:tc>
        <w:tc>
          <w:tcPr>
            <w:tcW w:w="1801" w:type="dxa"/>
            <w:shd w:val="clear" w:color="auto" w:fill="D9D9D9" w:themeFill="background1" w:themeFillShade="D9"/>
            <w:vAlign w:val="center"/>
            <w:hideMark/>
          </w:tcPr>
          <w:p w14:paraId="05BDDE40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Revisor</w:t>
            </w:r>
          </w:p>
        </w:tc>
        <w:tc>
          <w:tcPr>
            <w:tcW w:w="1570" w:type="dxa"/>
            <w:shd w:val="clear" w:color="auto" w:fill="D9D9D9" w:themeFill="background1" w:themeFillShade="D9"/>
            <w:vAlign w:val="center"/>
            <w:hideMark/>
          </w:tcPr>
          <w:p w14:paraId="05BDDE41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>Aprovador</w:t>
            </w:r>
          </w:p>
        </w:tc>
        <w:tc>
          <w:tcPr>
            <w:tcW w:w="4408" w:type="dxa"/>
            <w:shd w:val="clear" w:color="auto" w:fill="D9D9D9" w:themeFill="background1" w:themeFillShade="D9"/>
            <w:vAlign w:val="center"/>
            <w:hideMark/>
          </w:tcPr>
          <w:p w14:paraId="05BDDE42" w14:textId="77777777" w:rsidR="00A1305C" w:rsidRPr="00CB3839" w:rsidRDefault="00A1305C" w:rsidP="00CB3839">
            <w:pPr>
              <w:pStyle w:val="Tabela"/>
              <w:rPr>
                <w:b/>
              </w:rPr>
            </w:pPr>
            <w:r w:rsidRPr="00CB3839">
              <w:rPr>
                <w:b/>
              </w:rPr>
              <w:t xml:space="preserve">Descrição </w:t>
            </w:r>
            <w:r w:rsidR="0055272E" w:rsidRPr="00CB3839">
              <w:rPr>
                <w:b/>
              </w:rPr>
              <w:t xml:space="preserve">das </w:t>
            </w:r>
            <w:r w:rsidRPr="00CB3839">
              <w:rPr>
                <w:b/>
              </w:rPr>
              <w:t>Modificações Realizadas</w:t>
            </w:r>
          </w:p>
        </w:tc>
      </w:tr>
      <w:tr w:rsidR="00A1305C" w:rsidRPr="00CB3839" w14:paraId="05BDDE4B" w14:textId="77777777" w:rsidTr="00852774">
        <w:trPr>
          <w:trHeight w:val="312"/>
        </w:trPr>
        <w:tc>
          <w:tcPr>
            <w:tcW w:w="1318" w:type="dxa"/>
          </w:tcPr>
          <w:p w14:paraId="05BDDE44" w14:textId="77777777" w:rsidR="00A1305C" w:rsidRPr="00CB3839" w:rsidRDefault="00A1305C" w:rsidP="00CB3839">
            <w:pPr>
              <w:pStyle w:val="Tabela"/>
            </w:pPr>
          </w:p>
        </w:tc>
        <w:tc>
          <w:tcPr>
            <w:tcW w:w="945" w:type="dxa"/>
          </w:tcPr>
          <w:p w14:paraId="05BDDE45" w14:textId="77777777" w:rsidR="00A1305C" w:rsidRPr="00CB3839" w:rsidRDefault="00A1305C" w:rsidP="00CB3839">
            <w:pPr>
              <w:pStyle w:val="Tabela"/>
            </w:pPr>
          </w:p>
        </w:tc>
        <w:tc>
          <w:tcPr>
            <w:tcW w:w="2742" w:type="dxa"/>
          </w:tcPr>
          <w:p w14:paraId="05BDDE46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788" w:type="dxa"/>
          </w:tcPr>
          <w:p w14:paraId="05BDDE47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801" w:type="dxa"/>
          </w:tcPr>
          <w:p w14:paraId="05BDDE48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1570" w:type="dxa"/>
          </w:tcPr>
          <w:p w14:paraId="05BDDE49" w14:textId="77777777" w:rsidR="00A1305C" w:rsidRPr="00CB3839" w:rsidRDefault="00A1305C" w:rsidP="00CB3839">
            <w:pPr>
              <w:pStyle w:val="Tabela"/>
              <w:jc w:val="left"/>
            </w:pPr>
          </w:p>
        </w:tc>
        <w:tc>
          <w:tcPr>
            <w:tcW w:w="4408" w:type="dxa"/>
          </w:tcPr>
          <w:p w14:paraId="05BDDE4A" w14:textId="77777777" w:rsidR="00A1305C" w:rsidRPr="00CB3839" w:rsidRDefault="00A1305C" w:rsidP="00CB3839">
            <w:pPr>
              <w:pStyle w:val="Tabela"/>
              <w:jc w:val="left"/>
            </w:pPr>
          </w:p>
        </w:tc>
      </w:tr>
      <w:tr w:rsidR="006257EF" w:rsidRPr="00CB3839" w14:paraId="05BDDE53" w14:textId="77777777" w:rsidTr="00852774">
        <w:trPr>
          <w:trHeight w:val="312"/>
        </w:trPr>
        <w:tc>
          <w:tcPr>
            <w:tcW w:w="1318" w:type="dxa"/>
          </w:tcPr>
          <w:p w14:paraId="05BDDE4C" w14:textId="77777777" w:rsidR="006257EF" w:rsidRPr="00CB3839" w:rsidRDefault="006257EF" w:rsidP="00CB3839">
            <w:pPr>
              <w:pStyle w:val="Tabela"/>
            </w:pPr>
          </w:p>
        </w:tc>
        <w:tc>
          <w:tcPr>
            <w:tcW w:w="945" w:type="dxa"/>
          </w:tcPr>
          <w:p w14:paraId="05BDDE4D" w14:textId="77777777" w:rsidR="006257EF" w:rsidRPr="00CB3839" w:rsidRDefault="006257EF" w:rsidP="00CB3839">
            <w:pPr>
              <w:pStyle w:val="Tabela"/>
            </w:pPr>
          </w:p>
        </w:tc>
        <w:tc>
          <w:tcPr>
            <w:tcW w:w="2742" w:type="dxa"/>
          </w:tcPr>
          <w:p w14:paraId="05BDDE4E" w14:textId="77777777"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1788" w:type="dxa"/>
          </w:tcPr>
          <w:p w14:paraId="05BDDE4F" w14:textId="77777777"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1801" w:type="dxa"/>
          </w:tcPr>
          <w:p w14:paraId="05BDDE50" w14:textId="77777777"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1570" w:type="dxa"/>
          </w:tcPr>
          <w:p w14:paraId="05BDDE51" w14:textId="77777777" w:rsidR="006257EF" w:rsidRPr="00CB3839" w:rsidRDefault="006257EF" w:rsidP="00CB3839">
            <w:pPr>
              <w:pStyle w:val="Tabela"/>
              <w:jc w:val="left"/>
            </w:pPr>
          </w:p>
        </w:tc>
        <w:tc>
          <w:tcPr>
            <w:tcW w:w="4408" w:type="dxa"/>
          </w:tcPr>
          <w:p w14:paraId="05BDDE52" w14:textId="77777777" w:rsidR="006257EF" w:rsidRPr="00CB3839" w:rsidRDefault="006257EF" w:rsidP="00CB3839">
            <w:pPr>
              <w:pStyle w:val="Tabela"/>
              <w:jc w:val="left"/>
            </w:pPr>
          </w:p>
        </w:tc>
      </w:tr>
      <w:tr w:rsidR="00063D65" w:rsidRPr="00CB3839" w14:paraId="05BDDE5B" w14:textId="77777777" w:rsidTr="00852774">
        <w:trPr>
          <w:trHeight w:val="312"/>
        </w:trPr>
        <w:tc>
          <w:tcPr>
            <w:tcW w:w="1318" w:type="dxa"/>
          </w:tcPr>
          <w:p w14:paraId="05BDDE54" w14:textId="77777777" w:rsidR="00063D65" w:rsidRPr="00CB3839" w:rsidRDefault="00063D65" w:rsidP="00CB3839">
            <w:pPr>
              <w:pStyle w:val="Tabela"/>
            </w:pPr>
          </w:p>
        </w:tc>
        <w:tc>
          <w:tcPr>
            <w:tcW w:w="945" w:type="dxa"/>
          </w:tcPr>
          <w:p w14:paraId="05BDDE55" w14:textId="77777777" w:rsidR="00063D65" w:rsidRPr="00CB3839" w:rsidRDefault="00063D65" w:rsidP="00CB3839">
            <w:pPr>
              <w:pStyle w:val="Tabela"/>
            </w:pPr>
          </w:p>
        </w:tc>
        <w:tc>
          <w:tcPr>
            <w:tcW w:w="2742" w:type="dxa"/>
          </w:tcPr>
          <w:p w14:paraId="05BDDE56" w14:textId="77777777"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1788" w:type="dxa"/>
          </w:tcPr>
          <w:p w14:paraId="05BDDE57" w14:textId="77777777"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1801" w:type="dxa"/>
          </w:tcPr>
          <w:p w14:paraId="05BDDE58" w14:textId="77777777"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1570" w:type="dxa"/>
          </w:tcPr>
          <w:p w14:paraId="05BDDE59" w14:textId="77777777" w:rsidR="00063D65" w:rsidRPr="00CB3839" w:rsidRDefault="00063D65" w:rsidP="00CB3839">
            <w:pPr>
              <w:pStyle w:val="Tabela"/>
              <w:jc w:val="left"/>
            </w:pPr>
          </w:p>
        </w:tc>
        <w:tc>
          <w:tcPr>
            <w:tcW w:w="4408" w:type="dxa"/>
          </w:tcPr>
          <w:p w14:paraId="05BDDE5A" w14:textId="77777777" w:rsidR="00063D65" w:rsidRPr="00CB3839" w:rsidRDefault="00063D65" w:rsidP="00CB3839">
            <w:pPr>
              <w:pStyle w:val="Tabela"/>
              <w:jc w:val="left"/>
            </w:pPr>
          </w:p>
        </w:tc>
      </w:tr>
    </w:tbl>
    <w:p w14:paraId="05BDDE5C" w14:textId="77777777" w:rsidR="00506147" w:rsidRDefault="00506147" w:rsidP="00EA39FC">
      <w:r>
        <w:br w:type="page"/>
      </w:r>
    </w:p>
    <w:p w14:paraId="05BDDE5D" w14:textId="2195804A" w:rsidR="00257177" w:rsidRPr="00C04B3F" w:rsidRDefault="002241AA" w:rsidP="00257177">
      <w:pPr>
        <w:spacing w:after="240"/>
        <w:rPr>
          <w:rFonts w:cs="Arial"/>
          <w:b/>
        </w:rPr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5BDDE92" wp14:editId="7F676062">
                <wp:simplePos x="0" y="0"/>
                <wp:positionH relativeFrom="column">
                  <wp:posOffset>5418455</wp:posOffset>
                </wp:positionH>
                <wp:positionV relativeFrom="paragraph">
                  <wp:posOffset>490855</wp:posOffset>
                </wp:positionV>
                <wp:extent cx="116205" cy="654050"/>
                <wp:effectExtent l="38100" t="0" r="36195" b="50800"/>
                <wp:wrapNone/>
                <wp:docPr id="25" name="Gru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05" cy="654050"/>
                          <a:chOff x="0" y="0"/>
                          <a:chExt cx="116542" cy="654304"/>
                        </a:xfrm>
                      </wpg:grpSpPr>
                      <wps:wsp>
                        <wps:cNvPr id="23" name="Conector de seta reta 23"/>
                        <wps:cNvCnPr/>
                        <wps:spPr>
                          <a:xfrm>
                            <a:off x="57912" y="70104"/>
                            <a:ext cx="0" cy="5842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Elipse 24"/>
                        <wps:cNvSpPr/>
                        <wps:spPr>
                          <a:xfrm>
                            <a:off x="0" y="0"/>
                            <a:ext cx="116542" cy="11654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25" o:spid="_x0000_s1026" style="position:absolute;margin-left:426.65pt;margin-top:38.65pt;width:9.15pt;height:51.5pt;z-index:251673600" coordsize="1165,6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23" o:spid="_x0000_s1027" type="#_x0000_t32" style="position:absolute;left:579;top:701;width:0;height:584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9W6ocIAAADbAAAADwAAAGRycy9kb3ducmV2LnhtbESPzWrCQBSF94W+w3AL7pqJRoqkjqLS&#10;iC4bu8jykrkmwcydkJkm8e2dQsHl4fx8nPV2Mq0YqHeNZQXzKAZBXFrdcKXg55K9r0A4j6yxtUwK&#10;7uRgu3l9WWOq7cjfNOS+EmGEXYoKau+7VEpX1mTQRbYjDt7V9gZ9kH0ldY9jGDetXMTxhzTYcCDU&#10;2NGhpvKW/xoFQzZ2vDwX8zxpxkApptvxa6/U7G3afYLwNPln+L990goWCfx9CT9Abh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9W6ocIAAADbAAAADwAAAAAAAAAAAAAA&#10;AAChAgAAZHJzL2Rvd25yZXYueG1sUEsFBgAAAAAEAAQA+QAAAJADAAAAAA==&#10;" strokecolor="red" strokeweight="3pt">
                  <v:stroke endarrow="block"/>
                </v:shape>
                <v:oval id="Elipse 24" o:spid="_x0000_s1028" style="position:absolute;width:1165;height:11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F73MMA&#10;AADbAAAADwAAAGRycy9kb3ducmV2LnhtbESPQWsCMRSE74L/ITyht5p1W1zZGkUEwUvB2ur5dfO6&#10;Wbp5WZK4bv31TaHgcZiZb5jlerCt6MmHxrGC2TQDQVw53XCt4ON997gAESKyxtYxKfihAOvVeLTE&#10;Ursrv1F/jLVIEA4lKjAxdqWUoTJkMUxdR5y8L+ctxiR9LbXHa4LbVuZZNpcWG04LBjvaGqq+jxer&#10;4FY8md6H+em8eD3kfeY/Y8WFUg+TYfMCItIQ7+H/9l4ryJ/h70v6AXL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F73MMAAADbAAAADwAAAAAAAAAAAAAAAACYAgAAZHJzL2Rv&#10;d25yZXYueG1sUEsFBgAAAAAEAAQA9QAAAIgDAAAAAA==&#10;" fillcolor="red" strokecolor="red" strokeweight="2pt"/>
              </v:group>
            </w:pict>
          </mc:Fallback>
        </mc:AlternateContent>
      </w:r>
      <w:r w:rsidR="00257177" w:rsidRPr="00C04B3F">
        <w:rPr>
          <w:rFonts w:cs="Arial"/>
          <w:b/>
        </w:rPr>
        <w:t>Guia de Preenchimento</w:t>
      </w:r>
      <w:r w:rsidR="00EC0001">
        <w:rPr>
          <w:noProof/>
          <w:lang w:eastAsia="pt-BR"/>
        </w:rPr>
        <w:drawing>
          <wp:inline distT="0" distB="0" distL="0" distR="0" wp14:anchorId="70ABC682" wp14:editId="6F414B59">
            <wp:extent cx="9720000" cy="335941"/>
            <wp:effectExtent l="0" t="0" r="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000" cy="3359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BDDE5E" w14:textId="53AFFD4E" w:rsidR="00A1305C" w:rsidRPr="00F7625C" w:rsidRDefault="00A1305C" w:rsidP="009B0616">
      <w:pPr>
        <w:pStyle w:val="Figura"/>
      </w:pPr>
    </w:p>
    <w:p w14:paraId="05BDDE5F" w14:textId="77777777" w:rsidR="00A1305C" w:rsidRPr="00BF2763" w:rsidRDefault="009B0616" w:rsidP="009B0616">
      <w:pPr>
        <w:pStyle w:val="Texto"/>
        <w:spacing w:before="1800"/>
      </w:pPr>
      <w:r>
        <w:rPr>
          <w:b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BDDE96" wp14:editId="0B5576F7">
                <wp:simplePos x="0" y="0"/>
                <wp:positionH relativeFrom="column">
                  <wp:posOffset>4547870</wp:posOffset>
                </wp:positionH>
                <wp:positionV relativeFrom="paragraph">
                  <wp:posOffset>374650</wp:posOffset>
                </wp:positionV>
                <wp:extent cx="1952625" cy="333375"/>
                <wp:effectExtent l="0" t="0" r="9525" b="9525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DDEBA" w14:textId="77777777" w:rsidR="00A41327" w:rsidRPr="00F7625C" w:rsidRDefault="00A41327" w:rsidP="00F7625C">
                            <w:pPr>
                              <w:jc w:val="center"/>
                              <w:rPr>
                                <w:b/>
                              </w:rPr>
                            </w:pPr>
                            <w:bookmarkStart w:id="0" w:name="_GoBack"/>
                            <w:r w:rsidRPr="00F7625C">
                              <w:rPr>
                                <w:b/>
                              </w:rPr>
                              <w:t>Descritivo da Solução</w:t>
                            </w:r>
                            <w:bookmarkEnd w:id="0"/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358.1pt;margin-top:29.5pt;width:153.75pt;height:26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" stroked="f">
                <v:textbox inset="0,0,0,0">
                  <w:txbxContent>
                    <w:p w14:paraId="05BDDEBA" w14:textId="77777777" w:rsidR="00A41327" w:rsidRPr="00F7625C" w:rsidRDefault="00A41327" w:rsidP="00F7625C">
                      <w:pPr>
                        <w:jc w:val="center"/>
                        <w:rPr>
                          <w:b/>
                        </w:rPr>
                      </w:pPr>
                      <w:bookmarkStart w:id="1" w:name="_GoBack"/>
                      <w:r w:rsidRPr="00F7625C">
                        <w:rPr>
                          <w:b/>
                        </w:rPr>
                        <w:t>Descritivo da Solução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A1305C" w:rsidRPr="00BF2763">
        <w:rPr>
          <w:b/>
        </w:rPr>
        <w:t xml:space="preserve">Objetivo: </w:t>
      </w:r>
      <w:r w:rsidR="00A1305C" w:rsidRPr="00BF2763">
        <w:t xml:space="preserve">Este documento tem a finalidade de </w:t>
      </w:r>
      <w:r w:rsidR="00A1305C">
        <w:t>descrever detalhadamente os requisitos funcionais e não funciona</w:t>
      </w:r>
      <w:r w:rsidR="005B5094">
        <w:t>is do sistema, a fim de atender à</w:t>
      </w:r>
      <w:r w:rsidR="00A1305C">
        <w:t xml:space="preserve"> Solicitaç</w:t>
      </w:r>
      <w:r w:rsidR="002A2475">
        <w:t xml:space="preserve">ão da </w:t>
      </w:r>
      <w:r w:rsidR="005B5094">
        <w:t xml:space="preserve">Demanda, </w:t>
      </w:r>
      <w:r w:rsidR="002A2475">
        <w:t>com alternativa para especificações com e sem Caso de Uso.</w:t>
      </w:r>
    </w:p>
    <w:p w14:paraId="05BDDE60" w14:textId="77777777" w:rsidR="00A1305C" w:rsidRPr="00BF2763" w:rsidRDefault="00A1305C" w:rsidP="00CF7297">
      <w:pPr>
        <w:pStyle w:val="Texto"/>
        <w:spacing w:after="400"/>
        <w:rPr>
          <w:b/>
        </w:rPr>
      </w:pPr>
      <w:r w:rsidRPr="00BF2763">
        <w:rPr>
          <w:b/>
        </w:rPr>
        <w:t xml:space="preserve">Responsável: </w:t>
      </w:r>
      <w:r w:rsidRPr="00A1305C">
        <w:t>Líder/</w:t>
      </w:r>
      <w:r>
        <w:t xml:space="preserve">Responsável </w:t>
      </w:r>
      <w:r w:rsidRPr="00BF2763">
        <w:t>Técnico</w:t>
      </w:r>
      <w:r>
        <w:t>.</w:t>
      </w:r>
    </w:p>
    <w:tbl>
      <w:tblPr>
        <w:tblW w:w="0" w:type="auto"/>
        <w:jc w:val="righ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60"/>
        <w:gridCol w:w="3402"/>
      </w:tblGrid>
      <w:tr w:rsidR="00DC7076" w14:paraId="05BDDE63" w14:textId="77777777" w:rsidTr="00EC4BF4">
        <w:trPr>
          <w:trHeight w:val="850"/>
          <w:jc w:val="right"/>
        </w:trPr>
        <w:tc>
          <w:tcPr>
            <w:tcW w:w="3742" w:type="dxa"/>
            <w:vAlign w:val="center"/>
          </w:tcPr>
          <w:p w14:paraId="05BDDE61" w14:textId="77777777" w:rsidR="00DC7076" w:rsidRDefault="00DC7076" w:rsidP="00ED0285">
            <w:r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05BDDE98" wp14:editId="05BDDE99">
                      <wp:extent cx="2952000" cy="324000"/>
                      <wp:effectExtent l="0" t="0" r="1270" b="0"/>
                      <wp:docPr id="10" name="Pentágono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952000" cy="324000"/>
                              </a:xfrm>
                              <a:prstGeom prst="homePlate">
                                <a:avLst/>
                              </a:prstGeom>
                              <a:solidFill>
                                <a:schemeClr val="accent6"/>
                              </a:solidFill>
                              <a:ln w="9525" cap="flat" cmpd="sng" algn="ctr">
                                <a:noFill/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05BDDEBB" w14:textId="77777777" w:rsidR="00A41327" w:rsidRPr="009F7C9C" w:rsidRDefault="00A41327" w:rsidP="00ED0285">
                                  <w:pPr>
                                    <w:jc w:val="center"/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9F7C9C"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Guia de Preenchimento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5="http://schemas.microsoft.com/office/word/2012/wordml">
                  <w:pict>
                    <v:shapetype w14:anchorId="6A3E56DE"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0" o:spid="_x0000_s1027" type="#_x0000_t15" style="width:232.4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" adj="20415" fillcolor="#f79646 [3209]" stroked="f">
                      <v:path arrowok="t"/>
                      <v:textbox>
                        <w:txbxContent>
                          <w:p w:rsidR="00A41327" w:rsidRPr="009F7C9C" w:rsidRDefault="00A41327" w:rsidP="00ED0285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9F7C9C">
                              <w:rPr>
                                <w:b/>
                                <w:sz w:val="28"/>
                                <w:szCs w:val="28"/>
                              </w:rPr>
                              <w:t>Guia de Preenchimento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bookmarkStart w:id="2" w:name="_MON_1486478443"/>
        <w:bookmarkEnd w:id="2"/>
        <w:tc>
          <w:tcPr>
            <w:tcW w:w="3402" w:type="dxa"/>
            <w:vAlign w:val="center"/>
          </w:tcPr>
          <w:p w14:paraId="05BDDE62" w14:textId="77777777" w:rsidR="00DC7076" w:rsidRDefault="00D953E9" w:rsidP="00A41327">
            <w:r>
              <w:object w:dxaOrig="2520" w:dyaOrig="1663" w14:anchorId="05BDDE9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.95pt;height:24.05pt" o:ole="">
                  <v:imagedata r:id="rId18" o:title="" cropbottom=".5" cropleft="19466f" cropright="21413f"/>
                </v:shape>
                <o:OLEObject Type="Embed" ProgID="Word.Template.12" ShapeID="_x0000_i1025" DrawAspect="Icon" ObjectID="_1530951747" r:id="rId19"/>
              </w:object>
            </w:r>
          </w:p>
        </w:tc>
      </w:tr>
      <w:tr w:rsidR="00A37885" w14:paraId="05BDDE66" w14:textId="77777777" w:rsidTr="00EC4BF4">
        <w:trPr>
          <w:trHeight w:val="850"/>
          <w:jc w:val="right"/>
        </w:trPr>
        <w:tc>
          <w:tcPr>
            <w:tcW w:w="3742" w:type="dxa"/>
            <w:vAlign w:val="center"/>
          </w:tcPr>
          <w:p w14:paraId="05BDDE64" w14:textId="77777777" w:rsidR="00A37885" w:rsidRDefault="00A37885" w:rsidP="00ED0285">
            <w:pPr>
              <w:rPr>
                <w:noProof/>
                <w:lang w:eastAsia="pt-BR"/>
              </w:rPr>
            </w:pPr>
            <w:r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05BDDE9B" wp14:editId="05BDDE9C">
                      <wp:extent cx="2952115" cy="323850"/>
                      <wp:effectExtent l="0" t="0" r="635" b="0"/>
                      <wp:docPr id="1" name="Pentágono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952115" cy="323850"/>
                              </a:xfrm>
                              <a:prstGeom prst="homePlate">
                                <a:avLst>
                                  <a:gd name="adj" fmla="val 50010"/>
                                </a:avLst>
                              </a:prstGeom>
                              <a:solidFill>
                                <a:srgbClr val="F7964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5BDDEBC" w14:textId="77777777" w:rsidR="00A37885" w:rsidRDefault="00A37885" w:rsidP="00A37885">
                                  <w:pPr>
                                    <w:jc w:val="right"/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</w:rPr>
                                    <w:t>Guia de Redação e Formatação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5="http://schemas.microsoft.com/office/word/2012/wordml">
                  <w:pict>
                    <v:shape id="Pentágono 1" o:spid="_x0000_s1028" type="#_x0000_t15" style="width:232.45pt;height:2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" adj="20415" fillcolor="#f79646" stroked="f">
                      <v:path arrowok="t"/>
                      <v:textbox>
                        <w:txbxContent>
                          <w:p w:rsidR="00A37885" w:rsidRDefault="00A37885" w:rsidP="00A37885">
                            <w:pPr>
                              <w:jc w:val="right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Guia de Redação e Formatação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bookmarkStart w:id="3" w:name="_MON_1508599626"/>
        <w:bookmarkEnd w:id="3"/>
        <w:tc>
          <w:tcPr>
            <w:tcW w:w="3402" w:type="dxa"/>
            <w:vAlign w:val="center"/>
          </w:tcPr>
          <w:p w14:paraId="05BDDE65" w14:textId="77777777" w:rsidR="00A37885" w:rsidRDefault="00BD6843" w:rsidP="00A41327">
            <w:r>
              <w:object w:dxaOrig="2520" w:dyaOrig="1663" w14:anchorId="05BDDE9D">
                <v:shape id="_x0000_i1026" type="#_x0000_t75" style="width:26.95pt;height:24.05pt" o:ole="">
                  <v:imagedata r:id="rId20" o:title="" cropbottom=".5" cropleft="19518f" cropright="21558f"/>
                </v:shape>
                <o:OLEObject Type="Embed" ProgID="Word.Template.12" ShapeID="_x0000_i1026" DrawAspect="Icon" ObjectID="_1530951748" r:id="rId21"/>
              </w:object>
            </w:r>
          </w:p>
        </w:tc>
      </w:tr>
    </w:tbl>
    <w:p w14:paraId="05BDDE67" w14:textId="77777777" w:rsidR="00625575" w:rsidRPr="00247D20" w:rsidRDefault="00625575" w:rsidP="00247D20">
      <w:pPr>
        <w:tabs>
          <w:tab w:val="left" w:pos="13227"/>
        </w:tabs>
        <w:rPr>
          <w:lang w:val="en-US"/>
        </w:rPr>
        <w:sectPr w:rsidR="00625575" w:rsidRPr="00247D20" w:rsidSect="009674E3">
          <w:headerReference w:type="default" r:id="rId22"/>
          <w:footerReference w:type="default" r:id="rId23"/>
          <w:headerReference w:type="first" r:id="rId24"/>
          <w:footerReference w:type="first" r:id="rId25"/>
          <w:pgSz w:w="16838" w:h="11906" w:orient="landscape" w:code="9"/>
          <w:pgMar w:top="1985" w:right="1134" w:bottom="1701" w:left="1134" w:header="737" w:footer="737" w:gutter="0"/>
          <w:pgNumType w:start="1"/>
          <w:cols w:space="708"/>
          <w:docGrid w:linePitch="360"/>
        </w:sectPr>
      </w:pPr>
    </w:p>
    <w:p w14:paraId="05BDDE68" w14:textId="77777777" w:rsidR="00B06BB8" w:rsidRDefault="00B06BB8" w:rsidP="00F01985">
      <w:pPr>
        <w:pStyle w:val="Ttulo"/>
      </w:pPr>
      <w:bookmarkStart w:id="4" w:name="_Toc416803289"/>
      <w:r w:rsidRPr="009036A5">
        <w:t>Detalhamento</w:t>
      </w:r>
      <w:r w:rsidRPr="00B06BB8">
        <w:t xml:space="preserve"> da Solução</w:t>
      </w:r>
      <w:bookmarkEnd w:id="4"/>
    </w:p>
    <w:p w14:paraId="05BDDE69" w14:textId="77777777" w:rsidR="00630821" w:rsidRDefault="00630821" w:rsidP="00F01985">
      <w:pPr>
        <w:pStyle w:val="Ttulo1"/>
      </w:pPr>
      <w:bookmarkStart w:id="5" w:name="_Toc401163232"/>
      <w:bookmarkStart w:id="6" w:name="_Toc416803290"/>
      <w:bookmarkStart w:id="7" w:name="_Toc405283621"/>
      <w:r w:rsidRPr="00CF076C">
        <w:t>Descrição</w:t>
      </w:r>
      <w:r w:rsidRPr="00B06BB8">
        <w:t>/Layout</w:t>
      </w:r>
      <w:r>
        <w:t>*</w:t>
      </w:r>
      <w:bookmarkEnd w:id="5"/>
      <w:bookmarkEnd w:id="6"/>
    </w:p>
    <w:p w14:paraId="05BDDE6A" w14:textId="77777777" w:rsidR="000D1AD9" w:rsidRDefault="000D1AD9" w:rsidP="000D1AD9">
      <w:pPr>
        <w:pStyle w:val="Texto"/>
      </w:pPr>
      <w:r>
        <w:t>&lt;Descrição geral&gt;</w:t>
      </w:r>
    </w:p>
    <w:p w14:paraId="05BDDE6B" w14:textId="77777777" w:rsidR="00630821" w:rsidRDefault="00630821" w:rsidP="00F01985">
      <w:pPr>
        <w:pStyle w:val="Ttulo1"/>
      </w:pPr>
      <w:bookmarkStart w:id="8" w:name="_Toc401163233"/>
      <w:bookmarkStart w:id="9" w:name="_Toc416803291"/>
      <w:r>
        <w:t>Requisitos Funcionais (RQF)</w:t>
      </w:r>
      <w:bookmarkEnd w:id="8"/>
      <w:bookmarkEnd w:id="9"/>
    </w:p>
    <w:p w14:paraId="05BDDE6C" w14:textId="77777777" w:rsidR="00AF2100" w:rsidRDefault="00AF2100" w:rsidP="00F01985">
      <w:pPr>
        <w:pStyle w:val="Ttulo2"/>
        <w:rPr>
          <w:lang w:val="pt-PT"/>
        </w:rPr>
      </w:pPr>
      <w:bookmarkStart w:id="10" w:name="_Toc416803292"/>
      <w:r>
        <w:rPr>
          <w:lang w:val="pt-PT"/>
        </w:rPr>
        <w:t>RQF</w:t>
      </w:r>
      <w:r w:rsidR="001D321F">
        <w:rPr>
          <w:lang w:val="pt-PT"/>
        </w:rPr>
        <w:t>xx</w:t>
      </w:r>
      <w:r w:rsidR="000D1AD9">
        <w:rPr>
          <w:lang w:val="pt-PT"/>
        </w:rPr>
        <w:t>1</w:t>
      </w:r>
      <w:r>
        <w:rPr>
          <w:lang w:val="pt-PT"/>
        </w:rPr>
        <w:t xml:space="preserve"> –</w:t>
      </w:r>
      <w:bookmarkEnd w:id="7"/>
      <w:r w:rsidR="000D1AD9">
        <w:rPr>
          <w:lang w:val="pt-PT"/>
        </w:rPr>
        <w:t xml:space="preserve"> Nome do RQF</w:t>
      </w:r>
      <w:bookmarkEnd w:id="10"/>
    </w:p>
    <w:p w14:paraId="05BDDE6D" w14:textId="77777777" w:rsidR="000D1AD9" w:rsidRDefault="000D1AD9" w:rsidP="000D1AD9">
      <w:pPr>
        <w:pStyle w:val="Texto"/>
      </w:pPr>
      <w:r>
        <w:t>&lt;Descrição do RQF&gt;</w:t>
      </w:r>
      <w:bookmarkStart w:id="11" w:name="_Toc401163236"/>
      <w:r w:rsidR="00622CE0">
        <w:t xml:space="preserve"> </w:t>
      </w:r>
    </w:p>
    <w:p w14:paraId="05BDDE6E" w14:textId="77777777" w:rsidR="000D1AD9" w:rsidRDefault="001D321F" w:rsidP="000D1AD9">
      <w:pPr>
        <w:pStyle w:val="Ttulo2"/>
      </w:pPr>
      <w:bookmarkStart w:id="12" w:name="_Toc416803293"/>
      <w:r>
        <w:t>RQFxx</w:t>
      </w:r>
      <w:r w:rsidR="000D1AD9">
        <w:t>2 – Nome do RQF</w:t>
      </w:r>
      <w:bookmarkEnd w:id="12"/>
    </w:p>
    <w:p w14:paraId="05BDDE6F" w14:textId="77777777" w:rsidR="000D1AD9" w:rsidRDefault="000D1AD9" w:rsidP="000D1AD9">
      <w:pPr>
        <w:pStyle w:val="Texto"/>
      </w:pPr>
      <w:r>
        <w:t>&lt;Descrição do RQF&gt;</w:t>
      </w:r>
    </w:p>
    <w:p w14:paraId="05BDDE70" w14:textId="77777777" w:rsidR="00DE397F" w:rsidRDefault="00D76B17" w:rsidP="000D1AD9">
      <w:pPr>
        <w:pStyle w:val="Ttulo1"/>
      </w:pPr>
      <w:bookmarkStart w:id="13" w:name="_Toc416803294"/>
      <w:r w:rsidRPr="00CF076C">
        <w:t>Requisitos</w:t>
      </w:r>
      <w:r>
        <w:t xml:space="preserve"> Não Funcionais (RQNF)</w:t>
      </w:r>
      <w:bookmarkEnd w:id="11"/>
      <w:bookmarkEnd w:id="13"/>
    </w:p>
    <w:p w14:paraId="05BDDE71" w14:textId="77777777" w:rsidR="000D1AD9" w:rsidRDefault="000D1AD9" w:rsidP="001D321F">
      <w:pPr>
        <w:pStyle w:val="Ttulo2"/>
      </w:pPr>
      <w:bookmarkStart w:id="14" w:name="_Toc416803295"/>
      <w:r>
        <w:t>RQNF</w:t>
      </w:r>
      <w:r w:rsidR="001D321F">
        <w:t>xx1 – Nome do RQNF</w:t>
      </w:r>
      <w:bookmarkEnd w:id="14"/>
    </w:p>
    <w:tbl>
      <w:tblPr>
        <w:tblW w:w="0" w:type="auto"/>
        <w:tblInd w:w="284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74"/>
        <w:gridCol w:w="1587"/>
        <w:gridCol w:w="1417"/>
        <w:gridCol w:w="1644"/>
        <w:gridCol w:w="1587"/>
      </w:tblGrid>
      <w:tr w:rsidR="001D321F" w14:paraId="05BDDE77" w14:textId="77777777" w:rsidTr="001D321F">
        <w:tc>
          <w:tcPr>
            <w:tcW w:w="1474" w:type="dxa"/>
            <w:vAlign w:val="center"/>
          </w:tcPr>
          <w:p w14:paraId="05BDDE72" w14:textId="77777777" w:rsidR="000D1AD9" w:rsidRDefault="002241AA" w:rsidP="001D321F">
            <w:sdt>
              <w:sdtPr>
                <w:id w:val="121160955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0D1AD9" w:rsidRPr="001D74D9">
              <w:t>Usabilidade</w:t>
            </w:r>
          </w:p>
        </w:tc>
        <w:tc>
          <w:tcPr>
            <w:tcW w:w="1587" w:type="dxa"/>
            <w:vAlign w:val="center"/>
          </w:tcPr>
          <w:p w14:paraId="05BDDE73" w14:textId="77777777" w:rsidR="000D1AD9" w:rsidRDefault="002241AA" w:rsidP="001D321F">
            <w:sdt>
              <w:sdtPr>
                <w:id w:val="-211127210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0D1AD9">
              <w:t xml:space="preserve"> </w:t>
            </w:r>
            <w:r w:rsidR="000D1AD9" w:rsidRPr="001D74D9">
              <w:t>Performance</w:t>
            </w:r>
          </w:p>
        </w:tc>
        <w:tc>
          <w:tcPr>
            <w:tcW w:w="1417" w:type="dxa"/>
            <w:vAlign w:val="center"/>
          </w:tcPr>
          <w:p w14:paraId="05BDDE74" w14:textId="77777777" w:rsidR="000D1AD9" w:rsidRDefault="002241AA" w:rsidP="001D321F">
            <w:sdt>
              <w:sdtPr>
                <w:id w:val="25325305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0D1AD9" w:rsidRPr="00F32406">
              <w:t xml:space="preserve"> </w:t>
            </w:r>
            <w:r w:rsidR="000D1AD9" w:rsidRPr="001D74D9">
              <w:t>Segurança</w:t>
            </w:r>
          </w:p>
        </w:tc>
        <w:tc>
          <w:tcPr>
            <w:tcW w:w="1644" w:type="dxa"/>
            <w:vAlign w:val="center"/>
          </w:tcPr>
          <w:p w14:paraId="05BDDE75" w14:textId="77777777" w:rsidR="000D1AD9" w:rsidRDefault="002241AA" w:rsidP="001D321F">
            <w:sdt>
              <w:sdtPr>
                <w:id w:val="-86551373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0D1AD9" w:rsidRPr="00F32406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0D1AD9" w:rsidRPr="00F32406">
              <w:t xml:space="preserve"> </w:t>
            </w:r>
            <w:r w:rsidR="000D1AD9" w:rsidRPr="001D74D9">
              <w:t>Portabilidade</w:t>
            </w:r>
          </w:p>
        </w:tc>
        <w:tc>
          <w:tcPr>
            <w:tcW w:w="1587" w:type="dxa"/>
            <w:vAlign w:val="center"/>
          </w:tcPr>
          <w:p w14:paraId="05BDDE76" w14:textId="77777777" w:rsidR="000D1AD9" w:rsidRDefault="002241AA" w:rsidP="001D321F">
            <w:sdt>
              <w:sdtPr>
                <w:id w:val="-122019883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0D1AD9" w:rsidRPr="00F32406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0D1AD9" w:rsidRPr="00F32406">
              <w:t xml:space="preserve"> </w:t>
            </w:r>
            <w:r w:rsidR="000D1AD9" w:rsidRPr="001D74D9">
              <w:t>Outros</w:t>
            </w:r>
          </w:p>
        </w:tc>
      </w:tr>
    </w:tbl>
    <w:p w14:paraId="05BDDE78" w14:textId="77777777" w:rsidR="000D1AD9" w:rsidRDefault="001D321F" w:rsidP="001D321F">
      <w:pPr>
        <w:pStyle w:val="Texto"/>
      </w:pPr>
      <w:r>
        <w:t>&lt;Descrição do RQNF&gt;</w:t>
      </w:r>
    </w:p>
    <w:p w14:paraId="05BDDE79" w14:textId="77777777" w:rsidR="001D321F" w:rsidRDefault="001D321F" w:rsidP="001D321F">
      <w:pPr>
        <w:pStyle w:val="Ttulo2"/>
      </w:pPr>
      <w:bookmarkStart w:id="15" w:name="_Toc416803296"/>
      <w:r>
        <w:t>RQNFxx2 – Nome do RQNF</w:t>
      </w:r>
      <w:bookmarkEnd w:id="15"/>
    </w:p>
    <w:tbl>
      <w:tblPr>
        <w:tblW w:w="0" w:type="auto"/>
        <w:tblInd w:w="284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74"/>
        <w:gridCol w:w="1587"/>
        <w:gridCol w:w="1417"/>
        <w:gridCol w:w="1644"/>
        <w:gridCol w:w="1587"/>
      </w:tblGrid>
      <w:tr w:rsidR="001D321F" w14:paraId="05BDDE7F" w14:textId="77777777" w:rsidTr="001D321F">
        <w:tc>
          <w:tcPr>
            <w:tcW w:w="1474" w:type="dxa"/>
            <w:vAlign w:val="center"/>
          </w:tcPr>
          <w:p w14:paraId="05BDDE7A" w14:textId="77777777" w:rsidR="001D321F" w:rsidRDefault="002241AA" w:rsidP="00EB0F59">
            <w:sdt>
              <w:sdtPr>
                <w:id w:val="61133340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1D321F" w:rsidRPr="001D74D9">
              <w:t>Usabilidade</w:t>
            </w:r>
          </w:p>
        </w:tc>
        <w:tc>
          <w:tcPr>
            <w:tcW w:w="1587" w:type="dxa"/>
            <w:vAlign w:val="center"/>
          </w:tcPr>
          <w:p w14:paraId="05BDDE7B" w14:textId="77777777" w:rsidR="001D321F" w:rsidRDefault="002241AA" w:rsidP="00EB0F59">
            <w:sdt>
              <w:sdtPr>
                <w:id w:val="98165407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1D321F">
              <w:t xml:space="preserve"> </w:t>
            </w:r>
            <w:r w:rsidR="001D321F" w:rsidRPr="001D74D9">
              <w:t>Performance</w:t>
            </w:r>
          </w:p>
        </w:tc>
        <w:tc>
          <w:tcPr>
            <w:tcW w:w="1417" w:type="dxa"/>
            <w:vAlign w:val="center"/>
          </w:tcPr>
          <w:p w14:paraId="05BDDE7C" w14:textId="77777777" w:rsidR="001D321F" w:rsidRDefault="002241AA" w:rsidP="00EB0F59">
            <w:sdt>
              <w:sdtPr>
                <w:id w:val="-122529566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1D321F" w:rsidRPr="00F32406">
              <w:t xml:space="preserve"> </w:t>
            </w:r>
            <w:r w:rsidR="001D321F" w:rsidRPr="001D74D9">
              <w:t>Segurança</w:t>
            </w:r>
          </w:p>
        </w:tc>
        <w:tc>
          <w:tcPr>
            <w:tcW w:w="1644" w:type="dxa"/>
            <w:vAlign w:val="center"/>
          </w:tcPr>
          <w:p w14:paraId="05BDDE7D" w14:textId="77777777" w:rsidR="001D321F" w:rsidRDefault="002241AA" w:rsidP="00EB0F59">
            <w:sdt>
              <w:sdtPr>
                <w:id w:val="-123808165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 w:rsidRPr="00F32406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1D321F" w:rsidRPr="00F32406">
              <w:t xml:space="preserve"> </w:t>
            </w:r>
            <w:r w:rsidR="001D321F" w:rsidRPr="001D74D9">
              <w:t>Portabilidade</w:t>
            </w:r>
          </w:p>
        </w:tc>
        <w:tc>
          <w:tcPr>
            <w:tcW w:w="1587" w:type="dxa"/>
            <w:vAlign w:val="center"/>
          </w:tcPr>
          <w:p w14:paraId="05BDDE7E" w14:textId="77777777" w:rsidR="001D321F" w:rsidRDefault="002241AA" w:rsidP="00EB0F59">
            <w:sdt>
              <w:sdtPr>
                <w:id w:val="-51337987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1D321F" w:rsidRPr="00F32406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1D321F" w:rsidRPr="00F32406">
              <w:t xml:space="preserve"> </w:t>
            </w:r>
            <w:r w:rsidR="001D321F" w:rsidRPr="001D74D9">
              <w:t>Outros</w:t>
            </w:r>
          </w:p>
        </w:tc>
      </w:tr>
    </w:tbl>
    <w:p w14:paraId="05BDDE80" w14:textId="77777777" w:rsidR="001A36DC" w:rsidRPr="001D321F" w:rsidRDefault="001D321F" w:rsidP="001A36DC">
      <w:pPr>
        <w:pStyle w:val="Texto"/>
      </w:pPr>
      <w:r>
        <w:t>&lt;Descrição do RQNF&gt;</w:t>
      </w:r>
    </w:p>
    <w:p w14:paraId="05BDDE81" w14:textId="77777777" w:rsidR="00421783" w:rsidRDefault="00421783" w:rsidP="001D321F">
      <w:pPr>
        <w:pStyle w:val="Texto"/>
        <w:ind w:left="0"/>
      </w:pPr>
      <w:r>
        <w:br w:type="page"/>
      </w:r>
    </w:p>
    <w:p w14:paraId="05BDDE82" w14:textId="77777777" w:rsidR="00CB185A" w:rsidRDefault="00CB185A" w:rsidP="00F01985">
      <w:pPr>
        <w:pStyle w:val="Ttulo"/>
      </w:pPr>
      <w:bookmarkStart w:id="16" w:name="_Toc416803297"/>
      <w:r w:rsidRPr="004377BB">
        <w:t>Glossário</w:t>
      </w:r>
      <w:bookmarkEnd w:id="16"/>
    </w:p>
    <w:tbl>
      <w:tblPr>
        <w:tblStyle w:val="TabelaPadro"/>
        <w:tblW w:w="9639" w:type="dxa"/>
        <w:tblLook w:val="04A0" w:firstRow="1" w:lastRow="0" w:firstColumn="1" w:lastColumn="0" w:noHBand="0" w:noVBand="1"/>
      </w:tblPr>
      <w:tblGrid>
        <w:gridCol w:w="1474"/>
        <w:gridCol w:w="8165"/>
      </w:tblGrid>
      <w:tr w:rsidR="00AE79C5" w:rsidRPr="00CB3839" w14:paraId="05BDDE85" w14:textId="77777777" w:rsidTr="00CB3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1474" w:type="dxa"/>
            <w:hideMark/>
          </w:tcPr>
          <w:p w14:paraId="05BDDE83" w14:textId="77777777" w:rsidR="00502F02" w:rsidRPr="00CB3839" w:rsidRDefault="00502F02" w:rsidP="00CB3839">
            <w:pPr>
              <w:pStyle w:val="Tabela"/>
            </w:pPr>
            <w:r w:rsidRPr="00CB3839">
              <w:t>Termo</w:t>
            </w:r>
          </w:p>
        </w:tc>
        <w:tc>
          <w:tcPr>
            <w:tcW w:w="8165" w:type="dxa"/>
            <w:hideMark/>
          </w:tcPr>
          <w:p w14:paraId="05BDDE84" w14:textId="77777777" w:rsidR="00502F02" w:rsidRPr="00CB3839" w:rsidRDefault="00502F02" w:rsidP="00CB3839">
            <w:pPr>
              <w:pStyle w:val="Tabela"/>
            </w:pPr>
            <w:r w:rsidRPr="00CB3839">
              <w:t>Descrição</w:t>
            </w:r>
          </w:p>
        </w:tc>
      </w:tr>
      <w:tr w:rsidR="00AE79C5" w:rsidRPr="00CB3839" w14:paraId="05BDDE88" w14:textId="77777777" w:rsidTr="00CB3839">
        <w:trPr>
          <w:trHeight w:val="312"/>
        </w:trPr>
        <w:tc>
          <w:tcPr>
            <w:tcW w:w="1474" w:type="dxa"/>
          </w:tcPr>
          <w:p w14:paraId="05BDDE86" w14:textId="77777777" w:rsidR="00502F02" w:rsidRPr="00CB3839" w:rsidRDefault="00502F02" w:rsidP="00CB3839">
            <w:pPr>
              <w:pStyle w:val="Tabela"/>
            </w:pPr>
          </w:p>
        </w:tc>
        <w:tc>
          <w:tcPr>
            <w:tcW w:w="8165" w:type="dxa"/>
          </w:tcPr>
          <w:p w14:paraId="05BDDE87" w14:textId="77777777" w:rsidR="00502F02" w:rsidRPr="00CB3839" w:rsidRDefault="00502F02" w:rsidP="00CB3839">
            <w:pPr>
              <w:pStyle w:val="Tabela"/>
              <w:jc w:val="left"/>
            </w:pPr>
          </w:p>
        </w:tc>
      </w:tr>
      <w:tr w:rsidR="00502F02" w:rsidRPr="00CB3839" w14:paraId="05BDDE8B" w14:textId="77777777" w:rsidTr="00CB3839">
        <w:trPr>
          <w:trHeight w:val="312"/>
        </w:trPr>
        <w:tc>
          <w:tcPr>
            <w:tcW w:w="1474" w:type="dxa"/>
          </w:tcPr>
          <w:p w14:paraId="05BDDE89" w14:textId="77777777" w:rsidR="00502F02" w:rsidRPr="00CB3839" w:rsidRDefault="00502F02" w:rsidP="00CB3839">
            <w:pPr>
              <w:pStyle w:val="Tabela"/>
            </w:pPr>
          </w:p>
        </w:tc>
        <w:tc>
          <w:tcPr>
            <w:tcW w:w="8165" w:type="dxa"/>
          </w:tcPr>
          <w:p w14:paraId="05BDDE8A" w14:textId="77777777" w:rsidR="00502F02" w:rsidRPr="00CB3839" w:rsidRDefault="00502F02" w:rsidP="00CB3839">
            <w:pPr>
              <w:pStyle w:val="Tabela"/>
              <w:jc w:val="left"/>
            </w:pPr>
          </w:p>
        </w:tc>
      </w:tr>
      <w:tr w:rsidR="00AE79C5" w:rsidRPr="00CB3839" w14:paraId="05BDDE8E" w14:textId="77777777" w:rsidTr="00CB3839">
        <w:trPr>
          <w:trHeight w:val="312"/>
        </w:trPr>
        <w:tc>
          <w:tcPr>
            <w:tcW w:w="1474" w:type="dxa"/>
          </w:tcPr>
          <w:p w14:paraId="05BDDE8C" w14:textId="77777777" w:rsidR="00502F02" w:rsidRPr="00CB3839" w:rsidRDefault="00502F02" w:rsidP="00CB3839">
            <w:pPr>
              <w:pStyle w:val="Tabela"/>
            </w:pPr>
          </w:p>
        </w:tc>
        <w:tc>
          <w:tcPr>
            <w:tcW w:w="8165" w:type="dxa"/>
          </w:tcPr>
          <w:p w14:paraId="05BDDE8D" w14:textId="77777777" w:rsidR="00502F02" w:rsidRPr="00CB3839" w:rsidRDefault="00502F02" w:rsidP="00CB3839">
            <w:pPr>
              <w:pStyle w:val="Tabela"/>
              <w:jc w:val="left"/>
            </w:pPr>
          </w:p>
        </w:tc>
      </w:tr>
    </w:tbl>
    <w:p w14:paraId="05BDDE8F" w14:textId="77777777" w:rsidR="00421783" w:rsidRDefault="00421783" w:rsidP="00CF7297"/>
    <w:sectPr w:rsidR="00421783" w:rsidSect="009674E3">
      <w:headerReference w:type="first" r:id="rId26"/>
      <w:footerReference w:type="first" r:id="rId27"/>
      <w:pgSz w:w="11906" w:h="16838" w:code="9"/>
      <w:pgMar w:top="1985" w:right="1134" w:bottom="1701" w:left="1134" w:header="737" w:footer="73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BDDEA0" w14:textId="77777777" w:rsidR="000B5E3C" w:rsidRDefault="000B5E3C" w:rsidP="00B06BB8">
      <w:r>
        <w:separator/>
      </w:r>
    </w:p>
  </w:endnote>
  <w:endnote w:type="continuationSeparator" w:id="0">
    <w:p w14:paraId="05BDDEA1" w14:textId="77777777" w:rsidR="000B5E3C" w:rsidRDefault="000B5E3C" w:rsidP="00B06B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plon Oi Headline">
    <w:panose1 w:val="00000000000000000000"/>
    <w:charset w:val="00"/>
    <w:family w:val="auto"/>
    <w:pitch w:val="variable"/>
    <w:sig w:usb0="20000007" w:usb1="00000001" w:usb2="00000000" w:usb3="00000000" w:csb0="0000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BDDEA3" w14:textId="77777777" w:rsidR="00A41327" w:rsidRDefault="00A41327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BDDEA5" w14:textId="77777777" w:rsidR="00A41327" w:rsidRPr="00DC7076" w:rsidRDefault="00A41327" w:rsidP="00DC7076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BDDEA7" w14:textId="77777777" w:rsidR="00A41327" w:rsidRDefault="000B1092" w:rsidP="00A165C7">
    <w:pPr>
      <w:pBdr>
        <w:top w:val="single" w:sz="4" w:space="1" w:color="auto"/>
      </w:pBdr>
      <w:rPr>
        <w:rFonts w:ascii="Calibri" w:hAnsi="Calibri" w:cs="Calibri"/>
        <w:b/>
      </w:rPr>
    </w:pPr>
    <w:r>
      <w:rPr>
        <w:rFonts w:ascii="Calibri" w:hAnsi="Calibri" w:cs="Calibri"/>
        <w:b/>
      </w:rPr>
      <w:t>Atenção: Toda</w:t>
    </w:r>
    <w:r w:rsidR="00A41327" w:rsidRPr="009F5517">
      <w:rPr>
        <w:rFonts w:ascii="Calibri" w:hAnsi="Calibri" w:cs="Calibri"/>
        <w:b/>
      </w:rPr>
      <w:t xml:space="preserve">s </w:t>
    </w:r>
    <w:r>
      <w:rPr>
        <w:rFonts w:ascii="Calibri" w:hAnsi="Calibri" w:cs="Calibri"/>
        <w:b/>
      </w:rPr>
      <w:t xml:space="preserve">as seções e todos </w:t>
    </w:r>
    <w:r w:rsidR="00A41327" w:rsidRPr="009F5517">
      <w:rPr>
        <w:rFonts w:ascii="Calibri" w:hAnsi="Calibri" w:cs="Calibri"/>
        <w:b/>
      </w:rPr>
      <w:t>os campos marcados com asterisco são obrigatórios</w:t>
    </w:r>
    <w:r w:rsidR="00A41327" w:rsidRPr="00F04D43">
      <w:rPr>
        <w:rFonts w:ascii="Calibri" w:hAnsi="Calibri" w:cs="Calibri"/>
      </w:rPr>
      <w:t xml:space="preserve"> </w:t>
    </w:r>
  </w:p>
  <w:p w14:paraId="05BDDEA8" w14:textId="77777777" w:rsidR="00A41327" w:rsidRDefault="00A41327" w:rsidP="007E0414">
    <w:pPr>
      <w:rPr>
        <w:rFonts w:ascii="Calibri" w:hAnsi="Calibri" w:cs="Calibri"/>
        <w:noProof/>
      </w:rPr>
    </w:pPr>
    <w:r w:rsidRPr="00F04D43">
      <w:rPr>
        <w:rFonts w:ascii="Calibri" w:hAnsi="Calibri" w:cs="Calibri"/>
        <w:noProof/>
        <w:lang w:eastAsia="pt-BR"/>
      </w:rPr>
      <mc:AlternateContent>
        <mc:Choice Requires="wps">
          <w:drawing>
            <wp:anchor distT="45720" distB="45720" distL="114300" distR="114300" simplePos="0" relativeHeight="251666432" behindDoc="0" locked="0" layoutInCell="1" allowOverlap="1" wp14:anchorId="05BDDEB0" wp14:editId="05BDDEB1">
              <wp:simplePos x="0" y="0"/>
              <wp:positionH relativeFrom="margin">
                <wp:align>center</wp:align>
              </wp:positionH>
              <wp:positionV relativeFrom="bottomMargin">
                <wp:posOffset>648335</wp:posOffset>
              </wp:positionV>
              <wp:extent cx="2732400" cy="180000"/>
              <wp:effectExtent l="0" t="0" r="0" b="0"/>
              <wp:wrapNone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32400" cy="180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5BDDEBD" w14:textId="77777777" w:rsidR="00A41327" w:rsidRPr="00B87604" w:rsidRDefault="00A41327" w:rsidP="007E0414">
                          <w:pPr>
                            <w:rPr>
                              <w:rFonts w:asciiTheme="minorHAnsi" w:hAnsiTheme="minorHAnsi"/>
                              <w:bCs/>
                              <w:color w:val="808080" w:themeColor="background1" w:themeShade="80"/>
                              <w:sz w:val="24"/>
                              <w:szCs w:val="24"/>
                            </w:rPr>
                          </w:pPr>
                          <w:r w:rsidRPr="00B87604">
                            <w:rPr>
                              <w:rFonts w:asciiTheme="minorHAnsi" w:hAnsiTheme="minorHAnsi"/>
                              <w:color w:val="808080" w:themeColor="background1" w:themeShade="80"/>
                            </w:rPr>
                            <w:t>Documento confidencial e de propriedade da Oi</w:t>
                          </w:r>
                        </w:p>
                      </w:txbxContent>
                    </wps:txbx>
                    <wps:bodyPr rot="0" vert="horz" wrap="none" lIns="0" tIns="0" rIns="0" bIns="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4D3B14A2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0;margin-top:51.05pt;width:215.15pt;height:14.15pt;z-index:251666432;visibility:visible;mso-wrap-style:non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" stroked="f">
              <v:textbox style="mso-fit-shape-to-text:t" inset="0,0,0,0">
                <w:txbxContent>
                  <w:p w:rsidR="00A41327" w:rsidRPr="00B87604" w:rsidRDefault="00A41327" w:rsidP="007E0414">
                    <w:pPr>
                      <w:rPr>
                        <w:rFonts w:asciiTheme="minorHAnsi" w:hAnsiTheme="minorHAnsi"/>
                        <w:bCs/>
                        <w:color w:val="808080" w:themeColor="background1" w:themeShade="80"/>
                        <w:sz w:val="24"/>
                        <w:szCs w:val="24"/>
                      </w:rPr>
                    </w:pPr>
                    <w:r w:rsidRPr="00B87604">
                      <w:rPr>
                        <w:rFonts w:asciiTheme="minorHAnsi" w:hAnsiTheme="minorHAnsi"/>
                        <w:color w:val="808080" w:themeColor="background1" w:themeShade="80"/>
                      </w:rPr>
                      <w:t>Documento confidencial e de propriedade da Oi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rFonts w:ascii="Calibri" w:hAnsi="Calibri" w:cs="Calibri"/>
      </w:rPr>
      <w:t>V</w:t>
    </w:r>
    <w:r w:rsidR="002A3D16">
      <w:rPr>
        <w:rFonts w:ascii="Calibri" w:hAnsi="Calibri" w:cs="Calibri"/>
      </w:rPr>
      <w:t xml:space="preserve">ersão do template: </w:t>
    </w:r>
    <w:r w:rsidR="000854C2">
      <w:rPr>
        <w:rFonts w:ascii="Calibri" w:hAnsi="Calibri" w:cs="Calibri"/>
      </w:rPr>
      <w:t>1</w:t>
    </w:r>
    <w:r w:rsidR="00217895">
      <w:rPr>
        <w:rFonts w:ascii="Calibri" w:hAnsi="Calibri" w:cs="Calibri"/>
      </w:rPr>
      <w:t>.1</w:t>
    </w:r>
  </w:p>
  <w:p w14:paraId="05BDDEA9" w14:textId="77777777" w:rsidR="00A41327" w:rsidRPr="00531697" w:rsidRDefault="00A41327" w:rsidP="006650BE">
    <w:pPr>
      <w:jc w:val="right"/>
      <w:rPr>
        <w:rFonts w:ascii="Calibri" w:hAnsi="Calibri" w:cs="Calibri"/>
        <w:b/>
        <w:bCs/>
        <w:sz w:val="2"/>
        <w:szCs w:val="2"/>
      </w:rPr>
    </w:pPr>
    <w:r w:rsidRPr="00C26B04">
      <w:rPr>
        <w:rFonts w:ascii="Calibri" w:hAnsi="Calibri" w:cs="Calibri"/>
      </w:rPr>
      <w:t xml:space="preserve">Página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PAGE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 w:rsidR="002241AA">
      <w:rPr>
        <w:rFonts w:ascii="Calibri" w:hAnsi="Calibri" w:cs="Calibri"/>
        <w:b/>
        <w:bCs/>
        <w:noProof/>
      </w:rPr>
      <w:t>2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  <w:r w:rsidRPr="00C26B04">
      <w:rPr>
        <w:rFonts w:ascii="Calibri" w:hAnsi="Calibri" w:cs="Calibri"/>
      </w:rPr>
      <w:t xml:space="preserve"> de </w:t>
    </w:r>
    <w:r w:rsidRPr="00C26B04">
      <w:rPr>
        <w:rFonts w:ascii="Calibri" w:hAnsi="Calibri" w:cs="Calibri"/>
        <w:b/>
        <w:bCs/>
        <w:sz w:val="24"/>
        <w:szCs w:val="24"/>
      </w:rPr>
      <w:fldChar w:fldCharType="begin"/>
    </w:r>
    <w:r w:rsidRPr="00C26B04">
      <w:rPr>
        <w:rFonts w:ascii="Calibri" w:hAnsi="Calibri" w:cs="Calibri"/>
        <w:b/>
        <w:bCs/>
      </w:rPr>
      <w:instrText>NUMPAGES</w:instrText>
    </w:r>
    <w:r w:rsidRPr="00C26B04">
      <w:rPr>
        <w:rFonts w:ascii="Calibri" w:hAnsi="Calibri" w:cs="Calibri"/>
        <w:b/>
        <w:bCs/>
        <w:sz w:val="24"/>
        <w:szCs w:val="24"/>
      </w:rPr>
      <w:fldChar w:fldCharType="separate"/>
    </w:r>
    <w:r w:rsidR="002241AA">
      <w:rPr>
        <w:rFonts w:ascii="Calibri" w:hAnsi="Calibri" w:cs="Calibri"/>
        <w:b/>
        <w:bCs/>
        <w:noProof/>
      </w:rPr>
      <w:t>6</w:t>
    </w:r>
    <w:r w:rsidRPr="00C26B04">
      <w:rPr>
        <w:rFonts w:ascii="Calibri" w:hAnsi="Calibri" w:cs="Calibri"/>
        <w:b/>
        <w:bCs/>
        <w:sz w:val="24"/>
        <w:szCs w:val="24"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BDDEAB" w14:textId="77777777" w:rsidR="00A41327" w:rsidRPr="009F5517" w:rsidRDefault="00A41327" w:rsidP="009F5517">
    <w:pPr>
      <w:jc w:val="right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BDDEAD" w14:textId="77777777" w:rsidR="00A41327" w:rsidRPr="009F5517" w:rsidRDefault="00A41327" w:rsidP="009F5517">
    <w:pPr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BDDE9E" w14:textId="77777777" w:rsidR="000B5E3C" w:rsidRDefault="000B5E3C" w:rsidP="00B06BB8">
      <w:r>
        <w:separator/>
      </w:r>
    </w:p>
  </w:footnote>
  <w:footnote w:type="continuationSeparator" w:id="0">
    <w:p w14:paraId="05BDDE9F" w14:textId="77777777" w:rsidR="000B5E3C" w:rsidRDefault="000B5E3C" w:rsidP="00B06BB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BDDEA2" w14:textId="77777777" w:rsidR="00A41327" w:rsidRDefault="00A41327" w:rsidP="009674E3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BDDEA4" w14:textId="77777777" w:rsidR="00A41327" w:rsidRPr="00DC7076" w:rsidRDefault="00A41327" w:rsidP="00DC7076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BDDEA6" w14:textId="77777777" w:rsidR="00A41327" w:rsidRPr="00625575" w:rsidRDefault="00A41327" w:rsidP="001B3034">
    <w:pPr>
      <w:pStyle w:val="Cabealho"/>
    </w:pPr>
    <w:r w:rsidRPr="00625575">
      <w:rPr>
        <w:noProof/>
        <w:lang w:eastAsia="pt-BR"/>
      </w:rPr>
      <w:drawing>
        <wp:anchor distT="0" distB="0" distL="114300" distR="114300" simplePos="0" relativeHeight="251651072" behindDoc="1" locked="0" layoutInCell="1" allowOverlap="1" wp14:anchorId="05BDDEAE" wp14:editId="05BDDEAF">
          <wp:simplePos x="0" y="0"/>
          <wp:positionH relativeFrom="column">
            <wp:posOffset>0</wp:posOffset>
          </wp:positionH>
          <wp:positionV relativeFrom="paragraph">
            <wp:posOffset>-220345</wp:posOffset>
          </wp:positionV>
          <wp:extent cx="723900" cy="723900"/>
          <wp:effectExtent l="0" t="0" r="0" b="0"/>
          <wp:wrapNone/>
          <wp:docPr id="9" name="Imagem 9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25575">
      <w:t>Descritivo da Solução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BDDEAA" w14:textId="77777777" w:rsidR="00A41327" w:rsidRPr="00EA39FC" w:rsidRDefault="00A41327" w:rsidP="00EA39FC">
    <w:pPr>
      <w:spacing w:before="600"/>
      <w:jc w:val="right"/>
      <w:rPr>
        <w:b/>
        <w:bCs/>
        <w:iCs/>
      </w:rPr>
    </w:pPr>
    <w:r w:rsidRPr="00EA39FC">
      <w:rPr>
        <w:b/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54144" behindDoc="0" locked="0" layoutInCell="1" allowOverlap="1" wp14:anchorId="05BDDEB2" wp14:editId="05BDDEB3">
              <wp:simplePos x="0" y="0"/>
              <wp:positionH relativeFrom="margin">
                <wp:align>center</wp:align>
              </wp:positionH>
              <wp:positionV relativeFrom="paragraph">
                <wp:posOffset>645160</wp:posOffset>
              </wp:positionV>
              <wp:extent cx="9252000" cy="0"/>
              <wp:effectExtent l="0" t="0" r="25400" b="19050"/>
              <wp:wrapNone/>
              <wp:docPr id="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9252000" cy="0"/>
                      </a:xfrm>
                      <a:prstGeom prst="line">
                        <a:avLst/>
                      </a:prstGeom>
                      <a:noFill/>
                      <a:ln w="1460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045521CA" id="Line 1" o:spid="_x0000_s1026" style="position:absolute;z-index:251654144;visibility:visible;mso-wrap-style:square;mso-width-percent:0;mso-height-percent:0;mso-wrap-distance-left:9pt;mso-wrap-distance-top:-6e-5mm;mso-wrap-distance-right:9pt;mso-wrap-distance-bottom:-6e-5mm;mso-position-horizontal:center;mso-position-horizontal-relative:margin;mso-position-vertical:absolute;mso-position-vertical-relative:text;mso-width-percent:0;mso-height-percent:0;mso-width-relative:page;mso-height-relative:page" from="0,50.8pt" to="728.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" strokeweight="1.15pt">
              <w10:wrap anchorx="margin"/>
            </v:line>
          </w:pict>
        </mc:Fallback>
      </mc:AlternateContent>
    </w:r>
    <w:r w:rsidRPr="00EA39FC">
      <w:rPr>
        <w:b/>
        <w:noProof/>
        <w:lang w:eastAsia="pt-BR"/>
      </w:rPr>
      <w:drawing>
        <wp:anchor distT="0" distB="0" distL="114300" distR="114300" simplePos="0" relativeHeight="251657216" behindDoc="1" locked="0" layoutInCell="1" allowOverlap="1" wp14:anchorId="05BDDEB4" wp14:editId="05BDDEB5">
          <wp:simplePos x="0" y="0"/>
          <wp:positionH relativeFrom="column">
            <wp:posOffset>0</wp:posOffset>
          </wp:positionH>
          <wp:positionV relativeFrom="paragraph">
            <wp:posOffset>-220345</wp:posOffset>
          </wp:positionV>
          <wp:extent cx="723900" cy="723900"/>
          <wp:effectExtent l="0" t="0" r="0" b="0"/>
          <wp:wrapNone/>
          <wp:docPr id="11" name="Imagem 11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A39FC">
      <w:rPr>
        <w:b/>
      </w:rPr>
      <w:t>Descritivo da Solução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BDDEAC" w14:textId="77777777" w:rsidR="00A41327" w:rsidRDefault="00A41327" w:rsidP="00160CC8">
    <w:pPr>
      <w:spacing w:before="720"/>
      <w:jc w:val="right"/>
    </w:pPr>
    <w:r>
      <w:rPr>
        <w:noProof/>
        <w:lang w:eastAsia="pt-BR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05BDDEB6" wp14:editId="05BDDEB7">
              <wp:simplePos x="0" y="0"/>
              <wp:positionH relativeFrom="margin">
                <wp:align>center</wp:align>
              </wp:positionH>
              <wp:positionV relativeFrom="page">
                <wp:posOffset>1080135</wp:posOffset>
              </wp:positionV>
              <wp:extent cx="6123600" cy="0"/>
              <wp:effectExtent l="0" t="0" r="10795" b="19050"/>
              <wp:wrapNone/>
              <wp:docPr id="8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36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357F8CE4" id="Line 1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center;mso-position-horizontal-relative:margin;mso-position-vertical:absolute;mso-position-vertical-relative:page;mso-width-percent:0;mso-height-percent:0;mso-width-relative:page;mso-height-relative:page" from="0,85.05pt" to="482.15pt,8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" strokecolor="black [3213]">
              <w10:wrap anchorx="margin" anchory="page"/>
            </v:line>
          </w:pict>
        </mc:Fallback>
      </mc:AlternateContent>
    </w:r>
    <w:r>
      <w:rPr>
        <w:noProof/>
        <w:lang w:eastAsia="pt-BR"/>
      </w:rPr>
      <w:drawing>
        <wp:anchor distT="0" distB="0" distL="114300" distR="114300" simplePos="0" relativeHeight="251663360" behindDoc="1" locked="0" layoutInCell="1" allowOverlap="1" wp14:anchorId="05BDDEB8" wp14:editId="05BDDEB9">
          <wp:simplePos x="0" y="0"/>
          <wp:positionH relativeFrom="column">
            <wp:posOffset>0</wp:posOffset>
          </wp:positionH>
          <wp:positionV relativeFrom="paragraph">
            <wp:posOffset>-220345</wp:posOffset>
          </wp:positionV>
          <wp:extent cx="723900" cy="723900"/>
          <wp:effectExtent l="0" t="0" r="0" b="0"/>
          <wp:wrapNone/>
          <wp:docPr id="22" name="Imagem 22" descr="Oi_mass_logo_3_1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Oi_mass_logo_3_1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i/>
      </w:rPr>
      <w:t>Descritivo da Solução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79A3E9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79286A6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6C66F62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9B1AC9F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2E27A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746D01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5BECA0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FAB0F1E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9528C9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74DA5D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37736617"/>
    <w:multiLevelType w:val="multilevel"/>
    <w:tmpl w:val="FCD04CF8"/>
    <w:lvl w:ilvl="0">
      <w:start w:val="1"/>
      <w:numFmt w:val="decimal"/>
      <w:lvlText w:val="%1)"/>
      <w:lvlJc w:val="left"/>
      <w:pPr>
        <w:ind w:left="641" w:hanging="357"/>
      </w:pPr>
      <w:rPr>
        <w:rFonts w:asciiTheme="minorHAnsi" w:hAnsiTheme="minorHAnsi" w:hint="default"/>
        <w:sz w:val="24"/>
      </w:rPr>
    </w:lvl>
    <w:lvl w:ilvl="1">
      <w:start w:val="1"/>
      <w:numFmt w:val="lowerLetter"/>
      <w:lvlText w:val="%2)"/>
      <w:lvlJc w:val="left"/>
      <w:pPr>
        <w:ind w:left="1004" w:hanging="363"/>
      </w:pPr>
      <w:rPr>
        <w:rFonts w:asciiTheme="minorHAnsi" w:hAnsiTheme="minorHAnsi" w:hint="default"/>
        <w:sz w:val="24"/>
      </w:rPr>
    </w:lvl>
    <w:lvl w:ilvl="2">
      <w:start w:val="1"/>
      <w:numFmt w:val="lowerRoman"/>
      <w:lvlText w:val="%3)"/>
      <w:lvlJc w:val="left"/>
      <w:pPr>
        <w:ind w:left="1361" w:hanging="357"/>
      </w:pPr>
      <w:rPr>
        <w:rFonts w:asciiTheme="minorHAnsi" w:hAnsiTheme="minorHAnsi" w:hint="default"/>
        <w:b w:val="0"/>
        <w:sz w:val="24"/>
      </w:rPr>
    </w:lvl>
    <w:lvl w:ilvl="3">
      <w:start w:val="1"/>
      <w:numFmt w:val="decimal"/>
      <w:lvlText w:val="(%4)"/>
      <w:lvlJc w:val="left"/>
      <w:pPr>
        <w:ind w:left="1724" w:hanging="363"/>
      </w:pPr>
      <w:rPr>
        <w:rFonts w:asciiTheme="minorHAnsi" w:hAnsiTheme="minorHAnsi" w:hint="default"/>
        <w:sz w:val="24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>
    <w:nsid w:val="3D412F91"/>
    <w:multiLevelType w:val="multilevel"/>
    <w:tmpl w:val="9EBE5E3C"/>
    <w:lvl w:ilvl="0">
      <w:start w:val="1"/>
      <w:numFmt w:val="decimal"/>
      <w:pStyle w:val="Alinea1"/>
      <w:lvlText w:val="%1)"/>
      <w:lvlJc w:val="left"/>
      <w:pPr>
        <w:tabs>
          <w:tab w:val="num" w:pos="924"/>
        </w:tabs>
        <w:ind w:left="924" w:hanging="357"/>
      </w:pPr>
      <w:rPr>
        <w:rFonts w:asciiTheme="minorHAnsi" w:hAnsiTheme="minorHAnsi" w:hint="default"/>
        <w:sz w:val="24"/>
      </w:rPr>
    </w:lvl>
    <w:lvl w:ilvl="1">
      <w:start w:val="1"/>
      <w:numFmt w:val="lowerLetter"/>
      <w:pStyle w:val="Alinea2"/>
      <w:lvlText w:val="%2)"/>
      <w:lvlJc w:val="left"/>
      <w:pPr>
        <w:tabs>
          <w:tab w:val="num" w:pos="1287"/>
        </w:tabs>
        <w:ind w:left="1287" w:hanging="363"/>
      </w:pPr>
      <w:rPr>
        <w:rFonts w:asciiTheme="minorHAnsi" w:hAnsiTheme="minorHAnsi" w:hint="default"/>
        <w:sz w:val="24"/>
      </w:rPr>
    </w:lvl>
    <w:lvl w:ilvl="2">
      <w:start w:val="1"/>
      <w:numFmt w:val="lowerRoman"/>
      <w:pStyle w:val="Alinea3"/>
      <w:lvlText w:val="%3)"/>
      <w:lvlJc w:val="left"/>
      <w:pPr>
        <w:tabs>
          <w:tab w:val="num" w:pos="1644"/>
        </w:tabs>
        <w:ind w:left="1644" w:hanging="357"/>
      </w:pPr>
      <w:rPr>
        <w:rFonts w:asciiTheme="minorHAnsi" w:hAnsiTheme="minorHAnsi" w:hint="default"/>
        <w:b w:val="0"/>
        <w:sz w:val="24"/>
      </w:rPr>
    </w:lvl>
    <w:lvl w:ilvl="3">
      <w:start w:val="1"/>
      <w:numFmt w:val="decimal"/>
      <w:pStyle w:val="Alinea4"/>
      <w:lvlText w:val="(%4)"/>
      <w:lvlJc w:val="left"/>
      <w:pPr>
        <w:tabs>
          <w:tab w:val="num" w:pos="2007"/>
        </w:tabs>
        <w:ind w:left="2007" w:hanging="363"/>
      </w:pPr>
      <w:rPr>
        <w:rFonts w:asciiTheme="minorHAnsi" w:hAnsiTheme="minorHAnsi" w:hint="default"/>
        <w:sz w:val="24"/>
      </w:rPr>
    </w:lvl>
    <w:lvl w:ilvl="4">
      <w:start w:val="1"/>
      <w:numFmt w:val="lowerLetter"/>
      <w:lvlText w:val="(%5)"/>
      <w:lvlJc w:val="left"/>
      <w:pPr>
        <w:tabs>
          <w:tab w:val="num" w:pos="2364"/>
        </w:tabs>
        <w:ind w:left="2364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727"/>
        </w:tabs>
        <w:ind w:left="2727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084"/>
        </w:tabs>
        <w:ind w:left="3084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447"/>
        </w:tabs>
        <w:ind w:left="3447" w:hanging="363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805"/>
        </w:tabs>
        <w:ind w:left="3805" w:hanging="358"/>
      </w:pPr>
      <w:rPr>
        <w:rFonts w:hint="default"/>
      </w:rPr>
    </w:lvl>
  </w:abstractNum>
  <w:abstractNum w:abstractNumId="12">
    <w:nsid w:val="3F1704AD"/>
    <w:multiLevelType w:val="multilevel"/>
    <w:tmpl w:val="095EC944"/>
    <w:lvl w:ilvl="0">
      <w:start w:val="1"/>
      <w:numFmt w:val="decimal"/>
      <w:lvlText w:val="%1)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suff w:val="space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46560A12"/>
    <w:multiLevelType w:val="multilevel"/>
    <w:tmpl w:val="E5BCEFCC"/>
    <w:lvl w:ilvl="0">
      <w:start w:val="1"/>
      <w:numFmt w:val="decimal"/>
      <w:pStyle w:val="Ttulo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tulo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4">
    <w:nsid w:val="4FF35FA2"/>
    <w:multiLevelType w:val="multilevel"/>
    <w:tmpl w:val="9DCAEAB8"/>
    <w:styleLink w:val="Alinea"/>
    <w:lvl w:ilvl="0">
      <w:start w:val="1"/>
      <w:numFmt w:val="decimal"/>
      <w:lvlText w:val="%1)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>
    <w:nsid w:val="7F67681D"/>
    <w:multiLevelType w:val="multilevel"/>
    <w:tmpl w:val="DD8E2542"/>
    <w:lvl w:ilvl="0">
      <w:start w:val="1"/>
      <w:numFmt w:val="decimal"/>
      <w:suff w:val="space"/>
      <w:lvlText w:val="Anexo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4"/>
  </w:num>
  <w:num w:numId="2">
    <w:abstractNumId w:val="11"/>
  </w:num>
  <w:num w:numId="3">
    <w:abstractNumId w:val="15"/>
  </w:num>
  <w:num w:numId="4">
    <w:abstractNumId w:val="10"/>
  </w:num>
  <w:num w:numId="5">
    <w:abstractNumId w:val="13"/>
  </w:num>
  <w:num w:numId="6">
    <w:abstractNumId w:val="12"/>
  </w:num>
  <w:num w:numId="7">
    <w:abstractNumId w:val="8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09"/>
  <w:hyphenationZone w:val="425"/>
  <w:defaultTableStyle w:val="TabelaPadro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06B0"/>
    <w:rsid w:val="00023F33"/>
    <w:rsid w:val="0003206B"/>
    <w:rsid w:val="000327DE"/>
    <w:rsid w:val="000411E4"/>
    <w:rsid w:val="0005430D"/>
    <w:rsid w:val="00057212"/>
    <w:rsid w:val="00061664"/>
    <w:rsid w:val="00063D65"/>
    <w:rsid w:val="00080E9F"/>
    <w:rsid w:val="000854C2"/>
    <w:rsid w:val="0009023A"/>
    <w:rsid w:val="00090892"/>
    <w:rsid w:val="00094FEA"/>
    <w:rsid w:val="0009570D"/>
    <w:rsid w:val="000A3877"/>
    <w:rsid w:val="000A78EC"/>
    <w:rsid w:val="000B1092"/>
    <w:rsid w:val="000B2430"/>
    <w:rsid w:val="000B2E8A"/>
    <w:rsid w:val="000B5E3C"/>
    <w:rsid w:val="000C4D04"/>
    <w:rsid w:val="000C7E1D"/>
    <w:rsid w:val="000D1AD9"/>
    <w:rsid w:val="00112AC5"/>
    <w:rsid w:val="00116448"/>
    <w:rsid w:val="00122C1C"/>
    <w:rsid w:val="001376D6"/>
    <w:rsid w:val="00143F1B"/>
    <w:rsid w:val="001441C8"/>
    <w:rsid w:val="00144DD2"/>
    <w:rsid w:val="001539CE"/>
    <w:rsid w:val="00160CC8"/>
    <w:rsid w:val="001702BE"/>
    <w:rsid w:val="001706CB"/>
    <w:rsid w:val="001832F9"/>
    <w:rsid w:val="0018353A"/>
    <w:rsid w:val="00184AD9"/>
    <w:rsid w:val="00190920"/>
    <w:rsid w:val="0019092E"/>
    <w:rsid w:val="00194522"/>
    <w:rsid w:val="00195574"/>
    <w:rsid w:val="001A36DC"/>
    <w:rsid w:val="001A3B27"/>
    <w:rsid w:val="001B1D54"/>
    <w:rsid w:val="001B3034"/>
    <w:rsid w:val="001B77AA"/>
    <w:rsid w:val="001D321F"/>
    <w:rsid w:val="001D74D9"/>
    <w:rsid w:val="001F0412"/>
    <w:rsid w:val="001F44E0"/>
    <w:rsid w:val="0020503B"/>
    <w:rsid w:val="00205AEF"/>
    <w:rsid w:val="00210C22"/>
    <w:rsid w:val="002161CD"/>
    <w:rsid w:val="00216F5E"/>
    <w:rsid w:val="00217403"/>
    <w:rsid w:val="00217588"/>
    <w:rsid w:val="00217895"/>
    <w:rsid w:val="002241AA"/>
    <w:rsid w:val="002259DD"/>
    <w:rsid w:val="00232DD1"/>
    <w:rsid w:val="00235C48"/>
    <w:rsid w:val="00247D20"/>
    <w:rsid w:val="00254E89"/>
    <w:rsid w:val="0025532D"/>
    <w:rsid w:val="0025557A"/>
    <w:rsid w:val="00257177"/>
    <w:rsid w:val="00264146"/>
    <w:rsid w:val="00277BBC"/>
    <w:rsid w:val="00286E58"/>
    <w:rsid w:val="0029554E"/>
    <w:rsid w:val="002961A4"/>
    <w:rsid w:val="002A2475"/>
    <w:rsid w:val="002A3D16"/>
    <w:rsid w:val="002A5711"/>
    <w:rsid w:val="002C2BBB"/>
    <w:rsid w:val="002D306C"/>
    <w:rsid w:val="002D758D"/>
    <w:rsid w:val="002E692D"/>
    <w:rsid w:val="003320B1"/>
    <w:rsid w:val="0033737F"/>
    <w:rsid w:val="00341286"/>
    <w:rsid w:val="003507F7"/>
    <w:rsid w:val="0035133D"/>
    <w:rsid w:val="00352721"/>
    <w:rsid w:val="003554EF"/>
    <w:rsid w:val="00367173"/>
    <w:rsid w:val="0037469E"/>
    <w:rsid w:val="00377F42"/>
    <w:rsid w:val="00387B8E"/>
    <w:rsid w:val="003A1741"/>
    <w:rsid w:val="003B4B0A"/>
    <w:rsid w:val="003B6AC5"/>
    <w:rsid w:val="003C0DE4"/>
    <w:rsid w:val="003C5CE5"/>
    <w:rsid w:val="003D0E67"/>
    <w:rsid w:val="003D16E2"/>
    <w:rsid w:val="003D78F0"/>
    <w:rsid w:val="003D7E30"/>
    <w:rsid w:val="003F38EE"/>
    <w:rsid w:val="003F79DA"/>
    <w:rsid w:val="004063CE"/>
    <w:rsid w:val="00416D30"/>
    <w:rsid w:val="00421783"/>
    <w:rsid w:val="0042213D"/>
    <w:rsid w:val="00436FB9"/>
    <w:rsid w:val="004370A0"/>
    <w:rsid w:val="004377BB"/>
    <w:rsid w:val="00465372"/>
    <w:rsid w:val="00474B6D"/>
    <w:rsid w:val="004768A8"/>
    <w:rsid w:val="00491A53"/>
    <w:rsid w:val="004964CF"/>
    <w:rsid w:val="004A2477"/>
    <w:rsid w:val="004A67B5"/>
    <w:rsid w:val="004B0250"/>
    <w:rsid w:val="004B0A9C"/>
    <w:rsid w:val="004B1AB8"/>
    <w:rsid w:val="004B1E9E"/>
    <w:rsid w:val="004C2B6E"/>
    <w:rsid w:val="004D2A62"/>
    <w:rsid w:val="004D5122"/>
    <w:rsid w:val="004E0F01"/>
    <w:rsid w:val="004E7E9A"/>
    <w:rsid w:val="004F6452"/>
    <w:rsid w:val="004F6DE4"/>
    <w:rsid w:val="00502F02"/>
    <w:rsid w:val="00503F42"/>
    <w:rsid w:val="00505DBD"/>
    <w:rsid w:val="00506147"/>
    <w:rsid w:val="00523092"/>
    <w:rsid w:val="00531697"/>
    <w:rsid w:val="00536DD5"/>
    <w:rsid w:val="00541F0A"/>
    <w:rsid w:val="00544908"/>
    <w:rsid w:val="0055272E"/>
    <w:rsid w:val="005621B6"/>
    <w:rsid w:val="00565865"/>
    <w:rsid w:val="005702EA"/>
    <w:rsid w:val="005754F7"/>
    <w:rsid w:val="0057585C"/>
    <w:rsid w:val="005A1B87"/>
    <w:rsid w:val="005B5094"/>
    <w:rsid w:val="005B5475"/>
    <w:rsid w:val="005B6F3C"/>
    <w:rsid w:val="005C26A2"/>
    <w:rsid w:val="005C3D2E"/>
    <w:rsid w:val="005C55A5"/>
    <w:rsid w:val="005D35C0"/>
    <w:rsid w:val="005D636F"/>
    <w:rsid w:val="005F06B0"/>
    <w:rsid w:val="005F371D"/>
    <w:rsid w:val="00622CE0"/>
    <w:rsid w:val="00625575"/>
    <w:rsid w:val="006257EF"/>
    <w:rsid w:val="00630821"/>
    <w:rsid w:val="006308DD"/>
    <w:rsid w:val="00657C04"/>
    <w:rsid w:val="006650BE"/>
    <w:rsid w:val="00665A7F"/>
    <w:rsid w:val="00672415"/>
    <w:rsid w:val="006738C6"/>
    <w:rsid w:val="006769EE"/>
    <w:rsid w:val="00690477"/>
    <w:rsid w:val="00696FB2"/>
    <w:rsid w:val="006A17B7"/>
    <w:rsid w:val="006C1A38"/>
    <w:rsid w:val="006C2CF5"/>
    <w:rsid w:val="006D59DC"/>
    <w:rsid w:val="006D6364"/>
    <w:rsid w:val="006F327E"/>
    <w:rsid w:val="006F7D5B"/>
    <w:rsid w:val="00702756"/>
    <w:rsid w:val="007229DB"/>
    <w:rsid w:val="00733DF4"/>
    <w:rsid w:val="007409FE"/>
    <w:rsid w:val="007450D0"/>
    <w:rsid w:val="00747930"/>
    <w:rsid w:val="007520EC"/>
    <w:rsid w:val="00761E5A"/>
    <w:rsid w:val="007623E2"/>
    <w:rsid w:val="0078085B"/>
    <w:rsid w:val="00780C14"/>
    <w:rsid w:val="00790930"/>
    <w:rsid w:val="0079249E"/>
    <w:rsid w:val="007A2B94"/>
    <w:rsid w:val="007A60D4"/>
    <w:rsid w:val="007A6858"/>
    <w:rsid w:val="007A6FF4"/>
    <w:rsid w:val="007A73AA"/>
    <w:rsid w:val="007B02E2"/>
    <w:rsid w:val="007B3EE9"/>
    <w:rsid w:val="007B611A"/>
    <w:rsid w:val="007D3709"/>
    <w:rsid w:val="007D6476"/>
    <w:rsid w:val="007E0414"/>
    <w:rsid w:val="007E55C0"/>
    <w:rsid w:val="007E6AF8"/>
    <w:rsid w:val="007F6E65"/>
    <w:rsid w:val="00810E78"/>
    <w:rsid w:val="00816659"/>
    <w:rsid w:val="00826AA8"/>
    <w:rsid w:val="00826E02"/>
    <w:rsid w:val="008276C7"/>
    <w:rsid w:val="00835C68"/>
    <w:rsid w:val="00847558"/>
    <w:rsid w:val="00852774"/>
    <w:rsid w:val="008761BF"/>
    <w:rsid w:val="00881903"/>
    <w:rsid w:val="00892476"/>
    <w:rsid w:val="00894CDF"/>
    <w:rsid w:val="008955AA"/>
    <w:rsid w:val="00896015"/>
    <w:rsid w:val="008A460B"/>
    <w:rsid w:val="008A7E6D"/>
    <w:rsid w:val="008C0651"/>
    <w:rsid w:val="008C16BD"/>
    <w:rsid w:val="008C72E3"/>
    <w:rsid w:val="008D1BA9"/>
    <w:rsid w:val="008D1BF2"/>
    <w:rsid w:val="008D2F66"/>
    <w:rsid w:val="008D395A"/>
    <w:rsid w:val="008E3748"/>
    <w:rsid w:val="008F37CC"/>
    <w:rsid w:val="008F4BCE"/>
    <w:rsid w:val="009036A5"/>
    <w:rsid w:val="00920E20"/>
    <w:rsid w:val="0093342A"/>
    <w:rsid w:val="00935374"/>
    <w:rsid w:val="00967481"/>
    <w:rsid w:val="009674E3"/>
    <w:rsid w:val="009737B1"/>
    <w:rsid w:val="00984A29"/>
    <w:rsid w:val="00995055"/>
    <w:rsid w:val="009A1506"/>
    <w:rsid w:val="009B0616"/>
    <w:rsid w:val="009B2513"/>
    <w:rsid w:val="009C5833"/>
    <w:rsid w:val="009C7FF6"/>
    <w:rsid w:val="009D4087"/>
    <w:rsid w:val="009D771C"/>
    <w:rsid w:val="009F5517"/>
    <w:rsid w:val="009F6376"/>
    <w:rsid w:val="009F7720"/>
    <w:rsid w:val="009F7C9C"/>
    <w:rsid w:val="00A03F30"/>
    <w:rsid w:val="00A1305C"/>
    <w:rsid w:val="00A165C7"/>
    <w:rsid w:val="00A16649"/>
    <w:rsid w:val="00A27301"/>
    <w:rsid w:val="00A37885"/>
    <w:rsid w:val="00A41327"/>
    <w:rsid w:val="00A41613"/>
    <w:rsid w:val="00A41C12"/>
    <w:rsid w:val="00A45058"/>
    <w:rsid w:val="00A47B9A"/>
    <w:rsid w:val="00A52DB6"/>
    <w:rsid w:val="00A67694"/>
    <w:rsid w:val="00A831DE"/>
    <w:rsid w:val="00AA2C7E"/>
    <w:rsid w:val="00AB159E"/>
    <w:rsid w:val="00AB692A"/>
    <w:rsid w:val="00AD7419"/>
    <w:rsid w:val="00AE0C87"/>
    <w:rsid w:val="00AE1327"/>
    <w:rsid w:val="00AE74E9"/>
    <w:rsid w:val="00AE79C5"/>
    <w:rsid w:val="00AF2100"/>
    <w:rsid w:val="00B02631"/>
    <w:rsid w:val="00B06BB8"/>
    <w:rsid w:val="00B22817"/>
    <w:rsid w:val="00B27FB0"/>
    <w:rsid w:val="00B3155D"/>
    <w:rsid w:val="00B31910"/>
    <w:rsid w:val="00B35E5E"/>
    <w:rsid w:val="00B378AC"/>
    <w:rsid w:val="00B41377"/>
    <w:rsid w:val="00B41E7D"/>
    <w:rsid w:val="00B55141"/>
    <w:rsid w:val="00B6182C"/>
    <w:rsid w:val="00B7427E"/>
    <w:rsid w:val="00B87604"/>
    <w:rsid w:val="00B904B7"/>
    <w:rsid w:val="00B91861"/>
    <w:rsid w:val="00B92C25"/>
    <w:rsid w:val="00BA3404"/>
    <w:rsid w:val="00BB3992"/>
    <w:rsid w:val="00BC24E4"/>
    <w:rsid w:val="00BC3FD5"/>
    <w:rsid w:val="00BC5E20"/>
    <w:rsid w:val="00BD677D"/>
    <w:rsid w:val="00BD6843"/>
    <w:rsid w:val="00BE2427"/>
    <w:rsid w:val="00BF1DB6"/>
    <w:rsid w:val="00C04B3F"/>
    <w:rsid w:val="00C21C8A"/>
    <w:rsid w:val="00C23018"/>
    <w:rsid w:val="00C25508"/>
    <w:rsid w:val="00C36494"/>
    <w:rsid w:val="00C36805"/>
    <w:rsid w:val="00C56793"/>
    <w:rsid w:val="00C61CF5"/>
    <w:rsid w:val="00C668C3"/>
    <w:rsid w:val="00C71CDC"/>
    <w:rsid w:val="00C84349"/>
    <w:rsid w:val="00C84911"/>
    <w:rsid w:val="00C970AF"/>
    <w:rsid w:val="00CA25CA"/>
    <w:rsid w:val="00CB185A"/>
    <w:rsid w:val="00CB32FF"/>
    <w:rsid w:val="00CB3839"/>
    <w:rsid w:val="00CD58E0"/>
    <w:rsid w:val="00CD6DDB"/>
    <w:rsid w:val="00CD771A"/>
    <w:rsid w:val="00CF076C"/>
    <w:rsid w:val="00CF3798"/>
    <w:rsid w:val="00CF5853"/>
    <w:rsid w:val="00CF5DB4"/>
    <w:rsid w:val="00CF6E8B"/>
    <w:rsid w:val="00CF7297"/>
    <w:rsid w:val="00D072B4"/>
    <w:rsid w:val="00D14881"/>
    <w:rsid w:val="00D227C5"/>
    <w:rsid w:val="00D3460B"/>
    <w:rsid w:val="00D36AA7"/>
    <w:rsid w:val="00D372AB"/>
    <w:rsid w:val="00D45797"/>
    <w:rsid w:val="00D56B41"/>
    <w:rsid w:val="00D62E25"/>
    <w:rsid w:val="00D66567"/>
    <w:rsid w:val="00D67838"/>
    <w:rsid w:val="00D71267"/>
    <w:rsid w:val="00D76B17"/>
    <w:rsid w:val="00D909F2"/>
    <w:rsid w:val="00D953E9"/>
    <w:rsid w:val="00DC7076"/>
    <w:rsid w:val="00DD3164"/>
    <w:rsid w:val="00DD3B13"/>
    <w:rsid w:val="00DE0AC9"/>
    <w:rsid w:val="00DE1F5F"/>
    <w:rsid w:val="00DE397F"/>
    <w:rsid w:val="00DE74F6"/>
    <w:rsid w:val="00DF35BB"/>
    <w:rsid w:val="00E02FDC"/>
    <w:rsid w:val="00E03E97"/>
    <w:rsid w:val="00E07D5A"/>
    <w:rsid w:val="00E340A0"/>
    <w:rsid w:val="00E64BC4"/>
    <w:rsid w:val="00E701D8"/>
    <w:rsid w:val="00E80790"/>
    <w:rsid w:val="00E83040"/>
    <w:rsid w:val="00EA39FC"/>
    <w:rsid w:val="00EA6BCF"/>
    <w:rsid w:val="00EB0189"/>
    <w:rsid w:val="00EB41D3"/>
    <w:rsid w:val="00EC0001"/>
    <w:rsid w:val="00EC4BF4"/>
    <w:rsid w:val="00ED0285"/>
    <w:rsid w:val="00ED72A8"/>
    <w:rsid w:val="00EF3CEF"/>
    <w:rsid w:val="00F01985"/>
    <w:rsid w:val="00F04D43"/>
    <w:rsid w:val="00F133E2"/>
    <w:rsid w:val="00F14D83"/>
    <w:rsid w:val="00F31B20"/>
    <w:rsid w:val="00F31DAA"/>
    <w:rsid w:val="00F32406"/>
    <w:rsid w:val="00F51247"/>
    <w:rsid w:val="00F53D9B"/>
    <w:rsid w:val="00F62E08"/>
    <w:rsid w:val="00F73752"/>
    <w:rsid w:val="00F7625C"/>
    <w:rsid w:val="00F77D1E"/>
    <w:rsid w:val="00F81056"/>
    <w:rsid w:val="00F949B5"/>
    <w:rsid w:val="00F96B5D"/>
    <w:rsid w:val="00FA26BA"/>
    <w:rsid w:val="00FC05A9"/>
    <w:rsid w:val="00FE0F7A"/>
    <w:rsid w:val="00FE5524"/>
    <w:rsid w:val="00FF3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05BDDDF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5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2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header" w:locked="1" w:uiPriority="0"/>
    <w:lsdException w:name="footer" w:locked="1"/>
    <w:lsdException w:name="caption" w:uiPriority="0" w:qFormat="1"/>
    <w:lsdException w:name="footnote reference" w:uiPriority="0"/>
    <w:lsdException w:name="List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Message Header" w:uiPriority="0"/>
    <w:lsdException w:name="Subtitle" w:qFormat="1"/>
    <w:lsdException w:name="Hyperlink" w:locked="1"/>
    <w:lsdException w:name="FollowedHyperlink" w:uiPriority="0"/>
    <w:lsdException w:name="Strong" w:semiHidden="0" w:unhideWhenUsed="0" w:qFormat="1"/>
    <w:lsdException w:name="Emphasis" w:semiHidden="0" w:unhideWhenUsed="0" w:qFormat="1"/>
    <w:lsdException w:name="Document Map" w:uiPriority="0"/>
    <w:lsdException w:name="annotation subject" w:uiPriority="0"/>
    <w:lsdException w:name="Table Simple 3" w:uiPriority="0"/>
    <w:lsdException w:name="Table Classic 1" w:uiPriority="0"/>
    <w:lsdException w:name="Table Grid 1" w:uiPriority="0"/>
    <w:lsdException w:name="Table Grid 8" w:uiPriority="0"/>
    <w:lsdException w:name="Table List 4" w:uiPriority="0"/>
    <w:lsdException w:name="Table Elegant" w:uiPriority="0"/>
    <w:lsdException w:name="Table Web 3" w:uiPriority="0"/>
    <w:lsdException w:name="Table Grid" w:locked="1" w:semiHidden="0" w:uiPriority="59" w:unhideWhenUsed="0"/>
    <w:lsdException w:name="Placeholder Text" w:unhideWhenUsed="0"/>
    <w:lsdException w:name="No Spacing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locked="1" w:semiHidden="0" w:unhideWhenUsed="0" w:qFormat="1"/>
    <w:lsdException w:name="Quote" w:locked="1" w:semiHidden="0" w:unhideWhenUsed="0" w:qFormat="1"/>
    <w:lsdException w:name="Intense Quote" w:locked="1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1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nhideWhenUsed="0" w:qFormat="1"/>
    <w:lsdException w:name="Intense Emphasis" w:locked="1" w:semiHidden="0" w:unhideWhenUsed="0" w:qFormat="1"/>
    <w:lsdException w:name="Subtle Reference" w:locked="1" w:semiHidden="0" w:unhideWhenUsed="0" w:qFormat="1"/>
    <w:lsdException w:name="Intense Reference" w:locked="1" w:semiHidden="0" w:unhideWhenUsed="0" w:qFormat="1"/>
    <w:lsdException w:name="Book Title" w:locked="1" w:semiHidden="0" w:unhideWhenUsed="0" w:qFormat="1"/>
    <w:lsdException w:name="Bibliography" w:uiPriority="37"/>
    <w:lsdException w:name="TOC Heading" w:locked="1" w:uiPriority="39" w:qFormat="1"/>
  </w:latentStyles>
  <w:style w:type="paragraph" w:default="1" w:styleId="Normal">
    <w:name w:val="Normal"/>
    <w:uiPriority w:val="99"/>
    <w:qFormat/>
    <w:rsid w:val="006738C6"/>
    <w:pPr>
      <w:spacing w:after="0" w:line="240" w:lineRule="auto"/>
    </w:pPr>
    <w:rPr>
      <w:rFonts w:ascii="Arial" w:hAnsi="Arial"/>
    </w:rPr>
  </w:style>
  <w:style w:type="paragraph" w:styleId="Ttulo1">
    <w:name w:val="heading 1"/>
    <w:next w:val="Texto"/>
    <w:link w:val="Ttulo1Char"/>
    <w:uiPriority w:val="8"/>
    <w:qFormat/>
    <w:rsid w:val="00541F0A"/>
    <w:pPr>
      <w:keepNext/>
      <w:keepLines/>
      <w:numPr>
        <w:numId w:val="5"/>
      </w:numPr>
      <w:spacing w:before="360" w:after="240" w:line="240" w:lineRule="auto"/>
      <w:outlineLvl w:val="0"/>
    </w:pPr>
    <w:rPr>
      <w:rFonts w:ascii="Arial" w:eastAsia="Times New Roman" w:hAnsi="Arial" w:cs="Times New Roman"/>
      <w:b/>
      <w:bCs/>
      <w:color w:val="000000"/>
      <w:sz w:val="28"/>
      <w:szCs w:val="28"/>
    </w:rPr>
  </w:style>
  <w:style w:type="paragraph" w:styleId="Ttulo2">
    <w:name w:val="heading 2"/>
    <w:next w:val="Texto"/>
    <w:link w:val="Ttulo2Char"/>
    <w:uiPriority w:val="8"/>
    <w:qFormat/>
    <w:rsid w:val="001539CE"/>
    <w:pPr>
      <w:keepNext/>
      <w:keepLines/>
      <w:numPr>
        <w:ilvl w:val="1"/>
        <w:numId w:val="5"/>
      </w:numPr>
      <w:spacing w:before="360" w:after="240"/>
      <w:outlineLvl w:val="1"/>
    </w:pPr>
    <w:rPr>
      <w:rFonts w:ascii="Arial" w:eastAsia="Times New Roman" w:hAnsi="Arial" w:cs="Times New Roman"/>
      <w:b/>
      <w:bCs/>
      <w:color w:val="000000"/>
      <w:sz w:val="24"/>
      <w:szCs w:val="26"/>
    </w:rPr>
  </w:style>
  <w:style w:type="paragraph" w:styleId="Ttulo3">
    <w:name w:val="heading 3"/>
    <w:next w:val="Texto"/>
    <w:link w:val="Ttulo3Char"/>
    <w:uiPriority w:val="8"/>
    <w:qFormat/>
    <w:rsid w:val="001539CE"/>
    <w:pPr>
      <w:keepNext/>
      <w:keepLines/>
      <w:numPr>
        <w:ilvl w:val="2"/>
        <w:numId w:val="5"/>
      </w:numPr>
      <w:spacing w:before="240" w:after="240"/>
      <w:outlineLvl w:val="2"/>
    </w:pPr>
    <w:rPr>
      <w:rFonts w:ascii="Arial" w:hAnsi="Arial"/>
      <w:bCs/>
      <w:color w:val="000000"/>
      <w:sz w:val="24"/>
    </w:rPr>
  </w:style>
  <w:style w:type="paragraph" w:styleId="Ttulo4">
    <w:name w:val="heading 4"/>
    <w:next w:val="Texto"/>
    <w:link w:val="Ttulo4Char"/>
    <w:uiPriority w:val="8"/>
    <w:qFormat/>
    <w:rsid w:val="00F53D9B"/>
    <w:pPr>
      <w:keepNext/>
      <w:keepLines/>
      <w:numPr>
        <w:ilvl w:val="3"/>
        <w:numId w:val="5"/>
      </w:numPr>
      <w:spacing w:before="240" w:after="240"/>
      <w:outlineLvl w:val="3"/>
    </w:pPr>
    <w:rPr>
      <w:rFonts w:ascii="Arial" w:hAnsi="Arial"/>
      <w:bCs/>
      <w:iCs/>
      <w:color w:val="000000"/>
      <w:sz w:val="24"/>
    </w:rPr>
  </w:style>
  <w:style w:type="paragraph" w:styleId="Ttulo5">
    <w:name w:val="heading 5"/>
    <w:next w:val="Texto"/>
    <w:link w:val="Ttulo5Char"/>
    <w:uiPriority w:val="8"/>
    <w:qFormat/>
    <w:rsid w:val="00F53D9B"/>
    <w:pPr>
      <w:keepNext/>
      <w:keepLines/>
      <w:numPr>
        <w:ilvl w:val="4"/>
        <w:numId w:val="5"/>
      </w:numPr>
      <w:spacing w:before="240" w:after="240"/>
      <w:outlineLvl w:val="4"/>
    </w:pPr>
    <w:rPr>
      <w:rFonts w:ascii="Arial" w:hAnsi="Arial"/>
      <w:color w:val="000000"/>
      <w:sz w:val="24"/>
    </w:rPr>
  </w:style>
  <w:style w:type="paragraph" w:styleId="Ttulo6">
    <w:name w:val="heading 6"/>
    <w:next w:val="Texto"/>
    <w:link w:val="Ttulo6Char"/>
    <w:uiPriority w:val="8"/>
    <w:qFormat/>
    <w:rsid w:val="00F53D9B"/>
    <w:pPr>
      <w:keepNext/>
      <w:keepLines/>
      <w:numPr>
        <w:ilvl w:val="5"/>
        <w:numId w:val="5"/>
      </w:numPr>
      <w:spacing w:before="240" w:after="240"/>
      <w:outlineLvl w:val="5"/>
    </w:pPr>
    <w:rPr>
      <w:rFonts w:ascii="Arial" w:hAnsi="Arial"/>
      <w:iCs/>
      <w:color w:val="000000" w:themeColor="text1"/>
      <w:sz w:val="24"/>
    </w:rPr>
  </w:style>
  <w:style w:type="paragraph" w:styleId="Ttulo7">
    <w:name w:val="heading 7"/>
    <w:next w:val="Texto"/>
    <w:link w:val="Ttulo7Char"/>
    <w:uiPriority w:val="8"/>
    <w:qFormat/>
    <w:rsid w:val="00F53D9B"/>
    <w:pPr>
      <w:keepNext/>
      <w:keepLines/>
      <w:numPr>
        <w:ilvl w:val="6"/>
        <w:numId w:val="5"/>
      </w:numPr>
      <w:spacing w:before="240" w:after="240"/>
      <w:outlineLvl w:val="6"/>
    </w:pPr>
    <w:rPr>
      <w:rFonts w:ascii="Arial" w:hAnsi="Arial"/>
      <w:iCs/>
      <w:color w:val="000000" w:themeColor="text1"/>
      <w:sz w:val="24"/>
    </w:rPr>
  </w:style>
  <w:style w:type="paragraph" w:styleId="Ttulo8">
    <w:name w:val="heading 8"/>
    <w:next w:val="Texto"/>
    <w:link w:val="Ttulo8Char"/>
    <w:uiPriority w:val="8"/>
    <w:qFormat/>
    <w:rsid w:val="00F53D9B"/>
    <w:pPr>
      <w:keepNext/>
      <w:keepLines/>
      <w:numPr>
        <w:ilvl w:val="7"/>
        <w:numId w:val="5"/>
      </w:numPr>
      <w:spacing w:before="240" w:after="240"/>
      <w:outlineLvl w:val="7"/>
    </w:pPr>
    <w:rPr>
      <w:rFonts w:ascii="Arial" w:hAnsi="Arial"/>
      <w:color w:val="000000" w:themeColor="text1"/>
      <w:sz w:val="24"/>
      <w:szCs w:val="20"/>
    </w:rPr>
  </w:style>
  <w:style w:type="paragraph" w:styleId="Ttulo9">
    <w:name w:val="heading 9"/>
    <w:next w:val="Texto"/>
    <w:link w:val="Ttulo9Char"/>
    <w:uiPriority w:val="8"/>
    <w:qFormat/>
    <w:rsid w:val="00F53D9B"/>
    <w:pPr>
      <w:keepNext/>
      <w:keepLines/>
      <w:numPr>
        <w:ilvl w:val="8"/>
        <w:numId w:val="5"/>
      </w:numPr>
      <w:spacing w:before="240" w:after="240"/>
      <w:outlineLvl w:val="8"/>
    </w:pPr>
    <w:rPr>
      <w:rFonts w:ascii="Arial" w:hAnsi="Arial"/>
      <w:iCs/>
      <w:color w:val="000000" w:themeColor="text1"/>
      <w:sz w:val="24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8Char">
    <w:name w:val="Título 8 Char"/>
    <w:link w:val="Ttulo8"/>
    <w:uiPriority w:val="8"/>
    <w:rsid w:val="00C36805"/>
    <w:rPr>
      <w:rFonts w:ascii="Arial" w:hAnsi="Arial"/>
      <w:color w:val="000000" w:themeColor="text1"/>
      <w:sz w:val="24"/>
      <w:szCs w:val="20"/>
    </w:rPr>
  </w:style>
  <w:style w:type="character" w:customStyle="1" w:styleId="Ttulo2Char">
    <w:name w:val="Título 2 Char"/>
    <w:link w:val="Ttulo2"/>
    <w:uiPriority w:val="8"/>
    <w:rsid w:val="00C36805"/>
    <w:rPr>
      <w:rFonts w:ascii="Arial" w:eastAsia="Times New Roman" w:hAnsi="Arial" w:cs="Times New Roman"/>
      <w:b/>
      <w:bCs/>
      <w:color w:val="000000"/>
      <w:sz w:val="24"/>
      <w:szCs w:val="26"/>
    </w:rPr>
  </w:style>
  <w:style w:type="character" w:customStyle="1" w:styleId="Ttulo1Char">
    <w:name w:val="Título 1 Char"/>
    <w:link w:val="Ttulo1"/>
    <w:uiPriority w:val="8"/>
    <w:rsid w:val="00541F0A"/>
    <w:rPr>
      <w:rFonts w:ascii="Arial" w:eastAsia="Times New Roman" w:hAnsi="Arial" w:cs="Times New Roman"/>
      <w:b/>
      <w:bCs/>
      <w:color w:val="000000"/>
      <w:sz w:val="28"/>
      <w:szCs w:val="28"/>
    </w:rPr>
  </w:style>
  <w:style w:type="paragraph" w:styleId="CabealhodoSumrio">
    <w:name w:val="TOC Heading"/>
    <w:basedOn w:val="Ttulo1"/>
    <w:next w:val="Normal"/>
    <w:uiPriority w:val="99"/>
    <w:semiHidden/>
    <w:qFormat/>
    <w:locked/>
    <w:rsid w:val="00BA3404"/>
    <w:pPr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pt-BR"/>
    </w:rPr>
  </w:style>
  <w:style w:type="paragraph" w:styleId="Sumrio2">
    <w:name w:val="toc 2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240"/>
      <w:ind w:left="221"/>
      <w:outlineLvl w:val="1"/>
    </w:pPr>
    <w:rPr>
      <w:rFonts w:cstheme="minorHAnsi"/>
      <w:iCs/>
      <w:sz w:val="24"/>
      <w:szCs w:val="20"/>
    </w:rPr>
  </w:style>
  <w:style w:type="character" w:customStyle="1" w:styleId="Ttulo3Char">
    <w:name w:val="Título 3 Char"/>
    <w:link w:val="Ttulo3"/>
    <w:uiPriority w:val="8"/>
    <w:rsid w:val="00C36805"/>
    <w:rPr>
      <w:rFonts w:ascii="Arial" w:hAnsi="Arial"/>
      <w:bCs/>
      <w:color w:val="000000"/>
      <w:sz w:val="24"/>
    </w:rPr>
  </w:style>
  <w:style w:type="paragraph" w:styleId="Sumrio1">
    <w:name w:val="toc 1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240"/>
    </w:pPr>
    <w:rPr>
      <w:rFonts w:cstheme="minorHAnsi"/>
      <w:bCs/>
      <w:caps/>
      <w:sz w:val="24"/>
      <w:szCs w:val="20"/>
    </w:rPr>
  </w:style>
  <w:style w:type="paragraph" w:customStyle="1" w:styleId="Alinea1">
    <w:name w:val="Alinea 1"/>
    <w:uiPriority w:val="6"/>
    <w:qFormat/>
    <w:rsid w:val="00622CE0"/>
    <w:pPr>
      <w:numPr>
        <w:numId w:val="2"/>
      </w:numPr>
      <w:spacing w:before="120" w:after="120" w:line="259" w:lineRule="auto"/>
    </w:pPr>
    <w:rPr>
      <w:sz w:val="24"/>
      <w:szCs w:val="24"/>
      <w:lang w:val="pt-PT"/>
    </w:rPr>
  </w:style>
  <w:style w:type="paragraph" w:customStyle="1" w:styleId="Alinea2">
    <w:name w:val="Alinea 2"/>
    <w:basedOn w:val="Alinea1"/>
    <w:uiPriority w:val="6"/>
    <w:qFormat/>
    <w:rsid w:val="00BA3404"/>
    <w:pPr>
      <w:numPr>
        <w:ilvl w:val="1"/>
      </w:numPr>
    </w:pPr>
  </w:style>
  <w:style w:type="paragraph" w:customStyle="1" w:styleId="Alinea3">
    <w:name w:val="Alinea 3"/>
    <w:basedOn w:val="Alinea2"/>
    <w:uiPriority w:val="6"/>
    <w:rsid w:val="00BA3404"/>
    <w:pPr>
      <w:numPr>
        <w:ilvl w:val="2"/>
      </w:numPr>
    </w:pPr>
  </w:style>
  <w:style w:type="paragraph" w:customStyle="1" w:styleId="Alinea4">
    <w:name w:val="Alinea 4"/>
    <w:basedOn w:val="Alinea3"/>
    <w:uiPriority w:val="6"/>
    <w:qFormat/>
    <w:rsid w:val="00BA3404"/>
    <w:pPr>
      <w:numPr>
        <w:ilvl w:val="3"/>
      </w:numPr>
    </w:pPr>
  </w:style>
  <w:style w:type="paragraph" w:customStyle="1" w:styleId="Figura">
    <w:name w:val="Figura"/>
    <w:basedOn w:val="Normal"/>
    <w:uiPriority w:val="2"/>
    <w:qFormat/>
    <w:rsid w:val="00AB159E"/>
    <w:pPr>
      <w:spacing w:before="240"/>
      <w:jc w:val="center"/>
    </w:pPr>
    <w:rPr>
      <w:sz w:val="16"/>
      <w:szCs w:val="24"/>
    </w:rPr>
  </w:style>
  <w:style w:type="paragraph" w:styleId="Legenda">
    <w:name w:val="caption"/>
    <w:next w:val="Texto"/>
    <w:link w:val="LegendaChar"/>
    <w:uiPriority w:val="4"/>
    <w:qFormat/>
    <w:rsid w:val="002E692D"/>
    <w:pPr>
      <w:spacing w:before="160" w:after="240" w:line="240" w:lineRule="auto"/>
      <w:jc w:val="center"/>
    </w:pPr>
    <w:rPr>
      <w:b/>
      <w:bCs/>
      <w:color w:val="000000" w:themeColor="text1"/>
      <w:sz w:val="20"/>
      <w:szCs w:val="18"/>
    </w:rPr>
  </w:style>
  <w:style w:type="character" w:customStyle="1" w:styleId="LegendaChar">
    <w:name w:val="Legenda Char"/>
    <w:link w:val="Legenda"/>
    <w:uiPriority w:val="4"/>
    <w:locked/>
    <w:rsid w:val="00AB159E"/>
    <w:rPr>
      <w:b/>
      <w:bCs/>
      <w:color w:val="000000" w:themeColor="text1"/>
      <w:sz w:val="20"/>
      <w:szCs w:val="18"/>
    </w:rPr>
  </w:style>
  <w:style w:type="paragraph" w:styleId="Sumrio3">
    <w:name w:val="toc 3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120"/>
      <w:ind w:left="442"/>
    </w:pPr>
    <w:rPr>
      <w:rFonts w:cstheme="minorHAnsi"/>
      <w:b/>
      <w:sz w:val="24"/>
      <w:szCs w:val="20"/>
    </w:rPr>
  </w:style>
  <w:style w:type="paragraph" w:styleId="Sumrio4">
    <w:name w:val="toc 4"/>
    <w:basedOn w:val="Normal"/>
    <w:next w:val="Normal"/>
    <w:autoRedefine/>
    <w:uiPriority w:val="39"/>
    <w:rsid w:val="00D227C5"/>
    <w:pPr>
      <w:spacing w:before="80" w:after="80"/>
      <w:ind w:left="658"/>
    </w:pPr>
    <w:rPr>
      <w:rFonts w:cstheme="minorHAnsi"/>
      <w:sz w:val="24"/>
      <w:szCs w:val="20"/>
    </w:rPr>
  </w:style>
  <w:style w:type="paragraph" w:styleId="Sumrio5">
    <w:name w:val="toc 5"/>
    <w:basedOn w:val="Normal"/>
    <w:next w:val="Normal"/>
    <w:autoRedefine/>
    <w:uiPriority w:val="39"/>
    <w:rsid w:val="00BA3404"/>
    <w:pPr>
      <w:ind w:left="880"/>
    </w:pPr>
    <w:rPr>
      <w:rFonts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rsid w:val="00BA3404"/>
    <w:pPr>
      <w:ind w:left="1100"/>
    </w:pPr>
    <w:rPr>
      <w:rFonts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rsid w:val="00BA3404"/>
    <w:pPr>
      <w:ind w:left="1320"/>
    </w:pPr>
    <w:rPr>
      <w:rFonts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rsid w:val="00BA3404"/>
    <w:pPr>
      <w:ind w:left="1540"/>
    </w:pPr>
    <w:rPr>
      <w:rFonts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rsid w:val="00BA3404"/>
    <w:pPr>
      <w:ind w:left="1760"/>
    </w:pPr>
    <w:rPr>
      <w:rFonts w:cstheme="minorHAnsi"/>
      <w:sz w:val="20"/>
      <w:szCs w:val="20"/>
    </w:rPr>
  </w:style>
  <w:style w:type="paragraph" w:customStyle="1" w:styleId="Texto">
    <w:name w:val="Texto"/>
    <w:link w:val="TextoChar"/>
    <w:qFormat/>
    <w:rsid w:val="00622CE0"/>
    <w:pPr>
      <w:spacing w:before="200" w:line="259" w:lineRule="auto"/>
      <w:ind w:left="284"/>
    </w:pPr>
    <w:rPr>
      <w:sz w:val="24"/>
      <w:szCs w:val="24"/>
    </w:rPr>
  </w:style>
  <w:style w:type="paragraph" w:styleId="Ttulo">
    <w:name w:val="Title"/>
    <w:basedOn w:val="Normal"/>
    <w:next w:val="Texto"/>
    <w:link w:val="TtuloChar"/>
    <w:uiPriority w:val="7"/>
    <w:qFormat/>
    <w:rsid w:val="00C04B3F"/>
    <w:pPr>
      <w:spacing w:before="360" w:after="240"/>
      <w:contextualSpacing/>
    </w:pPr>
    <w:rPr>
      <w:rFonts w:eastAsiaTheme="majorEastAsia" w:cstheme="majorBidi"/>
      <w:caps/>
      <w:color w:val="000000" w:themeColor="text1"/>
      <w:spacing w:val="5"/>
      <w:kern w:val="28"/>
      <w:sz w:val="32"/>
      <w:szCs w:val="52"/>
    </w:rPr>
  </w:style>
  <w:style w:type="character" w:customStyle="1" w:styleId="TtuloChar">
    <w:name w:val="Título Char"/>
    <w:basedOn w:val="Fontepargpadro"/>
    <w:link w:val="Ttulo"/>
    <w:uiPriority w:val="7"/>
    <w:rsid w:val="00C36805"/>
    <w:rPr>
      <w:rFonts w:ascii="Arial" w:eastAsiaTheme="majorEastAsia" w:hAnsi="Arial" w:cstheme="majorBidi"/>
      <w:caps/>
      <w:color w:val="000000" w:themeColor="text1"/>
      <w:spacing w:val="5"/>
      <w:kern w:val="28"/>
      <w:sz w:val="32"/>
      <w:szCs w:val="52"/>
    </w:rPr>
  </w:style>
  <w:style w:type="character" w:customStyle="1" w:styleId="Ttulo4Char">
    <w:name w:val="Título 4 Char"/>
    <w:link w:val="Ttulo4"/>
    <w:uiPriority w:val="8"/>
    <w:rsid w:val="00C36805"/>
    <w:rPr>
      <w:rFonts w:ascii="Arial" w:hAnsi="Arial"/>
      <w:bCs/>
      <w:iCs/>
      <w:color w:val="000000"/>
      <w:sz w:val="24"/>
    </w:rPr>
  </w:style>
  <w:style w:type="character" w:customStyle="1" w:styleId="Ttulo5Char">
    <w:name w:val="Título 5 Char"/>
    <w:link w:val="Ttulo5"/>
    <w:uiPriority w:val="8"/>
    <w:rsid w:val="00C36805"/>
    <w:rPr>
      <w:rFonts w:ascii="Arial" w:hAnsi="Arial"/>
      <w:color w:val="000000"/>
      <w:sz w:val="24"/>
    </w:rPr>
  </w:style>
  <w:style w:type="character" w:customStyle="1" w:styleId="Ttulo6Char">
    <w:name w:val="Título 6 Char"/>
    <w:link w:val="Ttulo6"/>
    <w:uiPriority w:val="8"/>
    <w:rsid w:val="00C36805"/>
    <w:rPr>
      <w:rFonts w:ascii="Arial" w:hAnsi="Arial"/>
      <w:iCs/>
      <w:color w:val="000000" w:themeColor="text1"/>
      <w:sz w:val="24"/>
    </w:rPr>
  </w:style>
  <w:style w:type="character" w:customStyle="1" w:styleId="Ttulo7Char">
    <w:name w:val="Título 7 Char"/>
    <w:link w:val="Ttulo7"/>
    <w:uiPriority w:val="8"/>
    <w:rsid w:val="00C36805"/>
    <w:rPr>
      <w:rFonts w:ascii="Arial" w:hAnsi="Arial"/>
      <w:iCs/>
      <w:color w:val="000000" w:themeColor="text1"/>
      <w:sz w:val="24"/>
    </w:rPr>
  </w:style>
  <w:style w:type="character" w:customStyle="1" w:styleId="Ttulo9Char">
    <w:name w:val="Título 9 Char"/>
    <w:link w:val="Ttulo9"/>
    <w:uiPriority w:val="8"/>
    <w:rsid w:val="00C36805"/>
    <w:rPr>
      <w:rFonts w:ascii="Arial" w:hAnsi="Arial"/>
      <w:iCs/>
      <w:color w:val="000000" w:themeColor="text1"/>
      <w:sz w:val="24"/>
      <w:szCs w:val="20"/>
    </w:rPr>
  </w:style>
  <w:style w:type="paragraph" w:customStyle="1" w:styleId="Ttulo-Linha1">
    <w:name w:val="Título - Linha 1"/>
    <w:basedOn w:val="Normal"/>
    <w:uiPriority w:val="9"/>
    <w:qFormat/>
    <w:rsid w:val="00D36AA7"/>
    <w:pPr>
      <w:spacing w:after="240" w:line="259" w:lineRule="auto"/>
      <w:jc w:val="right"/>
    </w:pPr>
    <w:rPr>
      <w:rFonts w:eastAsia="Batang" w:cs="Arial"/>
      <w:b/>
      <w:sz w:val="56"/>
      <w:szCs w:val="56"/>
    </w:rPr>
  </w:style>
  <w:style w:type="paragraph" w:customStyle="1" w:styleId="Ttulo-Linha2">
    <w:name w:val="Título - Linha 2"/>
    <w:basedOn w:val="Normal"/>
    <w:uiPriority w:val="9"/>
    <w:qFormat/>
    <w:rsid w:val="007B02E2"/>
    <w:pPr>
      <w:spacing w:after="240" w:line="264" w:lineRule="auto"/>
      <w:jc w:val="right"/>
    </w:pPr>
    <w:rPr>
      <w:rFonts w:eastAsia="Batang" w:cs="Arial"/>
      <w:b/>
      <w:sz w:val="44"/>
      <w:szCs w:val="44"/>
    </w:rPr>
  </w:style>
  <w:style w:type="paragraph" w:customStyle="1" w:styleId="Ttulo-Linha3">
    <w:name w:val="Título - Linha 3"/>
    <w:basedOn w:val="Normal"/>
    <w:uiPriority w:val="9"/>
    <w:qFormat/>
    <w:rsid w:val="00D36AA7"/>
    <w:pPr>
      <w:jc w:val="right"/>
    </w:pPr>
    <w:rPr>
      <w:rFonts w:eastAsia="Batang" w:cs="Arial"/>
      <w:sz w:val="44"/>
      <w:szCs w:val="44"/>
    </w:rPr>
  </w:style>
  <w:style w:type="character" w:customStyle="1" w:styleId="TextoChar">
    <w:name w:val="Texto Char"/>
    <w:link w:val="Texto"/>
    <w:rsid w:val="00622CE0"/>
    <w:rPr>
      <w:sz w:val="24"/>
      <w:szCs w:val="24"/>
    </w:rPr>
  </w:style>
  <w:style w:type="paragraph" w:styleId="Reviso">
    <w:name w:val="Revision"/>
    <w:hidden/>
    <w:uiPriority w:val="99"/>
    <w:semiHidden/>
    <w:rsid w:val="00AF2100"/>
    <w:pPr>
      <w:spacing w:after="0" w:line="240" w:lineRule="auto"/>
    </w:pPr>
    <w:rPr>
      <w:rFonts w:ascii="Garamond" w:eastAsia="Times New Roman" w:hAnsi="Garamond" w:cs="Times New Roman"/>
      <w:sz w:val="16"/>
      <w:szCs w:val="20"/>
      <w:lang w:val="pt-PT"/>
    </w:rPr>
  </w:style>
  <w:style w:type="table" w:styleId="Tabelacomgrade">
    <w:name w:val="Table Grid"/>
    <w:basedOn w:val="Tabelanormal"/>
    <w:uiPriority w:val="59"/>
    <w:locked/>
    <w:rsid w:val="0052309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Alinea">
    <w:name w:val="Alinea"/>
    <w:uiPriority w:val="99"/>
    <w:locked/>
    <w:rsid w:val="00BA3404"/>
    <w:pPr>
      <w:numPr>
        <w:numId w:val="1"/>
      </w:numPr>
    </w:pPr>
  </w:style>
  <w:style w:type="paragraph" w:styleId="Cabealho">
    <w:name w:val="header"/>
    <w:basedOn w:val="Normal"/>
    <w:link w:val="CabealhoChar"/>
    <w:uiPriority w:val="99"/>
    <w:semiHidden/>
    <w:locked/>
    <w:rsid w:val="00BA3404"/>
    <w:pPr>
      <w:pBdr>
        <w:bottom w:val="single" w:sz="4" w:space="1" w:color="auto"/>
      </w:pBdr>
      <w:tabs>
        <w:tab w:val="center" w:pos="4252"/>
        <w:tab w:val="right" w:pos="8504"/>
      </w:tabs>
      <w:spacing w:before="720"/>
      <w:jc w:val="right"/>
    </w:pPr>
    <w:rPr>
      <w:b/>
      <w:i/>
    </w:rPr>
  </w:style>
  <w:style w:type="character" w:customStyle="1" w:styleId="CabealhoChar">
    <w:name w:val="Cabeçalho Char"/>
    <w:basedOn w:val="Fontepargpadro"/>
    <w:link w:val="Cabealho"/>
    <w:uiPriority w:val="99"/>
    <w:semiHidden/>
    <w:rsid w:val="00622CE0"/>
    <w:rPr>
      <w:rFonts w:ascii="Arial" w:hAnsi="Arial"/>
      <w:b/>
      <w:i/>
    </w:rPr>
  </w:style>
  <w:style w:type="paragraph" w:styleId="Rodap">
    <w:name w:val="footer"/>
    <w:basedOn w:val="Normal"/>
    <w:link w:val="RodapChar"/>
    <w:uiPriority w:val="99"/>
    <w:semiHidden/>
    <w:locked/>
    <w:rsid w:val="00BA340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rsid w:val="00622CE0"/>
    <w:rPr>
      <w:rFonts w:ascii="Arial" w:hAnsi="Arial"/>
    </w:rPr>
  </w:style>
  <w:style w:type="character" w:styleId="Hyperlink">
    <w:name w:val="Hyperlink"/>
    <w:basedOn w:val="Fontepargpadro"/>
    <w:uiPriority w:val="99"/>
    <w:locked/>
    <w:rsid w:val="00BA3404"/>
    <w:rPr>
      <w:color w:val="0000FF" w:themeColor="hyperlink"/>
      <w:u w:val="single"/>
    </w:rPr>
  </w:style>
  <w:style w:type="paragraph" w:customStyle="1" w:styleId="Tabela">
    <w:name w:val="Tabela"/>
    <w:uiPriority w:val="1"/>
    <w:qFormat/>
    <w:rsid w:val="00184AD9"/>
    <w:pPr>
      <w:spacing w:after="0" w:line="240" w:lineRule="auto"/>
      <w:jc w:val="center"/>
    </w:pPr>
    <w:rPr>
      <w:sz w:val="24"/>
      <w:szCs w:val="24"/>
    </w:rPr>
  </w:style>
  <w:style w:type="table" w:customStyle="1" w:styleId="TabelaPadro">
    <w:name w:val="Tabela Padrão"/>
    <w:basedOn w:val="Tabelanormal"/>
    <w:uiPriority w:val="99"/>
    <w:rsid w:val="00672415"/>
    <w:pPr>
      <w:spacing w:after="0" w:line="240" w:lineRule="auto"/>
    </w:pPr>
    <w:rPr>
      <w:sz w:val="24"/>
    </w:rPr>
    <w:tblPr>
      <w:jc w:val="center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68" w:type="dxa"/>
        <w:bottom w:w="0" w:type="dxa"/>
        <w:right w:w="68" w:type="dxa"/>
      </w:tblCellMar>
    </w:tblPr>
    <w:trPr>
      <w:cantSplit/>
      <w:jc w:val="center"/>
    </w:trPr>
    <w:tcPr>
      <w:vAlign w:val="bottom"/>
    </w:tcPr>
    <w:tblStylePr w:type="firstRow">
      <w:pPr>
        <w:jc w:val="center"/>
      </w:pPr>
      <w:rPr>
        <w:rFonts w:asciiTheme="minorHAnsi" w:hAnsiTheme="minorHAnsi"/>
        <w:b/>
        <w:sz w:val="22"/>
      </w:rPr>
      <w:tblPr/>
      <w:trPr>
        <w:tblHeader/>
      </w:trPr>
      <w:tcPr>
        <w:shd w:val="clear" w:color="auto" w:fill="D9D9D9" w:themeFill="background1" w:themeFillShade="D9"/>
        <w:vAlign w:val="center"/>
      </w:tcPr>
    </w:tblStylePr>
  </w:style>
  <w:style w:type="paragraph" w:customStyle="1" w:styleId="FiguraTabela">
    <w:name w:val="Figura Tabela"/>
    <w:uiPriority w:val="3"/>
    <w:qFormat/>
    <w:rsid w:val="002E692D"/>
    <w:pPr>
      <w:spacing w:before="120" w:after="0" w:line="240" w:lineRule="auto"/>
      <w:jc w:val="center"/>
    </w:pPr>
    <w:rPr>
      <w:rFonts w:ascii="Arial" w:hAnsi="Arial"/>
      <w:b/>
      <w:noProof/>
      <w:sz w:val="16"/>
      <w:szCs w:val="24"/>
      <w:lang w:eastAsia="pt-BR"/>
    </w:rPr>
  </w:style>
  <w:style w:type="table" w:customStyle="1" w:styleId="TabelaFigura">
    <w:name w:val="Tabela Figura"/>
    <w:basedOn w:val="Tabelanormal"/>
    <w:uiPriority w:val="99"/>
    <w:rsid w:val="00AB159E"/>
    <w:pPr>
      <w:spacing w:after="0" w:line="240" w:lineRule="auto"/>
      <w:jc w:val="center"/>
    </w:pPr>
    <w:rPr>
      <w:sz w:val="16"/>
    </w:rPr>
    <w:tblPr>
      <w:jc w:val="center"/>
      <w:tblInd w:w="0" w:type="dxa"/>
      <w:tblCellMar>
        <w:top w:w="0" w:type="dxa"/>
        <w:left w:w="0" w:type="dxa"/>
        <w:bottom w:w="0" w:type="dxa"/>
        <w:right w:w="0" w:type="dxa"/>
      </w:tblCellMar>
    </w:tblPr>
    <w:trPr>
      <w:jc w:val="center"/>
    </w:trPr>
  </w:style>
  <w:style w:type="paragraph" w:customStyle="1" w:styleId="NotaExplicativa">
    <w:name w:val="Nota Explicativa"/>
    <w:uiPriority w:val="5"/>
    <w:qFormat/>
    <w:rsid w:val="00216F5E"/>
    <w:pPr>
      <w:spacing w:after="0" w:line="240" w:lineRule="auto"/>
    </w:pPr>
    <w:rPr>
      <w:color w:val="000000" w:themeColor="text1"/>
      <w:szCs w:val="24"/>
    </w:rPr>
  </w:style>
  <w:style w:type="table" w:customStyle="1" w:styleId="TabelaAnexo">
    <w:name w:val="Tabela Anexo"/>
    <w:basedOn w:val="Tabelanormal"/>
    <w:uiPriority w:val="99"/>
    <w:rsid w:val="00672415"/>
    <w:pPr>
      <w:spacing w:after="0" w:line="240" w:lineRule="auto"/>
    </w:pPr>
    <w:rPr>
      <w:b/>
      <w:sz w:val="24"/>
    </w:rPr>
    <w:tblPr>
      <w:tblInd w:w="567" w:type="dxa"/>
      <w:tblCellMar>
        <w:top w:w="0" w:type="dxa"/>
        <w:left w:w="0" w:type="dxa"/>
        <w:bottom w:w="0" w:type="dxa"/>
        <w:right w:w="0" w:type="dxa"/>
      </w:tblCellMar>
    </w:tblPr>
    <w:trPr>
      <w:cantSplit/>
    </w:trPr>
    <w:tcPr>
      <w:vAlign w:val="center"/>
    </w:tcPr>
    <w:tblStylePr w:type="firstCol">
      <w:pPr>
        <w:jc w:val="center"/>
      </w:pPr>
      <w:rPr>
        <w:rFonts w:asciiTheme="minorHAnsi" w:hAnsiTheme="minorHAnsi"/>
        <w:b w:val="0"/>
        <w:sz w:val="24"/>
      </w:r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BC3FD5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C3F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5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2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header" w:locked="1" w:uiPriority="0"/>
    <w:lsdException w:name="footer" w:locked="1"/>
    <w:lsdException w:name="caption" w:uiPriority="0" w:qFormat="1"/>
    <w:lsdException w:name="footnote reference" w:uiPriority="0"/>
    <w:lsdException w:name="List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Message Header" w:uiPriority="0"/>
    <w:lsdException w:name="Subtitle" w:qFormat="1"/>
    <w:lsdException w:name="Hyperlink" w:locked="1"/>
    <w:lsdException w:name="FollowedHyperlink" w:uiPriority="0"/>
    <w:lsdException w:name="Strong" w:semiHidden="0" w:unhideWhenUsed="0" w:qFormat="1"/>
    <w:lsdException w:name="Emphasis" w:semiHidden="0" w:unhideWhenUsed="0" w:qFormat="1"/>
    <w:lsdException w:name="Document Map" w:uiPriority="0"/>
    <w:lsdException w:name="annotation subject" w:uiPriority="0"/>
    <w:lsdException w:name="Table Simple 3" w:uiPriority="0"/>
    <w:lsdException w:name="Table Classic 1" w:uiPriority="0"/>
    <w:lsdException w:name="Table Grid 1" w:uiPriority="0"/>
    <w:lsdException w:name="Table Grid 8" w:uiPriority="0"/>
    <w:lsdException w:name="Table List 4" w:uiPriority="0"/>
    <w:lsdException w:name="Table Elegant" w:uiPriority="0"/>
    <w:lsdException w:name="Table Web 3" w:uiPriority="0"/>
    <w:lsdException w:name="Table Grid" w:locked="1" w:semiHidden="0" w:uiPriority="59" w:unhideWhenUsed="0"/>
    <w:lsdException w:name="Placeholder Text" w:unhideWhenUsed="0"/>
    <w:lsdException w:name="No Spacing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locked="1" w:semiHidden="0" w:unhideWhenUsed="0" w:qFormat="1"/>
    <w:lsdException w:name="Quote" w:locked="1" w:semiHidden="0" w:unhideWhenUsed="0" w:qFormat="1"/>
    <w:lsdException w:name="Intense Quote" w:locked="1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1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nhideWhenUsed="0" w:qFormat="1"/>
    <w:lsdException w:name="Intense Emphasis" w:locked="1" w:semiHidden="0" w:unhideWhenUsed="0" w:qFormat="1"/>
    <w:lsdException w:name="Subtle Reference" w:locked="1" w:semiHidden="0" w:unhideWhenUsed="0" w:qFormat="1"/>
    <w:lsdException w:name="Intense Reference" w:locked="1" w:semiHidden="0" w:unhideWhenUsed="0" w:qFormat="1"/>
    <w:lsdException w:name="Book Title" w:locked="1" w:semiHidden="0" w:unhideWhenUsed="0" w:qFormat="1"/>
    <w:lsdException w:name="Bibliography" w:uiPriority="37"/>
    <w:lsdException w:name="TOC Heading" w:locked="1" w:uiPriority="39" w:qFormat="1"/>
  </w:latentStyles>
  <w:style w:type="paragraph" w:default="1" w:styleId="Normal">
    <w:name w:val="Normal"/>
    <w:uiPriority w:val="99"/>
    <w:qFormat/>
    <w:rsid w:val="006738C6"/>
    <w:pPr>
      <w:spacing w:after="0" w:line="240" w:lineRule="auto"/>
    </w:pPr>
    <w:rPr>
      <w:rFonts w:ascii="Arial" w:hAnsi="Arial"/>
    </w:rPr>
  </w:style>
  <w:style w:type="paragraph" w:styleId="Ttulo1">
    <w:name w:val="heading 1"/>
    <w:next w:val="Texto"/>
    <w:link w:val="Ttulo1Char"/>
    <w:uiPriority w:val="8"/>
    <w:qFormat/>
    <w:rsid w:val="00541F0A"/>
    <w:pPr>
      <w:keepNext/>
      <w:keepLines/>
      <w:numPr>
        <w:numId w:val="5"/>
      </w:numPr>
      <w:spacing w:before="360" w:after="240" w:line="240" w:lineRule="auto"/>
      <w:outlineLvl w:val="0"/>
    </w:pPr>
    <w:rPr>
      <w:rFonts w:ascii="Arial" w:eastAsia="Times New Roman" w:hAnsi="Arial" w:cs="Times New Roman"/>
      <w:b/>
      <w:bCs/>
      <w:color w:val="000000"/>
      <w:sz w:val="28"/>
      <w:szCs w:val="28"/>
    </w:rPr>
  </w:style>
  <w:style w:type="paragraph" w:styleId="Ttulo2">
    <w:name w:val="heading 2"/>
    <w:next w:val="Texto"/>
    <w:link w:val="Ttulo2Char"/>
    <w:uiPriority w:val="8"/>
    <w:qFormat/>
    <w:rsid w:val="001539CE"/>
    <w:pPr>
      <w:keepNext/>
      <w:keepLines/>
      <w:numPr>
        <w:ilvl w:val="1"/>
        <w:numId w:val="5"/>
      </w:numPr>
      <w:spacing w:before="360" w:after="240"/>
      <w:outlineLvl w:val="1"/>
    </w:pPr>
    <w:rPr>
      <w:rFonts w:ascii="Arial" w:eastAsia="Times New Roman" w:hAnsi="Arial" w:cs="Times New Roman"/>
      <w:b/>
      <w:bCs/>
      <w:color w:val="000000"/>
      <w:sz w:val="24"/>
      <w:szCs w:val="26"/>
    </w:rPr>
  </w:style>
  <w:style w:type="paragraph" w:styleId="Ttulo3">
    <w:name w:val="heading 3"/>
    <w:next w:val="Texto"/>
    <w:link w:val="Ttulo3Char"/>
    <w:uiPriority w:val="8"/>
    <w:qFormat/>
    <w:rsid w:val="001539CE"/>
    <w:pPr>
      <w:keepNext/>
      <w:keepLines/>
      <w:numPr>
        <w:ilvl w:val="2"/>
        <w:numId w:val="5"/>
      </w:numPr>
      <w:spacing w:before="240" w:after="240"/>
      <w:outlineLvl w:val="2"/>
    </w:pPr>
    <w:rPr>
      <w:rFonts w:ascii="Arial" w:hAnsi="Arial"/>
      <w:bCs/>
      <w:color w:val="000000"/>
      <w:sz w:val="24"/>
    </w:rPr>
  </w:style>
  <w:style w:type="paragraph" w:styleId="Ttulo4">
    <w:name w:val="heading 4"/>
    <w:next w:val="Texto"/>
    <w:link w:val="Ttulo4Char"/>
    <w:uiPriority w:val="8"/>
    <w:qFormat/>
    <w:rsid w:val="00F53D9B"/>
    <w:pPr>
      <w:keepNext/>
      <w:keepLines/>
      <w:numPr>
        <w:ilvl w:val="3"/>
        <w:numId w:val="5"/>
      </w:numPr>
      <w:spacing w:before="240" w:after="240"/>
      <w:outlineLvl w:val="3"/>
    </w:pPr>
    <w:rPr>
      <w:rFonts w:ascii="Arial" w:hAnsi="Arial"/>
      <w:bCs/>
      <w:iCs/>
      <w:color w:val="000000"/>
      <w:sz w:val="24"/>
    </w:rPr>
  </w:style>
  <w:style w:type="paragraph" w:styleId="Ttulo5">
    <w:name w:val="heading 5"/>
    <w:next w:val="Texto"/>
    <w:link w:val="Ttulo5Char"/>
    <w:uiPriority w:val="8"/>
    <w:qFormat/>
    <w:rsid w:val="00F53D9B"/>
    <w:pPr>
      <w:keepNext/>
      <w:keepLines/>
      <w:numPr>
        <w:ilvl w:val="4"/>
        <w:numId w:val="5"/>
      </w:numPr>
      <w:spacing w:before="240" w:after="240"/>
      <w:outlineLvl w:val="4"/>
    </w:pPr>
    <w:rPr>
      <w:rFonts w:ascii="Arial" w:hAnsi="Arial"/>
      <w:color w:val="000000"/>
      <w:sz w:val="24"/>
    </w:rPr>
  </w:style>
  <w:style w:type="paragraph" w:styleId="Ttulo6">
    <w:name w:val="heading 6"/>
    <w:next w:val="Texto"/>
    <w:link w:val="Ttulo6Char"/>
    <w:uiPriority w:val="8"/>
    <w:qFormat/>
    <w:rsid w:val="00F53D9B"/>
    <w:pPr>
      <w:keepNext/>
      <w:keepLines/>
      <w:numPr>
        <w:ilvl w:val="5"/>
        <w:numId w:val="5"/>
      </w:numPr>
      <w:spacing w:before="240" w:after="240"/>
      <w:outlineLvl w:val="5"/>
    </w:pPr>
    <w:rPr>
      <w:rFonts w:ascii="Arial" w:hAnsi="Arial"/>
      <w:iCs/>
      <w:color w:val="000000" w:themeColor="text1"/>
      <w:sz w:val="24"/>
    </w:rPr>
  </w:style>
  <w:style w:type="paragraph" w:styleId="Ttulo7">
    <w:name w:val="heading 7"/>
    <w:next w:val="Texto"/>
    <w:link w:val="Ttulo7Char"/>
    <w:uiPriority w:val="8"/>
    <w:qFormat/>
    <w:rsid w:val="00F53D9B"/>
    <w:pPr>
      <w:keepNext/>
      <w:keepLines/>
      <w:numPr>
        <w:ilvl w:val="6"/>
        <w:numId w:val="5"/>
      </w:numPr>
      <w:spacing w:before="240" w:after="240"/>
      <w:outlineLvl w:val="6"/>
    </w:pPr>
    <w:rPr>
      <w:rFonts w:ascii="Arial" w:hAnsi="Arial"/>
      <w:iCs/>
      <w:color w:val="000000" w:themeColor="text1"/>
      <w:sz w:val="24"/>
    </w:rPr>
  </w:style>
  <w:style w:type="paragraph" w:styleId="Ttulo8">
    <w:name w:val="heading 8"/>
    <w:next w:val="Texto"/>
    <w:link w:val="Ttulo8Char"/>
    <w:uiPriority w:val="8"/>
    <w:qFormat/>
    <w:rsid w:val="00F53D9B"/>
    <w:pPr>
      <w:keepNext/>
      <w:keepLines/>
      <w:numPr>
        <w:ilvl w:val="7"/>
        <w:numId w:val="5"/>
      </w:numPr>
      <w:spacing w:before="240" w:after="240"/>
      <w:outlineLvl w:val="7"/>
    </w:pPr>
    <w:rPr>
      <w:rFonts w:ascii="Arial" w:hAnsi="Arial"/>
      <w:color w:val="000000" w:themeColor="text1"/>
      <w:sz w:val="24"/>
      <w:szCs w:val="20"/>
    </w:rPr>
  </w:style>
  <w:style w:type="paragraph" w:styleId="Ttulo9">
    <w:name w:val="heading 9"/>
    <w:next w:val="Texto"/>
    <w:link w:val="Ttulo9Char"/>
    <w:uiPriority w:val="8"/>
    <w:qFormat/>
    <w:rsid w:val="00F53D9B"/>
    <w:pPr>
      <w:keepNext/>
      <w:keepLines/>
      <w:numPr>
        <w:ilvl w:val="8"/>
        <w:numId w:val="5"/>
      </w:numPr>
      <w:spacing w:before="240" w:after="240"/>
      <w:outlineLvl w:val="8"/>
    </w:pPr>
    <w:rPr>
      <w:rFonts w:ascii="Arial" w:hAnsi="Arial"/>
      <w:iCs/>
      <w:color w:val="000000" w:themeColor="text1"/>
      <w:sz w:val="24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8Char">
    <w:name w:val="Título 8 Char"/>
    <w:link w:val="Ttulo8"/>
    <w:uiPriority w:val="8"/>
    <w:rsid w:val="00C36805"/>
    <w:rPr>
      <w:rFonts w:ascii="Arial" w:hAnsi="Arial"/>
      <w:color w:val="000000" w:themeColor="text1"/>
      <w:sz w:val="24"/>
      <w:szCs w:val="20"/>
    </w:rPr>
  </w:style>
  <w:style w:type="character" w:customStyle="1" w:styleId="Ttulo2Char">
    <w:name w:val="Título 2 Char"/>
    <w:link w:val="Ttulo2"/>
    <w:uiPriority w:val="8"/>
    <w:rsid w:val="00C36805"/>
    <w:rPr>
      <w:rFonts w:ascii="Arial" w:eastAsia="Times New Roman" w:hAnsi="Arial" w:cs="Times New Roman"/>
      <w:b/>
      <w:bCs/>
      <w:color w:val="000000"/>
      <w:sz w:val="24"/>
      <w:szCs w:val="26"/>
    </w:rPr>
  </w:style>
  <w:style w:type="character" w:customStyle="1" w:styleId="Ttulo1Char">
    <w:name w:val="Título 1 Char"/>
    <w:link w:val="Ttulo1"/>
    <w:uiPriority w:val="8"/>
    <w:rsid w:val="00541F0A"/>
    <w:rPr>
      <w:rFonts w:ascii="Arial" w:eastAsia="Times New Roman" w:hAnsi="Arial" w:cs="Times New Roman"/>
      <w:b/>
      <w:bCs/>
      <w:color w:val="000000"/>
      <w:sz w:val="28"/>
      <w:szCs w:val="28"/>
    </w:rPr>
  </w:style>
  <w:style w:type="paragraph" w:styleId="CabealhodoSumrio">
    <w:name w:val="TOC Heading"/>
    <w:basedOn w:val="Ttulo1"/>
    <w:next w:val="Normal"/>
    <w:uiPriority w:val="99"/>
    <w:semiHidden/>
    <w:qFormat/>
    <w:locked/>
    <w:rsid w:val="00BA3404"/>
    <w:pPr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pt-BR"/>
    </w:rPr>
  </w:style>
  <w:style w:type="paragraph" w:styleId="Sumrio2">
    <w:name w:val="toc 2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240"/>
      <w:ind w:left="221"/>
      <w:outlineLvl w:val="1"/>
    </w:pPr>
    <w:rPr>
      <w:rFonts w:cstheme="minorHAnsi"/>
      <w:iCs/>
      <w:sz w:val="24"/>
      <w:szCs w:val="20"/>
    </w:rPr>
  </w:style>
  <w:style w:type="character" w:customStyle="1" w:styleId="Ttulo3Char">
    <w:name w:val="Título 3 Char"/>
    <w:link w:val="Ttulo3"/>
    <w:uiPriority w:val="8"/>
    <w:rsid w:val="00C36805"/>
    <w:rPr>
      <w:rFonts w:ascii="Arial" w:hAnsi="Arial"/>
      <w:bCs/>
      <w:color w:val="000000"/>
      <w:sz w:val="24"/>
    </w:rPr>
  </w:style>
  <w:style w:type="paragraph" w:styleId="Sumrio1">
    <w:name w:val="toc 1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240"/>
    </w:pPr>
    <w:rPr>
      <w:rFonts w:cstheme="minorHAnsi"/>
      <w:bCs/>
      <w:caps/>
      <w:sz w:val="24"/>
      <w:szCs w:val="20"/>
    </w:rPr>
  </w:style>
  <w:style w:type="paragraph" w:customStyle="1" w:styleId="Alinea1">
    <w:name w:val="Alinea 1"/>
    <w:uiPriority w:val="6"/>
    <w:qFormat/>
    <w:rsid w:val="00622CE0"/>
    <w:pPr>
      <w:numPr>
        <w:numId w:val="2"/>
      </w:numPr>
      <w:spacing w:before="120" w:after="120" w:line="259" w:lineRule="auto"/>
    </w:pPr>
    <w:rPr>
      <w:sz w:val="24"/>
      <w:szCs w:val="24"/>
      <w:lang w:val="pt-PT"/>
    </w:rPr>
  </w:style>
  <w:style w:type="paragraph" w:customStyle="1" w:styleId="Alinea2">
    <w:name w:val="Alinea 2"/>
    <w:basedOn w:val="Alinea1"/>
    <w:uiPriority w:val="6"/>
    <w:qFormat/>
    <w:rsid w:val="00BA3404"/>
    <w:pPr>
      <w:numPr>
        <w:ilvl w:val="1"/>
      </w:numPr>
    </w:pPr>
  </w:style>
  <w:style w:type="paragraph" w:customStyle="1" w:styleId="Alinea3">
    <w:name w:val="Alinea 3"/>
    <w:basedOn w:val="Alinea2"/>
    <w:uiPriority w:val="6"/>
    <w:rsid w:val="00BA3404"/>
    <w:pPr>
      <w:numPr>
        <w:ilvl w:val="2"/>
      </w:numPr>
    </w:pPr>
  </w:style>
  <w:style w:type="paragraph" w:customStyle="1" w:styleId="Alinea4">
    <w:name w:val="Alinea 4"/>
    <w:basedOn w:val="Alinea3"/>
    <w:uiPriority w:val="6"/>
    <w:qFormat/>
    <w:rsid w:val="00BA3404"/>
    <w:pPr>
      <w:numPr>
        <w:ilvl w:val="3"/>
      </w:numPr>
    </w:pPr>
  </w:style>
  <w:style w:type="paragraph" w:customStyle="1" w:styleId="Figura">
    <w:name w:val="Figura"/>
    <w:basedOn w:val="Normal"/>
    <w:uiPriority w:val="2"/>
    <w:qFormat/>
    <w:rsid w:val="00AB159E"/>
    <w:pPr>
      <w:spacing w:before="240"/>
      <w:jc w:val="center"/>
    </w:pPr>
    <w:rPr>
      <w:sz w:val="16"/>
      <w:szCs w:val="24"/>
    </w:rPr>
  </w:style>
  <w:style w:type="paragraph" w:styleId="Legenda">
    <w:name w:val="caption"/>
    <w:next w:val="Texto"/>
    <w:link w:val="LegendaChar"/>
    <w:uiPriority w:val="4"/>
    <w:qFormat/>
    <w:rsid w:val="002E692D"/>
    <w:pPr>
      <w:spacing w:before="160" w:after="240" w:line="240" w:lineRule="auto"/>
      <w:jc w:val="center"/>
    </w:pPr>
    <w:rPr>
      <w:b/>
      <w:bCs/>
      <w:color w:val="000000" w:themeColor="text1"/>
      <w:sz w:val="20"/>
      <w:szCs w:val="18"/>
    </w:rPr>
  </w:style>
  <w:style w:type="character" w:customStyle="1" w:styleId="LegendaChar">
    <w:name w:val="Legenda Char"/>
    <w:link w:val="Legenda"/>
    <w:uiPriority w:val="4"/>
    <w:locked/>
    <w:rsid w:val="00AB159E"/>
    <w:rPr>
      <w:b/>
      <w:bCs/>
      <w:color w:val="000000" w:themeColor="text1"/>
      <w:sz w:val="20"/>
      <w:szCs w:val="18"/>
    </w:rPr>
  </w:style>
  <w:style w:type="paragraph" w:styleId="Sumrio3">
    <w:name w:val="toc 3"/>
    <w:basedOn w:val="Normal"/>
    <w:next w:val="Normal"/>
    <w:autoRedefine/>
    <w:uiPriority w:val="39"/>
    <w:rsid w:val="00D227C5"/>
    <w:pPr>
      <w:tabs>
        <w:tab w:val="right" w:leader="dot" w:pos="9638"/>
      </w:tabs>
      <w:spacing w:before="240" w:after="120"/>
      <w:ind w:left="442"/>
    </w:pPr>
    <w:rPr>
      <w:rFonts w:cstheme="minorHAnsi"/>
      <w:b/>
      <w:sz w:val="24"/>
      <w:szCs w:val="20"/>
    </w:rPr>
  </w:style>
  <w:style w:type="paragraph" w:styleId="Sumrio4">
    <w:name w:val="toc 4"/>
    <w:basedOn w:val="Normal"/>
    <w:next w:val="Normal"/>
    <w:autoRedefine/>
    <w:uiPriority w:val="39"/>
    <w:rsid w:val="00D227C5"/>
    <w:pPr>
      <w:spacing w:before="80" w:after="80"/>
      <w:ind w:left="658"/>
    </w:pPr>
    <w:rPr>
      <w:rFonts w:cstheme="minorHAnsi"/>
      <w:sz w:val="24"/>
      <w:szCs w:val="20"/>
    </w:rPr>
  </w:style>
  <w:style w:type="paragraph" w:styleId="Sumrio5">
    <w:name w:val="toc 5"/>
    <w:basedOn w:val="Normal"/>
    <w:next w:val="Normal"/>
    <w:autoRedefine/>
    <w:uiPriority w:val="39"/>
    <w:rsid w:val="00BA3404"/>
    <w:pPr>
      <w:ind w:left="880"/>
    </w:pPr>
    <w:rPr>
      <w:rFonts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rsid w:val="00BA3404"/>
    <w:pPr>
      <w:ind w:left="1100"/>
    </w:pPr>
    <w:rPr>
      <w:rFonts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rsid w:val="00BA3404"/>
    <w:pPr>
      <w:ind w:left="1320"/>
    </w:pPr>
    <w:rPr>
      <w:rFonts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rsid w:val="00BA3404"/>
    <w:pPr>
      <w:ind w:left="1540"/>
    </w:pPr>
    <w:rPr>
      <w:rFonts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rsid w:val="00BA3404"/>
    <w:pPr>
      <w:ind w:left="1760"/>
    </w:pPr>
    <w:rPr>
      <w:rFonts w:cstheme="minorHAnsi"/>
      <w:sz w:val="20"/>
      <w:szCs w:val="20"/>
    </w:rPr>
  </w:style>
  <w:style w:type="paragraph" w:customStyle="1" w:styleId="Texto">
    <w:name w:val="Texto"/>
    <w:link w:val="TextoChar"/>
    <w:qFormat/>
    <w:rsid w:val="00622CE0"/>
    <w:pPr>
      <w:spacing w:before="200" w:line="259" w:lineRule="auto"/>
      <w:ind w:left="284"/>
    </w:pPr>
    <w:rPr>
      <w:sz w:val="24"/>
      <w:szCs w:val="24"/>
    </w:rPr>
  </w:style>
  <w:style w:type="paragraph" w:styleId="Ttulo">
    <w:name w:val="Title"/>
    <w:basedOn w:val="Normal"/>
    <w:next w:val="Texto"/>
    <w:link w:val="TtuloChar"/>
    <w:uiPriority w:val="7"/>
    <w:qFormat/>
    <w:rsid w:val="00C04B3F"/>
    <w:pPr>
      <w:spacing w:before="360" w:after="240"/>
      <w:contextualSpacing/>
    </w:pPr>
    <w:rPr>
      <w:rFonts w:eastAsiaTheme="majorEastAsia" w:cstheme="majorBidi"/>
      <w:caps/>
      <w:color w:val="000000" w:themeColor="text1"/>
      <w:spacing w:val="5"/>
      <w:kern w:val="28"/>
      <w:sz w:val="32"/>
      <w:szCs w:val="52"/>
    </w:rPr>
  </w:style>
  <w:style w:type="character" w:customStyle="1" w:styleId="TtuloChar">
    <w:name w:val="Título Char"/>
    <w:basedOn w:val="Fontepargpadro"/>
    <w:link w:val="Ttulo"/>
    <w:uiPriority w:val="7"/>
    <w:rsid w:val="00C36805"/>
    <w:rPr>
      <w:rFonts w:ascii="Arial" w:eastAsiaTheme="majorEastAsia" w:hAnsi="Arial" w:cstheme="majorBidi"/>
      <w:caps/>
      <w:color w:val="000000" w:themeColor="text1"/>
      <w:spacing w:val="5"/>
      <w:kern w:val="28"/>
      <w:sz w:val="32"/>
      <w:szCs w:val="52"/>
    </w:rPr>
  </w:style>
  <w:style w:type="character" w:customStyle="1" w:styleId="Ttulo4Char">
    <w:name w:val="Título 4 Char"/>
    <w:link w:val="Ttulo4"/>
    <w:uiPriority w:val="8"/>
    <w:rsid w:val="00C36805"/>
    <w:rPr>
      <w:rFonts w:ascii="Arial" w:hAnsi="Arial"/>
      <w:bCs/>
      <w:iCs/>
      <w:color w:val="000000"/>
      <w:sz w:val="24"/>
    </w:rPr>
  </w:style>
  <w:style w:type="character" w:customStyle="1" w:styleId="Ttulo5Char">
    <w:name w:val="Título 5 Char"/>
    <w:link w:val="Ttulo5"/>
    <w:uiPriority w:val="8"/>
    <w:rsid w:val="00C36805"/>
    <w:rPr>
      <w:rFonts w:ascii="Arial" w:hAnsi="Arial"/>
      <w:color w:val="000000"/>
      <w:sz w:val="24"/>
    </w:rPr>
  </w:style>
  <w:style w:type="character" w:customStyle="1" w:styleId="Ttulo6Char">
    <w:name w:val="Título 6 Char"/>
    <w:link w:val="Ttulo6"/>
    <w:uiPriority w:val="8"/>
    <w:rsid w:val="00C36805"/>
    <w:rPr>
      <w:rFonts w:ascii="Arial" w:hAnsi="Arial"/>
      <w:iCs/>
      <w:color w:val="000000" w:themeColor="text1"/>
      <w:sz w:val="24"/>
    </w:rPr>
  </w:style>
  <w:style w:type="character" w:customStyle="1" w:styleId="Ttulo7Char">
    <w:name w:val="Título 7 Char"/>
    <w:link w:val="Ttulo7"/>
    <w:uiPriority w:val="8"/>
    <w:rsid w:val="00C36805"/>
    <w:rPr>
      <w:rFonts w:ascii="Arial" w:hAnsi="Arial"/>
      <w:iCs/>
      <w:color w:val="000000" w:themeColor="text1"/>
      <w:sz w:val="24"/>
    </w:rPr>
  </w:style>
  <w:style w:type="character" w:customStyle="1" w:styleId="Ttulo9Char">
    <w:name w:val="Título 9 Char"/>
    <w:link w:val="Ttulo9"/>
    <w:uiPriority w:val="8"/>
    <w:rsid w:val="00C36805"/>
    <w:rPr>
      <w:rFonts w:ascii="Arial" w:hAnsi="Arial"/>
      <w:iCs/>
      <w:color w:val="000000" w:themeColor="text1"/>
      <w:sz w:val="24"/>
      <w:szCs w:val="20"/>
    </w:rPr>
  </w:style>
  <w:style w:type="paragraph" w:customStyle="1" w:styleId="Ttulo-Linha1">
    <w:name w:val="Título - Linha 1"/>
    <w:basedOn w:val="Normal"/>
    <w:uiPriority w:val="9"/>
    <w:qFormat/>
    <w:rsid w:val="00D36AA7"/>
    <w:pPr>
      <w:spacing w:after="240" w:line="259" w:lineRule="auto"/>
      <w:jc w:val="right"/>
    </w:pPr>
    <w:rPr>
      <w:rFonts w:eastAsia="Batang" w:cs="Arial"/>
      <w:b/>
      <w:sz w:val="56"/>
      <w:szCs w:val="56"/>
    </w:rPr>
  </w:style>
  <w:style w:type="paragraph" w:customStyle="1" w:styleId="Ttulo-Linha2">
    <w:name w:val="Título - Linha 2"/>
    <w:basedOn w:val="Normal"/>
    <w:uiPriority w:val="9"/>
    <w:qFormat/>
    <w:rsid w:val="007B02E2"/>
    <w:pPr>
      <w:spacing w:after="240" w:line="264" w:lineRule="auto"/>
      <w:jc w:val="right"/>
    </w:pPr>
    <w:rPr>
      <w:rFonts w:eastAsia="Batang" w:cs="Arial"/>
      <w:b/>
      <w:sz w:val="44"/>
      <w:szCs w:val="44"/>
    </w:rPr>
  </w:style>
  <w:style w:type="paragraph" w:customStyle="1" w:styleId="Ttulo-Linha3">
    <w:name w:val="Título - Linha 3"/>
    <w:basedOn w:val="Normal"/>
    <w:uiPriority w:val="9"/>
    <w:qFormat/>
    <w:rsid w:val="00D36AA7"/>
    <w:pPr>
      <w:jc w:val="right"/>
    </w:pPr>
    <w:rPr>
      <w:rFonts w:eastAsia="Batang" w:cs="Arial"/>
      <w:sz w:val="44"/>
      <w:szCs w:val="44"/>
    </w:rPr>
  </w:style>
  <w:style w:type="character" w:customStyle="1" w:styleId="TextoChar">
    <w:name w:val="Texto Char"/>
    <w:link w:val="Texto"/>
    <w:rsid w:val="00622CE0"/>
    <w:rPr>
      <w:sz w:val="24"/>
      <w:szCs w:val="24"/>
    </w:rPr>
  </w:style>
  <w:style w:type="paragraph" w:styleId="Reviso">
    <w:name w:val="Revision"/>
    <w:hidden/>
    <w:uiPriority w:val="99"/>
    <w:semiHidden/>
    <w:rsid w:val="00AF2100"/>
    <w:pPr>
      <w:spacing w:after="0" w:line="240" w:lineRule="auto"/>
    </w:pPr>
    <w:rPr>
      <w:rFonts w:ascii="Garamond" w:eastAsia="Times New Roman" w:hAnsi="Garamond" w:cs="Times New Roman"/>
      <w:sz w:val="16"/>
      <w:szCs w:val="20"/>
      <w:lang w:val="pt-PT"/>
    </w:rPr>
  </w:style>
  <w:style w:type="table" w:styleId="Tabelacomgrade">
    <w:name w:val="Table Grid"/>
    <w:basedOn w:val="Tabelanormal"/>
    <w:uiPriority w:val="59"/>
    <w:locked/>
    <w:rsid w:val="0052309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Alinea">
    <w:name w:val="Alinea"/>
    <w:uiPriority w:val="99"/>
    <w:locked/>
    <w:rsid w:val="00BA3404"/>
    <w:pPr>
      <w:numPr>
        <w:numId w:val="1"/>
      </w:numPr>
    </w:pPr>
  </w:style>
  <w:style w:type="paragraph" w:styleId="Cabealho">
    <w:name w:val="header"/>
    <w:basedOn w:val="Normal"/>
    <w:link w:val="CabealhoChar"/>
    <w:uiPriority w:val="99"/>
    <w:semiHidden/>
    <w:locked/>
    <w:rsid w:val="00BA3404"/>
    <w:pPr>
      <w:pBdr>
        <w:bottom w:val="single" w:sz="4" w:space="1" w:color="auto"/>
      </w:pBdr>
      <w:tabs>
        <w:tab w:val="center" w:pos="4252"/>
        <w:tab w:val="right" w:pos="8504"/>
      </w:tabs>
      <w:spacing w:before="720"/>
      <w:jc w:val="right"/>
    </w:pPr>
    <w:rPr>
      <w:b/>
      <w:i/>
    </w:rPr>
  </w:style>
  <w:style w:type="character" w:customStyle="1" w:styleId="CabealhoChar">
    <w:name w:val="Cabeçalho Char"/>
    <w:basedOn w:val="Fontepargpadro"/>
    <w:link w:val="Cabealho"/>
    <w:uiPriority w:val="99"/>
    <w:semiHidden/>
    <w:rsid w:val="00622CE0"/>
    <w:rPr>
      <w:rFonts w:ascii="Arial" w:hAnsi="Arial"/>
      <w:b/>
      <w:i/>
    </w:rPr>
  </w:style>
  <w:style w:type="paragraph" w:styleId="Rodap">
    <w:name w:val="footer"/>
    <w:basedOn w:val="Normal"/>
    <w:link w:val="RodapChar"/>
    <w:uiPriority w:val="99"/>
    <w:semiHidden/>
    <w:locked/>
    <w:rsid w:val="00BA340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rsid w:val="00622CE0"/>
    <w:rPr>
      <w:rFonts w:ascii="Arial" w:hAnsi="Arial"/>
    </w:rPr>
  </w:style>
  <w:style w:type="character" w:styleId="Hyperlink">
    <w:name w:val="Hyperlink"/>
    <w:basedOn w:val="Fontepargpadro"/>
    <w:uiPriority w:val="99"/>
    <w:locked/>
    <w:rsid w:val="00BA3404"/>
    <w:rPr>
      <w:color w:val="0000FF" w:themeColor="hyperlink"/>
      <w:u w:val="single"/>
    </w:rPr>
  </w:style>
  <w:style w:type="paragraph" w:customStyle="1" w:styleId="Tabela">
    <w:name w:val="Tabela"/>
    <w:uiPriority w:val="1"/>
    <w:qFormat/>
    <w:rsid w:val="00184AD9"/>
    <w:pPr>
      <w:spacing w:after="0" w:line="240" w:lineRule="auto"/>
      <w:jc w:val="center"/>
    </w:pPr>
    <w:rPr>
      <w:sz w:val="24"/>
      <w:szCs w:val="24"/>
    </w:rPr>
  </w:style>
  <w:style w:type="table" w:customStyle="1" w:styleId="TabelaPadro">
    <w:name w:val="Tabela Padrão"/>
    <w:basedOn w:val="Tabelanormal"/>
    <w:uiPriority w:val="99"/>
    <w:rsid w:val="00672415"/>
    <w:pPr>
      <w:spacing w:after="0" w:line="240" w:lineRule="auto"/>
    </w:pPr>
    <w:rPr>
      <w:sz w:val="24"/>
    </w:rPr>
    <w:tblPr>
      <w:jc w:val="center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68" w:type="dxa"/>
        <w:bottom w:w="0" w:type="dxa"/>
        <w:right w:w="68" w:type="dxa"/>
      </w:tblCellMar>
    </w:tblPr>
    <w:trPr>
      <w:cantSplit/>
      <w:jc w:val="center"/>
    </w:trPr>
    <w:tcPr>
      <w:vAlign w:val="bottom"/>
    </w:tcPr>
    <w:tblStylePr w:type="firstRow">
      <w:pPr>
        <w:jc w:val="center"/>
      </w:pPr>
      <w:rPr>
        <w:rFonts w:asciiTheme="minorHAnsi" w:hAnsiTheme="minorHAnsi"/>
        <w:b/>
        <w:sz w:val="22"/>
      </w:rPr>
      <w:tblPr/>
      <w:trPr>
        <w:tblHeader/>
      </w:trPr>
      <w:tcPr>
        <w:shd w:val="clear" w:color="auto" w:fill="D9D9D9" w:themeFill="background1" w:themeFillShade="D9"/>
        <w:vAlign w:val="center"/>
      </w:tcPr>
    </w:tblStylePr>
  </w:style>
  <w:style w:type="paragraph" w:customStyle="1" w:styleId="FiguraTabela">
    <w:name w:val="Figura Tabela"/>
    <w:uiPriority w:val="3"/>
    <w:qFormat/>
    <w:rsid w:val="002E692D"/>
    <w:pPr>
      <w:spacing w:before="120" w:after="0" w:line="240" w:lineRule="auto"/>
      <w:jc w:val="center"/>
    </w:pPr>
    <w:rPr>
      <w:rFonts w:ascii="Arial" w:hAnsi="Arial"/>
      <w:b/>
      <w:noProof/>
      <w:sz w:val="16"/>
      <w:szCs w:val="24"/>
      <w:lang w:eastAsia="pt-BR"/>
    </w:rPr>
  </w:style>
  <w:style w:type="table" w:customStyle="1" w:styleId="TabelaFigura">
    <w:name w:val="Tabela Figura"/>
    <w:basedOn w:val="Tabelanormal"/>
    <w:uiPriority w:val="99"/>
    <w:rsid w:val="00AB159E"/>
    <w:pPr>
      <w:spacing w:after="0" w:line="240" w:lineRule="auto"/>
      <w:jc w:val="center"/>
    </w:pPr>
    <w:rPr>
      <w:sz w:val="16"/>
    </w:rPr>
    <w:tblPr>
      <w:jc w:val="center"/>
      <w:tblInd w:w="0" w:type="dxa"/>
      <w:tblCellMar>
        <w:top w:w="0" w:type="dxa"/>
        <w:left w:w="0" w:type="dxa"/>
        <w:bottom w:w="0" w:type="dxa"/>
        <w:right w:w="0" w:type="dxa"/>
      </w:tblCellMar>
    </w:tblPr>
    <w:trPr>
      <w:jc w:val="center"/>
    </w:trPr>
  </w:style>
  <w:style w:type="paragraph" w:customStyle="1" w:styleId="NotaExplicativa">
    <w:name w:val="Nota Explicativa"/>
    <w:uiPriority w:val="5"/>
    <w:qFormat/>
    <w:rsid w:val="00216F5E"/>
    <w:pPr>
      <w:spacing w:after="0" w:line="240" w:lineRule="auto"/>
    </w:pPr>
    <w:rPr>
      <w:color w:val="000000" w:themeColor="text1"/>
      <w:szCs w:val="24"/>
    </w:rPr>
  </w:style>
  <w:style w:type="table" w:customStyle="1" w:styleId="TabelaAnexo">
    <w:name w:val="Tabela Anexo"/>
    <w:basedOn w:val="Tabelanormal"/>
    <w:uiPriority w:val="99"/>
    <w:rsid w:val="00672415"/>
    <w:pPr>
      <w:spacing w:after="0" w:line="240" w:lineRule="auto"/>
    </w:pPr>
    <w:rPr>
      <w:b/>
      <w:sz w:val="24"/>
    </w:rPr>
    <w:tblPr>
      <w:tblInd w:w="567" w:type="dxa"/>
      <w:tblCellMar>
        <w:top w:w="0" w:type="dxa"/>
        <w:left w:w="0" w:type="dxa"/>
        <w:bottom w:w="0" w:type="dxa"/>
        <w:right w:w="0" w:type="dxa"/>
      </w:tblCellMar>
    </w:tblPr>
    <w:trPr>
      <w:cantSplit/>
    </w:trPr>
    <w:tcPr>
      <w:vAlign w:val="center"/>
    </w:tcPr>
    <w:tblStylePr w:type="firstCol">
      <w:pPr>
        <w:jc w:val="center"/>
      </w:pPr>
      <w:rPr>
        <w:rFonts w:asciiTheme="minorHAnsi" w:hAnsiTheme="minorHAnsi"/>
        <w:b w:val="0"/>
        <w:sz w:val="24"/>
      </w:r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BC3FD5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C3F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7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image" Target="media/image3.emf"/><Relationship Id="rId26" Type="http://schemas.openxmlformats.org/officeDocument/2006/relationships/header" Target="header5.xml"/><Relationship Id="rId3" Type="http://schemas.openxmlformats.org/officeDocument/2006/relationships/customXml" Target="../customXml/item3.xml"/><Relationship Id="rId21" Type="http://schemas.openxmlformats.org/officeDocument/2006/relationships/package" Target="embeddings/Microsoft_Word_Template2.dotx"/><Relationship Id="rId7" Type="http://schemas.microsoft.com/office/2007/relationships/stylesWithEffects" Target="stylesWithEffects.xml"/><Relationship Id="rId12" Type="http://schemas.openxmlformats.org/officeDocument/2006/relationships/image" Target="media/image1.jpeg"/><Relationship Id="rId17" Type="http://schemas.openxmlformats.org/officeDocument/2006/relationships/image" Target="media/image2.png"/><Relationship Id="rId25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4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header" Target="header4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footer" Target="footer3.xml"/><Relationship Id="rId28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package" Target="embeddings/Microsoft_Word_Template1.dotx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header" Target="header3.xml"/><Relationship Id="rId27" Type="http://schemas.openxmlformats.org/officeDocument/2006/relationships/footer" Target="footer5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308298\Desktop\Modelo%20-%20PRJ_ID%20Projeto_SUB_ID%20Subprojeto_Descritivo%20da%20Solu&#231;&#227;o_Sistema_VXY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1"/>
        </a:solidFill>
        <a:ln w="12700" cap="rnd">
          <a:solidFill>
            <a:srgbClr val="FF0000"/>
          </a:solidFill>
          <a:tailEnd type="triangle"/>
        </a:ln>
      </a:spPr>
      <a:bodyPr rot="0" spcFirstLastPara="0" vertOverflow="overflow" horzOverflow="overflow" vert="horz" wrap="square" lIns="54000" tIns="36000" rIns="54000" bIns="36000" numCol="1" spcCol="0" rtlCol="0" fromWordArt="0" anchor="t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12700"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a_x0020_de_x0020_Expira_x00e7__x00e3_o xmlns="4147c134-c124-470b-82c5-8e3262786405">2017-07-22T03:00:00+00:00</Data_x0020_de_x0020_Expira_x00e7__x00e3_o>
    <Aprovado_x0020_Por xmlns="4147c134-c124-470b-82c5-8e3262786405">
      <UserInfo>
        <DisplayName>Leandro Monteiro De Barros Moura</DisplayName>
        <AccountId>761</AccountId>
        <AccountType/>
      </UserInfo>
    </Aprovado_x0020_Por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49F4BB575B9704D9BEC920E4BF590B1" ma:contentTypeVersion="2" ma:contentTypeDescription="Crie um novo documento." ma:contentTypeScope="" ma:versionID="e058fe7411d3f81d4dee1dcddb1d8d9d">
  <xsd:schema xmlns:xsd="http://www.w3.org/2001/XMLSchema" xmlns:xs="http://www.w3.org/2001/XMLSchema" xmlns:p="http://schemas.microsoft.com/office/2006/metadata/properties" xmlns:ns2="4147c134-c124-470b-82c5-8e3262786405" targetNamespace="http://schemas.microsoft.com/office/2006/metadata/properties" ma:root="true" ma:fieldsID="649b46373682a50546f260fdfb1b6154" ns2:_="">
    <xsd:import namespace="4147c134-c124-470b-82c5-8e3262786405"/>
    <xsd:element name="properties">
      <xsd:complexType>
        <xsd:sequence>
          <xsd:element name="documentManagement">
            <xsd:complexType>
              <xsd:all>
                <xsd:element ref="ns2:Data_x0020_de_x0020_Expira_x00e7__x00e3_o" minOccurs="0"/>
                <xsd:element ref="ns2:Aprovado_x0020_Po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47c134-c124-470b-82c5-8e3262786405" elementFormDefault="qualified">
    <xsd:import namespace="http://schemas.microsoft.com/office/2006/documentManagement/types"/>
    <xsd:import namespace="http://schemas.microsoft.com/office/infopath/2007/PartnerControls"/>
    <xsd:element name="Data_x0020_de_x0020_Expira_x00e7__x00e3_o" ma:index="8" nillable="true" ma:displayName="Data de Expiração" ma:format="DateOnly" ma:internalName="Data_x0020_de_x0020_Expira_x00e7__x00e3_o">
      <xsd:simpleType>
        <xsd:restriction base="dms:DateTime"/>
      </xsd:simpleType>
    </xsd:element>
    <xsd:element name="Aprovado_x0020_Por" ma:index="9" nillable="true" ma:displayName="Aprovado Por" ma:list="UserInfo" ma:SharePointGroup="0" ma:internalName="Aprovado_x0020_Por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74232E-021D-469E-B4BF-C0BB081713FE}">
  <ds:schemaRefs>
    <ds:schemaRef ds:uri="http://schemas.microsoft.com/office/2006/documentManagement/types"/>
    <ds:schemaRef ds:uri="http://purl.org/dc/elements/1.1/"/>
    <ds:schemaRef ds:uri="http://purl.org/dc/terms/"/>
    <ds:schemaRef ds:uri="http://www.w3.org/XML/1998/namespace"/>
    <ds:schemaRef ds:uri="http://schemas.microsoft.com/office/2006/metadata/properties"/>
    <ds:schemaRef ds:uri="http://purl.org/dc/dcmitype/"/>
    <ds:schemaRef ds:uri="4147c134-c124-470b-82c5-8e3262786405"/>
    <ds:schemaRef ds:uri="http://schemas.microsoft.com/office/infopath/2007/PartnerControls"/>
    <ds:schemaRef ds:uri="http://schemas.openxmlformats.org/package/2006/metadata/core-properties"/>
  </ds:schemaRefs>
</ds:datastoreItem>
</file>

<file path=customXml/itemProps2.xml><?xml version="1.0" encoding="utf-8"?>
<ds:datastoreItem xmlns:ds="http://schemas.openxmlformats.org/officeDocument/2006/customXml" ds:itemID="{B8B6319C-6F68-44B4-ABE9-416D5CB42E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47c134-c124-470b-82c5-8e32627864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85C0FB9-E201-44F7-9C10-62D840AEF0C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864D621-8E5E-4730-8567-79689CE40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 - PRJ_ID Projeto_SUB_ID Subprojeto_Descritivo da Solução_Sistema_VXY</Template>
  <TotalTime>0</TotalTime>
  <Pages>6</Pages>
  <Words>382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PRJ_ID Projeto_SUB_ID Subprojeto_Descritivo_da_Solução_Sistema_Vx.y</vt:lpstr>
    </vt:vector>
  </TitlesOfParts>
  <Company>Microsoft</Company>
  <LinksUpToDate>false</LinksUpToDate>
  <CharactersWithSpaces>2444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PRJ_ID Projeto_SUB_ID Subprojeto_Descritivo_da_Solução_Sistema_Vx.y</dc:title>
  <dc:creator>Guilherme Evangelista Carneiro</dc:creator>
  <cp:lastModifiedBy>supervisor</cp:lastModifiedBy>
  <cp:revision>2</cp:revision>
  <cp:lastPrinted>2014-12-26T01:56:00Z</cp:lastPrinted>
  <dcterms:created xsi:type="dcterms:W3CDTF">2016-07-25T14:36:00Z</dcterms:created>
  <dcterms:modified xsi:type="dcterms:W3CDTF">2016-07-25T14:36:00Z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0x010100749F4BB575B9704D9BEC920E4BF590B1</vt:lpwstr>
  </property>
</Properties>
</file>